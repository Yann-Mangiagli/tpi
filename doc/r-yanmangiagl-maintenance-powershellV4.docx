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0560" w14:textId="45B04091" w:rsidR="007F30AE" w:rsidRPr="000E7483" w:rsidRDefault="003F1229" w:rsidP="000E7483">
      <w:pPr>
        <w:pStyle w:val="Titre"/>
      </w:pPr>
      <w:r>
        <w:t>Maintenance de stockage via Powershell</w:t>
      </w:r>
    </w:p>
    <w:p w14:paraId="0FAFE52C" w14:textId="77777777" w:rsidR="00F465DD" w:rsidRDefault="00F465DD" w:rsidP="00F465DD">
      <w:pPr>
        <w:keepNext/>
        <w:spacing w:before="2400"/>
        <w:jc w:val="center"/>
      </w:pPr>
      <w:r>
        <w:rPr>
          <w:rFonts w:cs="Arial"/>
          <w:noProof/>
          <w:sz w:val="22"/>
          <w:szCs w:val="22"/>
        </w:rPr>
        <w:drawing>
          <wp:inline distT="0" distB="0" distL="0" distR="0" wp14:anchorId="37E5B64B" wp14:editId="3B663135">
            <wp:extent cx="3619500" cy="3619500"/>
            <wp:effectExtent l="0" t="0" r="0" b="0"/>
            <wp:docPr id="1" name="Image 1" descr="Une image contenant personne, technologie, intérieur,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ersonne, technologie, intérieur, ordinateur portabl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3CC0087" w14:textId="4D2B01EA" w:rsidR="000E7483" w:rsidRDefault="00F465DD" w:rsidP="00F465DD">
      <w:pPr>
        <w:pStyle w:val="Lgende"/>
        <w:jc w:val="center"/>
        <w:rPr>
          <w:rFonts w:cs="Arial"/>
          <w:sz w:val="22"/>
          <w:szCs w:val="22"/>
        </w:rPr>
      </w:pPr>
      <w:r>
        <w:t xml:space="preserve">Figure </w:t>
      </w:r>
      <w:fldSimple w:instr=" SEQ Figure \* ARABIC ">
        <w:r w:rsidR="0093161B">
          <w:rPr>
            <w:noProof/>
          </w:rPr>
          <w:t>1</w:t>
        </w:r>
      </w:fldSimple>
      <w:r>
        <w:t xml:space="preserve"> - Image générée par Bing </w:t>
      </w:r>
      <w:r w:rsidR="00DC4E6C">
        <w:t>Copilot</w:t>
      </w:r>
      <w:r>
        <w:t xml:space="preserve"> représentant le projet</w:t>
      </w:r>
    </w:p>
    <w:p w14:paraId="454B9FCD" w14:textId="0CD13E22" w:rsidR="007F30AE" w:rsidRPr="000E7483" w:rsidRDefault="009C7895" w:rsidP="000E7483">
      <w:pPr>
        <w:spacing w:before="2000"/>
        <w:jc w:val="center"/>
      </w:pPr>
      <w:r>
        <w:t>Yann Mangiagli</w:t>
      </w:r>
      <w:r w:rsidR="007F30AE" w:rsidRPr="000E7483">
        <w:t xml:space="preserve"> – </w:t>
      </w:r>
      <w:r w:rsidR="00F465DD">
        <w:t>FIN2</w:t>
      </w:r>
    </w:p>
    <w:p w14:paraId="013E547E" w14:textId="7D307B6E" w:rsidR="007F30AE" w:rsidRPr="000E7483" w:rsidRDefault="00F465DD" w:rsidP="000E7483">
      <w:pPr>
        <w:jc w:val="center"/>
      </w:pPr>
      <w:r>
        <w:t>Vennes</w:t>
      </w:r>
    </w:p>
    <w:p w14:paraId="4F3C1128" w14:textId="7D447281" w:rsidR="007F30AE" w:rsidRPr="000E7483" w:rsidRDefault="00F465DD" w:rsidP="000E7483">
      <w:pPr>
        <w:jc w:val="center"/>
      </w:pPr>
      <w:r>
        <w:t>88H</w:t>
      </w:r>
    </w:p>
    <w:p w14:paraId="4E6B0BE4" w14:textId="6138C28F" w:rsidR="007F30AE" w:rsidRPr="000E7483" w:rsidRDefault="00F465DD" w:rsidP="000E7483">
      <w:pPr>
        <w:jc w:val="center"/>
      </w:pPr>
      <w:r>
        <w:t>Gaël Sonney</w:t>
      </w:r>
    </w:p>
    <w:p w14:paraId="7BB3FF65" w14:textId="38A6973A" w:rsidR="007F30AE" w:rsidRPr="00B83229" w:rsidRDefault="009C7895" w:rsidP="000E7483">
      <w:pPr>
        <w:jc w:val="center"/>
      </w:pPr>
      <w:r w:rsidRPr="00B83229">
        <w:t>Experts : Daniel Berney, Gabriel Maret</w:t>
      </w:r>
    </w:p>
    <w:p w14:paraId="4359B02A" w14:textId="77777777" w:rsidR="007F30AE" w:rsidRPr="007F30AE" w:rsidRDefault="007F30AE" w:rsidP="001764CE">
      <w:pPr>
        <w:pStyle w:val="Titre"/>
      </w:pPr>
      <w:r w:rsidRPr="00B83229">
        <w:br w:type="page"/>
      </w:r>
      <w:r w:rsidRPr="007F30AE">
        <w:lastRenderedPageBreak/>
        <w:t>Table des matières</w:t>
      </w:r>
    </w:p>
    <w:p w14:paraId="7B05F70B" w14:textId="1940E6F0" w:rsidR="0093161B"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443364" w:history="1">
        <w:r w:rsidR="0093161B" w:rsidRPr="004A01E3">
          <w:rPr>
            <w:rStyle w:val="Lienhypertexte"/>
            <w:noProof/>
          </w:rPr>
          <w:t>1</w:t>
        </w:r>
        <w:r w:rsidR="0093161B">
          <w:rPr>
            <w:rFonts w:eastAsiaTheme="minorEastAsia" w:cstheme="minorBidi"/>
            <w:b w:val="0"/>
            <w:bCs w:val="0"/>
            <w:caps w:val="0"/>
            <w:noProof/>
            <w:kern w:val="2"/>
            <w:sz w:val="22"/>
            <w:szCs w:val="22"/>
            <w14:ligatures w14:val="standardContextual"/>
          </w:rPr>
          <w:tab/>
        </w:r>
        <w:r w:rsidR="0093161B" w:rsidRPr="004A01E3">
          <w:rPr>
            <w:rStyle w:val="Lienhypertexte"/>
            <w:noProof/>
          </w:rPr>
          <w:t>Résumé de la documentation / résumé du rapport</w:t>
        </w:r>
        <w:r w:rsidR="0093161B">
          <w:rPr>
            <w:noProof/>
            <w:webHidden/>
          </w:rPr>
          <w:tab/>
        </w:r>
        <w:r w:rsidR="0093161B">
          <w:rPr>
            <w:noProof/>
            <w:webHidden/>
          </w:rPr>
          <w:fldChar w:fldCharType="begin"/>
        </w:r>
        <w:r w:rsidR="0093161B">
          <w:rPr>
            <w:noProof/>
            <w:webHidden/>
          </w:rPr>
          <w:instrText xml:space="preserve"> PAGEREF _Toc167443364 \h </w:instrText>
        </w:r>
        <w:r w:rsidR="0093161B">
          <w:rPr>
            <w:noProof/>
            <w:webHidden/>
          </w:rPr>
        </w:r>
        <w:r w:rsidR="0093161B">
          <w:rPr>
            <w:noProof/>
            <w:webHidden/>
          </w:rPr>
          <w:fldChar w:fldCharType="separate"/>
        </w:r>
        <w:r w:rsidR="0093161B">
          <w:rPr>
            <w:noProof/>
            <w:webHidden/>
          </w:rPr>
          <w:t>3</w:t>
        </w:r>
        <w:r w:rsidR="0093161B">
          <w:rPr>
            <w:noProof/>
            <w:webHidden/>
          </w:rPr>
          <w:fldChar w:fldCharType="end"/>
        </w:r>
      </w:hyperlink>
    </w:p>
    <w:p w14:paraId="2EE3634C" w14:textId="60172393"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65" w:history="1">
        <w:r w:rsidRPr="004A01E3">
          <w:rPr>
            <w:rStyle w:val="Lienhypertexte"/>
            <w:noProof/>
          </w:rPr>
          <w:t>1.1</w:t>
        </w:r>
        <w:r>
          <w:rPr>
            <w:rFonts w:eastAsiaTheme="minorEastAsia" w:cstheme="minorBidi"/>
            <w:smallCaps w:val="0"/>
            <w:noProof/>
            <w:kern w:val="2"/>
            <w:sz w:val="22"/>
            <w:szCs w:val="22"/>
            <w14:ligatures w14:val="standardContextual"/>
          </w:rPr>
          <w:tab/>
        </w:r>
        <w:r w:rsidRPr="004A01E3">
          <w:rPr>
            <w:rStyle w:val="Lienhypertexte"/>
            <w:noProof/>
          </w:rPr>
          <w:t>Comptes utilisés</w:t>
        </w:r>
        <w:r>
          <w:rPr>
            <w:noProof/>
            <w:webHidden/>
          </w:rPr>
          <w:tab/>
        </w:r>
        <w:r>
          <w:rPr>
            <w:noProof/>
            <w:webHidden/>
          </w:rPr>
          <w:fldChar w:fldCharType="begin"/>
        </w:r>
        <w:r>
          <w:rPr>
            <w:noProof/>
            <w:webHidden/>
          </w:rPr>
          <w:instrText xml:space="preserve"> PAGEREF _Toc167443365 \h </w:instrText>
        </w:r>
        <w:r>
          <w:rPr>
            <w:noProof/>
            <w:webHidden/>
          </w:rPr>
        </w:r>
        <w:r>
          <w:rPr>
            <w:noProof/>
            <w:webHidden/>
          </w:rPr>
          <w:fldChar w:fldCharType="separate"/>
        </w:r>
        <w:r>
          <w:rPr>
            <w:noProof/>
            <w:webHidden/>
          </w:rPr>
          <w:t>3</w:t>
        </w:r>
        <w:r>
          <w:rPr>
            <w:noProof/>
            <w:webHidden/>
          </w:rPr>
          <w:fldChar w:fldCharType="end"/>
        </w:r>
      </w:hyperlink>
    </w:p>
    <w:p w14:paraId="64652FA7" w14:textId="5C66EAAF"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66" w:history="1">
        <w:r w:rsidRPr="004A01E3">
          <w:rPr>
            <w:rStyle w:val="Lienhypertexte"/>
            <w:noProof/>
          </w:rPr>
          <w:t>1.2</w:t>
        </w:r>
        <w:r>
          <w:rPr>
            <w:rFonts w:eastAsiaTheme="minorEastAsia" w:cstheme="minorBidi"/>
            <w:smallCaps w:val="0"/>
            <w:noProof/>
            <w:kern w:val="2"/>
            <w:sz w:val="22"/>
            <w:szCs w:val="22"/>
            <w14:ligatures w14:val="standardContextual"/>
          </w:rPr>
          <w:tab/>
        </w:r>
        <w:r w:rsidRPr="004A01E3">
          <w:rPr>
            <w:rStyle w:val="Lienhypertexte"/>
            <w:noProof/>
          </w:rPr>
          <w:t>Résumé</w:t>
        </w:r>
        <w:r>
          <w:rPr>
            <w:noProof/>
            <w:webHidden/>
          </w:rPr>
          <w:tab/>
        </w:r>
        <w:r>
          <w:rPr>
            <w:noProof/>
            <w:webHidden/>
          </w:rPr>
          <w:fldChar w:fldCharType="begin"/>
        </w:r>
        <w:r>
          <w:rPr>
            <w:noProof/>
            <w:webHidden/>
          </w:rPr>
          <w:instrText xml:space="preserve"> PAGEREF _Toc167443366 \h </w:instrText>
        </w:r>
        <w:r>
          <w:rPr>
            <w:noProof/>
            <w:webHidden/>
          </w:rPr>
        </w:r>
        <w:r>
          <w:rPr>
            <w:noProof/>
            <w:webHidden/>
          </w:rPr>
          <w:fldChar w:fldCharType="separate"/>
        </w:r>
        <w:r>
          <w:rPr>
            <w:noProof/>
            <w:webHidden/>
          </w:rPr>
          <w:t>3</w:t>
        </w:r>
        <w:r>
          <w:rPr>
            <w:noProof/>
            <w:webHidden/>
          </w:rPr>
          <w:fldChar w:fldCharType="end"/>
        </w:r>
      </w:hyperlink>
    </w:p>
    <w:p w14:paraId="18E1F9BB" w14:textId="5A3EB534" w:rsidR="0093161B" w:rsidRDefault="0093161B">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443367" w:history="1">
        <w:r w:rsidRPr="004A01E3">
          <w:rPr>
            <w:rStyle w:val="Lienhypertexte"/>
            <w:noProof/>
          </w:rPr>
          <w:t>2</w:t>
        </w:r>
        <w:r>
          <w:rPr>
            <w:rFonts w:eastAsiaTheme="minorEastAsia" w:cstheme="minorBidi"/>
            <w:b w:val="0"/>
            <w:bCs w:val="0"/>
            <w:caps w:val="0"/>
            <w:noProof/>
            <w:kern w:val="2"/>
            <w:sz w:val="22"/>
            <w:szCs w:val="22"/>
            <w14:ligatures w14:val="standardContextual"/>
          </w:rPr>
          <w:tab/>
        </w:r>
        <w:r w:rsidRPr="004A01E3">
          <w:rPr>
            <w:rStyle w:val="Lienhypertexte"/>
            <w:noProof/>
          </w:rPr>
          <w:t>Spécifications</w:t>
        </w:r>
        <w:r>
          <w:rPr>
            <w:noProof/>
            <w:webHidden/>
          </w:rPr>
          <w:tab/>
        </w:r>
        <w:r>
          <w:rPr>
            <w:noProof/>
            <w:webHidden/>
          </w:rPr>
          <w:fldChar w:fldCharType="begin"/>
        </w:r>
        <w:r>
          <w:rPr>
            <w:noProof/>
            <w:webHidden/>
          </w:rPr>
          <w:instrText xml:space="preserve"> PAGEREF _Toc167443367 \h </w:instrText>
        </w:r>
        <w:r>
          <w:rPr>
            <w:noProof/>
            <w:webHidden/>
          </w:rPr>
        </w:r>
        <w:r>
          <w:rPr>
            <w:noProof/>
            <w:webHidden/>
          </w:rPr>
          <w:fldChar w:fldCharType="separate"/>
        </w:r>
        <w:r>
          <w:rPr>
            <w:noProof/>
            <w:webHidden/>
          </w:rPr>
          <w:t>4</w:t>
        </w:r>
        <w:r>
          <w:rPr>
            <w:noProof/>
            <w:webHidden/>
          </w:rPr>
          <w:fldChar w:fldCharType="end"/>
        </w:r>
      </w:hyperlink>
    </w:p>
    <w:p w14:paraId="3036292A" w14:textId="13BBEC90"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68" w:history="1">
        <w:r w:rsidRPr="004A01E3">
          <w:rPr>
            <w:rStyle w:val="Lienhypertexte"/>
            <w:noProof/>
          </w:rPr>
          <w:t>2.1</w:t>
        </w:r>
        <w:r>
          <w:rPr>
            <w:rFonts w:eastAsiaTheme="minorEastAsia" w:cstheme="minorBidi"/>
            <w:smallCaps w:val="0"/>
            <w:noProof/>
            <w:kern w:val="2"/>
            <w:sz w:val="22"/>
            <w:szCs w:val="22"/>
            <w14:ligatures w14:val="standardContextual"/>
          </w:rPr>
          <w:tab/>
        </w:r>
        <w:r w:rsidRPr="004A01E3">
          <w:rPr>
            <w:rStyle w:val="Lienhypertexte"/>
            <w:noProof/>
          </w:rPr>
          <w:t>Titre</w:t>
        </w:r>
        <w:r>
          <w:rPr>
            <w:noProof/>
            <w:webHidden/>
          </w:rPr>
          <w:tab/>
        </w:r>
        <w:r>
          <w:rPr>
            <w:noProof/>
            <w:webHidden/>
          </w:rPr>
          <w:fldChar w:fldCharType="begin"/>
        </w:r>
        <w:r>
          <w:rPr>
            <w:noProof/>
            <w:webHidden/>
          </w:rPr>
          <w:instrText xml:space="preserve"> PAGEREF _Toc167443368 \h </w:instrText>
        </w:r>
        <w:r>
          <w:rPr>
            <w:noProof/>
            <w:webHidden/>
          </w:rPr>
        </w:r>
        <w:r>
          <w:rPr>
            <w:noProof/>
            <w:webHidden/>
          </w:rPr>
          <w:fldChar w:fldCharType="separate"/>
        </w:r>
        <w:r>
          <w:rPr>
            <w:noProof/>
            <w:webHidden/>
          </w:rPr>
          <w:t>4</w:t>
        </w:r>
        <w:r>
          <w:rPr>
            <w:noProof/>
            <w:webHidden/>
          </w:rPr>
          <w:fldChar w:fldCharType="end"/>
        </w:r>
      </w:hyperlink>
    </w:p>
    <w:p w14:paraId="28D60CDF" w14:textId="2181BFBB"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69" w:history="1">
        <w:r w:rsidRPr="004A01E3">
          <w:rPr>
            <w:rStyle w:val="Lienhypertexte"/>
            <w:noProof/>
          </w:rPr>
          <w:t>2.2</w:t>
        </w:r>
        <w:r>
          <w:rPr>
            <w:rFonts w:eastAsiaTheme="minorEastAsia" w:cstheme="minorBidi"/>
            <w:smallCaps w:val="0"/>
            <w:noProof/>
            <w:kern w:val="2"/>
            <w:sz w:val="22"/>
            <w:szCs w:val="22"/>
            <w14:ligatures w14:val="standardContextual"/>
          </w:rPr>
          <w:tab/>
        </w:r>
        <w:r w:rsidRPr="004A01E3">
          <w:rPr>
            <w:rStyle w:val="Lienhypertexte"/>
            <w:noProof/>
          </w:rPr>
          <w:t>Description</w:t>
        </w:r>
        <w:r>
          <w:rPr>
            <w:noProof/>
            <w:webHidden/>
          </w:rPr>
          <w:tab/>
        </w:r>
        <w:r>
          <w:rPr>
            <w:noProof/>
            <w:webHidden/>
          </w:rPr>
          <w:fldChar w:fldCharType="begin"/>
        </w:r>
        <w:r>
          <w:rPr>
            <w:noProof/>
            <w:webHidden/>
          </w:rPr>
          <w:instrText xml:space="preserve"> PAGEREF _Toc167443369 \h </w:instrText>
        </w:r>
        <w:r>
          <w:rPr>
            <w:noProof/>
            <w:webHidden/>
          </w:rPr>
        </w:r>
        <w:r>
          <w:rPr>
            <w:noProof/>
            <w:webHidden/>
          </w:rPr>
          <w:fldChar w:fldCharType="separate"/>
        </w:r>
        <w:r>
          <w:rPr>
            <w:noProof/>
            <w:webHidden/>
          </w:rPr>
          <w:t>4</w:t>
        </w:r>
        <w:r>
          <w:rPr>
            <w:noProof/>
            <w:webHidden/>
          </w:rPr>
          <w:fldChar w:fldCharType="end"/>
        </w:r>
      </w:hyperlink>
    </w:p>
    <w:p w14:paraId="36B88DF8" w14:textId="172BB788"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70" w:history="1">
        <w:r w:rsidRPr="004A01E3">
          <w:rPr>
            <w:rStyle w:val="Lienhypertexte"/>
            <w:noProof/>
          </w:rPr>
          <w:t>2.3</w:t>
        </w:r>
        <w:r>
          <w:rPr>
            <w:rFonts w:eastAsiaTheme="minorEastAsia" w:cstheme="minorBidi"/>
            <w:smallCaps w:val="0"/>
            <w:noProof/>
            <w:kern w:val="2"/>
            <w:sz w:val="22"/>
            <w:szCs w:val="22"/>
            <w14:ligatures w14:val="standardContextual"/>
          </w:rPr>
          <w:tab/>
        </w:r>
        <w:r w:rsidRPr="004A01E3">
          <w:rPr>
            <w:rStyle w:val="Lienhypertexte"/>
            <w:noProof/>
          </w:rPr>
          <w:t>Matériel et logiciels à disposition</w:t>
        </w:r>
        <w:r>
          <w:rPr>
            <w:noProof/>
            <w:webHidden/>
          </w:rPr>
          <w:tab/>
        </w:r>
        <w:r>
          <w:rPr>
            <w:noProof/>
            <w:webHidden/>
          </w:rPr>
          <w:fldChar w:fldCharType="begin"/>
        </w:r>
        <w:r>
          <w:rPr>
            <w:noProof/>
            <w:webHidden/>
          </w:rPr>
          <w:instrText xml:space="preserve"> PAGEREF _Toc167443370 \h </w:instrText>
        </w:r>
        <w:r>
          <w:rPr>
            <w:noProof/>
            <w:webHidden/>
          </w:rPr>
        </w:r>
        <w:r>
          <w:rPr>
            <w:noProof/>
            <w:webHidden/>
          </w:rPr>
          <w:fldChar w:fldCharType="separate"/>
        </w:r>
        <w:r>
          <w:rPr>
            <w:noProof/>
            <w:webHidden/>
          </w:rPr>
          <w:t>4</w:t>
        </w:r>
        <w:r>
          <w:rPr>
            <w:noProof/>
            <w:webHidden/>
          </w:rPr>
          <w:fldChar w:fldCharType="end"/>
        </w:r>
      </w:hyperlink>
    </w:p>
    <w:p w14:paraId="612B3D75" w14:textId="4E50664B"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71" w:history="1">
        <w:r w:rsidRPr="004A01E3">
          <w:rPr>
            <w:rStyle w:val="Lienhypertexte"/>
            <w:noProof/>
          </w:rPr>
          <w:t>2.4</w:t>
        </w:r>
        <w:r>
          <w:rPr>
            <w:rFonts w:eastAsiaTheme="minorEastAsia" w:cstheme="minorBidi"/>
            <w:smallCaps w:val="0"/>
            <w:noProof/>
            <w:kern w:val="2"/>
            <w:sz w:val="22"/>
            <w:szCs w:val="22"/>
            <w14:ligatures w14:val="standardContextual"/>
          </w:rPr>
          <w:tab/>
        </w:r>
        <w:r w:rsidRPr="004A01E3">
          <w:rPr>
            <w:rStyle w:val="Lienhypertexte"/>
            <w:noProof/>
          </w:rPr>
          <w:t>Prérequis</w:t>
        </w:r>
        <w:r>
          <w:rPr>
            <w:noProof/>
            <w:webHidden/>
          </w:rPr>
          <w:tab/>
        </w:r>
        <w:r>
          <w:rPr>
            <w:noProof/>
            <w:webHidden/>
          </w:rPr>
          <w:fldChar w:fldCharType="begin"/>
        </w:r>
        <w:r>
          <w:rPr>
            <w:noProof/>
            <w:webHidden/>
          </w:rPr>
          <w:instrText xml:space="preserve"> PAGEREF _Toc167443371 \h </w:instrText>
        </w:r>
        <w:r>
          <w:rPr>
            <w:noProof/>
            <w:webHidden/>
          </w:rPr>
        </w:r>
        <w:r>
          <w:rPr>
            <w:noProof/>
            <w:webHidden/>
          </w:rPr>
          <w:fldChar w:fldCharType="separate"/>
        </w:r>
        <w:r>
          <w:rPr>
            <w:noProof/>
            <w:webHidden/>
          </w:rPr>
          <w:t>4</w:t>
        </w:r>
        <w:r>
          <w:rPr>
            <w:noProof/>
            <w:webHidden/>
          </w:rPr>
          <w:fldChar w:fldCharType="end"/>
        </w:r>
      </w:hyperlink>
    </w:p>
    <w:p w14:paraId="52E18D97" w14:textId="75B4235C"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72" w:history="1">
        <w:r w:rsidRPr="004A01E3">
          <w:rPr>
            <w:rStyle w:val="Lienhypertexte"/>
            <w:noProof/>
          </w:rPr>
          <w:t>2.5</w:t>
        </w:r>
        <w:r>
          <w:rPr>
            <w:rFonts w:eastAsiaTheme="minorEastAsia" w:cstheme="minorBidi"/>
            <w:smallCaps w:val="0"/>
            <w:noProof/>
            <w:kern w:val="2"/>
            <w:sz w:val="22"/>
            <w:szCs w:val="22"/>
            <w14:ligatures w14:val="standardContextual"/>
          </w:rPr>
          <w:tab/>
        </w:r>
        <w:r w:rsidRPr="004A01E3">
          <w:rPr>
            <w:rStyle w:val="Lienhypertexte"/>
            <w:noProof/>
          </w:rPr>
          <w:t>Cahier des charges</w:t>
        </w:r>
        <w:r>
          <w:rPr>
            <w:noProof/>
            <w:webHidden/>
          </w:rPr>
          <w:tab/>
        </w:r>
        <w:r>
          <w:rPr>
            <w:noProof/>
            <w:webHidden/>
          </w:rPr>
          <w:fldChar w:fldCharType="begin"/>
        </w:r>
        <w:r>
          <w:rPr>
            <w:noProof/>
            <w:webHidden/>
          </w:rPr>
          <w:instrText xml:space="preserve"> PAGEREF _Toc167443372 \h </w:instrText>
        </w:r>
        <w:r>
          <w:rPr>
            <w:noProof/>
            <w:webHidden/>
          </w:rPr>
        </w:r>
        <w:r>
          <w:rPr>
            <w:noProof/>
            <w:webHidden/>
          </w:rPr>
          <w:fldChar w:fldCharType="separate"/>
        </w:r>
        <w:r>
          <w:rPr>
            <w:noProof/>
            <w:webHidden/>
          </w:rPr>
          <w:t>4</w:t>
        </w:r>
        <w:r>
          <w:rPr>
            <w:noProof/>
            <w:webHidden/>
          </w:rPr>
          <w:fldChar w:fldCharType="end"/>
        </w:r>
      </w:hyperlink>
    </w:p>
    <w:p w14:paraId="3201BCC3" w14:textId="0BA6C24D"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73" w:history="1">
        <w:r w:rsidRPr="004A01E3">
          <w:rPr>
            <w:rStyle w:val="Lienhypertexte"/>
            <w:noProof/>
          </w:rPr>
          <w:t>2.5.1</w:t>
        </w:r>
        <w:r>
          <w:rPr>
            <w:rFonts w:eastAsiaTheme="minorEastAsia" w:cstheme="minorBidi"/>
            <w:i w:val="0"/>
            <w:iCs w:val="0"/>
            <w:noProof/>
            <w:kern w:val="2"/>
            <w:sz w:val="22"/>
            <w:szCs w:val="22"/>
            <w14:ligatures w14:val="standardContextual"/>
          </w:rPr>
          <w:tab/>
        </w:r>
        <w:r w:rsidRPr="004A01E3">
          <w:rPr>
            <w:rStyle w:val="Lienhypertexte"/>
            <w:noProof/>
          </w:rPr>
          <w:t>Objectifs et portée du projet (objectifs SMART)</w:t>
        </w:r>
        <w:r>
          <w:rPr>
            <w:noProof/>
            <w:webHidden/>
          </w:rPr>
          <w:tab/>
        </w:r>
        <w:r>
          <w:rPr>
            <w:noProof/>
            <w:webHidden/>
          </w:rPr>
          <w:fldChar w:fldCharType="begin"/>
        </w:r>
        <w:r>
          <w:rPr>
            <w:noProof/>
            <w:webHidden/>
          </w:rPr>
          <w:instrText xml:space="preserve"> PAGEREF _Toc167443373 \h </w:instrText>
        </w:r>
        <w:r>
          <w:rPr>
            <w:noProof/>
            <w:webHidden/>
          </w:rPr>
        </w:r>
        <w:r>
          <w:rPr>
            <w:noProof/>
            <w:webHidden/>
          </w:rPr>
          <w:fldChar w:fldCharType="separate"/>
        </w:r>
        <w:r>
          <w:rPr>
            <w:noProof/>
            <w:webHidden/>
          </w:rPr>
          <w:t>4</w:t>
        </w:r>
        <w:r>
          <w:rPr>
            <w:noProof/>
            <w:webHidden/>
          </w:rPr>
          <w:fldChar w:fldCharType="end"/>
        </w:r>
      </w:hyperlink>
    </w:p>
    <w:p w14:paraId="07B355B1" w14:textId="248AE39A"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74" w:history="1">
        <w:r w:rsidRPr="004A01E3">
          <w:rPr>
            <w:rStyle w:val="Lienhypertexte"/>
            <w:noProof/>
          </w:rPr>
          <w:t>2.5.2</w:t>
        </w:r>
        <w:r>
          <w:rPr>
            <w:rFonts w:eastAsiaTheme="minorEastAsia" w:cstheme="minorBidi"/>
            <w:i w:val="0"/>
            <w:iCs w:val="0"/>
            <w:noProof/>
            <w:kern w:val="2"/>
            <w:sz w:val="22"/>
            <w:szCs w:val="22"/>
            <w14:ligatures w14:val="standardContextual"/>
          </w:rPr>
          <w:tab/>
        </w:r>
        <w:r w:rsidRPr="004A01E3">
          <w:rPr>
            <w:rStyle w:val="Lienhypertexte"/>
            <w:noProof/>
          </w:rPr>
          <w:t>Caractéristiques des utilisateurs et impacts</w:t>
        </w:r>
        <w:r>
          <w:rPr>
            <w:noProof/>
            <w:webHidden/>
          </w:rPr>
          <w:tab/>
        </w:r>
        <w:r>
          <w:rPr>
            <w:noProof/>
            <w:webHidden/>
          </w:rPr>
          <w:fldChar w:fldCharType="begin"/>
        </w:r>
        <w:r>
          <w:rPr>
            <w:noProof/>
            <w:webHidden/>
          </w:rPr>
          <w:instrText xml:space="preserve"> PAGEREF _Toc167443374 \h </w:instrText>
        </w:r>
        <w:r>
          <w:rPr>
            <w:noProof/>
            <w:webHidden/>
          </w:rPr>
        </w:r>
        <w:r>
          <w:rPr>
            <w:noProof/>
            <w:webHidden/>
          </w:rPr>
          <w:fldChar w:fldCharType="separate"/>
        </w:r>
        <w:r>
          <w:rPr>
            <w:noProof/>
            <w:webHidden/>
          </w:rPr>
          <w:t>5</w:t>
        </w:r>
        <w:r>
          <w:rPr>
            <w:noProof/>
            <w:webHidden/>
          </w:rPr>
          <w:fldChar w:fldCharType="end"/>
        </w:r>
      </w:hyperlink>
    </w:p>
    <w:p w14:paraId="05EB1A68" w14:textId="4D45BEE5"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75" w:history="1">
        <w:r w:rsidRPr="004A01E3">
          <w:rPr>
            <w:rStyle w:val="Lienhypertexte"/>
            <w:noProof/>
          </w:rPr>
          <w:t>2.5.3</w:t>
        </w:r>
        <w:r>
          <w:rPr>
            <w:rFonts w:eastAsiaTheme="minorEastAsia" w:cstheme="minorBidi"/>
            <w:i w:val="0"/>
            <w:iCs w:val="0"/>
            <w:noProof/>
            <w:kern w:val="2"/>
            <w:sz w:val="22"/>
            <w:szCs w:val="22"/>
            <w14:ligatures w14:val="standardContextual"/>
          </w:rPr>
          <w:tab/>
        </w:r>
        <w:r w:rsidRPr="004A01E3">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_Toc167443375 \h </w:instrText>
        </w:r>
        <w:r>
          <w:rPr>
            <w:noProof/>
            <w:webHidden/>
          </w:rPr>
        </w:r>
        <w:r>
          <w:rPr>
            <w:noProof/>
            <w:webHidden/>
          </w:rPr>
          <w:fldChar w:fldCharType="separate"/>
        </w:r>
        <w:r>
          <w:rPr>
            <w:noProof/>
            <w:webHidden/>
          </w:rPr>
          <w:t>5</w:t>
        </w:r>
        <w:r>
          <w:rPr>
            <w:noProof/>
            <w:webHidden/>
          </w:rPr>
          <w:fldChar w:fldCharType="end"/>
        </w:r>
      </w:hyperlink>
    </w:p>
    <w:p w14:paraId="2760B69D" w14:textId="331FFEA4"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76" w:history="1">
        <w:r w:rsidRPr="004A01E3">
          <w:rPr>
            <w:rStyle w:val="Lienhypertexte"/>
            <w:noProof/>
          </w:rPr>
          <w:t>2.5.4</w:t>
        </w:r>
        <w:r>
          <w:rPr>
            <w:rFonts w:eastAsiaTheme="minorEastAsia" w:cstheme="minorBidi"/>
            <w:i w:val="0"/>
            <w:iCs w:val="0"/>
            <w:noProof/>
            <w:kern w:val="2"/>
            <w:sz w:val="22"/>
            <w:szCs w:val="22"/>
            <w14:ligatures w14:val="standardContextual"/>
          </w:rPr>
          <w:tab/>
        </w:r>
        <w:r w:rsidRPr="004A01E3">
          <w:rPr>
            <w:rStyle w:val="Lienhypertexte"/>
            <w:noProof/>
          </w:rPr>
          <w:t>Contraintes</w:t>
        </w:r>
        <w:r>
          <w:rPr>
            <w:noProof/>
            <w:webHidden/>
          </w:rPr>
          <w:tab/>
        </w:r>
        <w:r>
          <w:rPr>
            <w:noProof/>
            <w:webHidden/>
          </w:rPr>
          <w:fldChar w:fldCharType="begin"/>
        </w:r>
        <w:r>
          <w:rPr>
            <w:noProof/>
            <w:webHidden/>
          </w:rPr>
          <w:instrText xml:space="preserve"> PAGEREF _Toc167443376 \h </w:instrText>
        </w:r>
        <w:r>
          <w:rPr>
            <w:noProof/>
            <w:webHidden/>
          </w:rPr>
        </w:r>
        <w:r>
          <w:rPr>
            <w:noProof/>
            <w:webHidden/>
          </w:rPr>
          <w:fldChar w:fldCharType="separate"/>
        </w:r>
        <w:r>
          <w:rPr>
            <w:noProof/>
            <w:webHidden/>
          </w:rPr>
          <w:t>5</w:t>
        </w:r>
        <w:r>
          <w:rPr>
            <w:noProof/>
            <w:webHidden/>
          </w:rPr>
          <w:fldChar w:fldCharType="end"/>
        </w:r>
      </w:hyperlink>
    </w:p>
    <w:p w14:paraId="444A6CAB" w14:textId="46DF8266"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77" w:history="1">
        <w:r w:rsidRPr="004A01E3">
          <w:rPr>
            <w:rStyle w:val="Lienhypertexte"/>
            <w:noProof/>
          </w:rPr>
          <w:t>2.5.5</w:t>
        </w:r>
        <w:r>
          <w:rPr>
            <w:rFonts w:eastAsiaTheme="minorEastAsia" w:cstheme="minorBidi"/>
            <w:i w:val="0"/>
            <w:iCs w:val="0"/>
            <w:noProof/>
            <w:kern w:val="2"/>
            <w:sz w:val="22"/>
            <w:szCs w:val="22"/>
            <w14:ligatures w14:val="standardContextual"/>
          </w:rPr>
          <w:tab/>
        </w:r>
        <w:r w:rsidRPr="004A01E3">
          <w:rPr>
            <w:rStyle w:val="Lienhypertexte"/>
            <w:noProof/>
          </w:rPr>
          <w:t>Travail à réaliser par l'apprenti</w:t>
        </w:r>
        <w:r>
          <w:rPr>
            <w:noProof/>
            <w:webHidden/>
          </w:rPr>
          <w:tab/>
        </w:r>
        <w:r>
          <w:rPr>
            <w:noProof/>
            <w:webHidden/>
          </w:rPr>
          <w:fldChar w:fldCharType="begin"/>
        </w:r>
        <w:r>
          <w:rPr>
            <w:noProof/>
            <w:webHidden/>
          </w:rPr>
          <w:instrText xml:space="preserve"> PAGEREF _Toc167443377 \h </w:instrText>
        </w:r>
        <w:r>
          <w:rPr>
            <w:noProof/>
            <w:webHidden/>
          </w:rPr>
        </w:r>
        <w:r>
          <w:rPr>
            <w:noProof/>
            <w:webHidden/>
          </w:rPr>
          <w:fldChar w:fldCharType="separate"/>
        </w:r>
        <w:r>
          <w:rPr>
            <w:noProof/>
            <w:webHidden/>
          </w:rPr>
          <w:t>5</w:t>
        </w:r>
        <w:r>
          <w:rPr>
            <w:noProof/>
            <w:webHidden/>
          </w:rPr>
          <w:fldChar w:fldCharType="end"/>
        </w:r>
      </w:hyperlink>
    </w:p>
    <w:p w14:paraId="7637A878" w14:textId="2E612D27"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78" w:history="1">
        <w:r w:rsidRPr="004A01E3">
          <w:rPr>
            <w:rStyle w:val="Lienhypertexte"/>
            <w:noProof/>
          </w:rPr>
          <w:t>2.5.6</w:t>
        </w:r>
        <w:r>
          <w:rPr>
            <w:rFonts w:eastAsiaTheme="minorEastAsia" w:cstheme="minorBidi"/>
            <w:i w:val="0"/>
            <w:iCs w:val="0"/>
            <w:noProof/>
            <w:kern w:val="2"/>
            <w:sz w:val="22"/>
            <w:szCs w:val="22"/>
            <w14:ligatures w14:val="standardContextual"/>
          </w:rPr>
          <w:tab/>
        </w:r>
        <w:r w:rsidRPr="004A01E3">
          <w:rPr>
            <w:rStyle w:val="Lienhypertexte"/>
            <w:noProof/>
          </w:rPr>
          <w:t>Si le temps le permet …</w:t>
        </w:r>
        <w:r>
          <w:rPr>
            <w:noProof/>
            <w:webHidden/>
          </w:rPr>
          <w:tab/>
        </w:r>
        <w:r>
          <w:rPr>
            <w:noProof/>
            <w:webHidden/>
          </w:rPr>
          <w:fldChar w:fldCharType="begin"/>
        </w:r>
        <w:r>
          <w:rPr>
            <w:noProof/>
            <w:webHidden/>
          </w:rPr>
          <w:instrText xml:space="preserve"> PAGEREF _Toc167443378 \h </w:instrText>
        </w:r>
        <w:r>
          <w:rPr>
            <w:noProof/>
            <w:webHidden/>
          </w:rPr>
        </w:r>
        <w:r>
          <w:rPr>
            <w:noProof/>
            <w:webHidden/>
          </w:rPr>
          <w:fldChar w:fldCharType="separate"/>
        </w:r>
        <w:r>
          <w:rPr>
            <w:noProof/>
            <w:webHidden/>
          </w:rPr>
          <w:t>6</w:t>
        </w:r>
        <w:r>
          <w:rPr>
            <w:noProof/>
            <w:webHidden/>
          </w:rPr>
          <w:fldChar w:fldCharType="end"/>
        </w:r>
      </w:hyperlink>
    </w:p>
    <w:p w14:paraId="50470751" w14:textId="270F3BCF"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79" w:history="1">
        <w:r w:rsidRPr="004A01E3">
          <w:rPr>
            <w:rStyle w:val="Lienhypertexte"/>
            <w:noProof/>
          </w:rPr>
          <w:t>2.5.7</w:t>
        </w:r>
        <w:r>
          <w:rPr>
            <w:rFonts w:eastAsiaTheme="minorEastAsia" w:cstheme="minorBidi"/>
            <w:i w:val="0"/>
            <w:iCs w:val="0"/>
            <w:noProof/>
            <w:kern w:val="2"/>
            <w:sz w:val="22"/>
            <w:szCs w:val="22"/>
            <w14:ligatures w14:val="standardContextual"/>
          </w:rPr>
          <w:tab/>
        </w:r>
        <w:r w:rsidRPr="004A01E3">
          <w:rPr>
            <w:rStyle w:val="Lienhypertexte"/>
            <w:noProof/>
          </w:rPr>
          <w:t>Méthodes de validation des solutions</w:t>
        </w:r>
        <w:r>
          <w:rPr>
            <w:noProof/>
            <w:webHidden/>
          </w:rPr>
          <w:tab/>
        </w:r>
        <w:r>
          <w:rPr>
            <w:noProof/>
            <w:webHidden/>
          </w:rPr>
          <w:fldChar w:fldCharType="begin"/>
        </w:r>
        <w:r>
          <w:rPr>
            <w:noProof/>
            <w:webHidden/>
          </w:rPr>
          <w:instrText xml:space="preserve"> PAGEREF _Toc167443379 \h </w:instrText>
        </w:r>
        <w:r>
          <w:rPr>
            <w:noProof/>
            <w:webHidden/>
          </w:rPr>
        </w:r>
        <w:r>
          <w:rPr>
            <w:noProof/>
            <w:webHidden/>
          </w:rPr>
          <w:fldChar w:fldCharType="separate"/>
        </w:r>
        <w:r>
          <w:rPr>
            <w:noProof/>
            <w:webHidden/>
          </w:rPr>
          <w:t>6</w:t>
        </w:r>
        <w:r>
          <w:rPr>
            <w:noProof/>
            <w:webHidden/>
          </w:rPr>
          <w:fldChar w:fldCharType="end"/>
        </w:r>
      </w:hyperlink>
    </w:p>
    <w:p w14:paraId="4FF094DA" w14:textId="3CD6AB71"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80" w:history="1">
        <w:r w:rsidRPr="004A01E3">
          <w:rPr>
            <w:rStyle w:val="Lienhypertexte"/>
            <w:noProof/>
          </w:rPr>
          <w:t>2.6</w:t>
        </w:r>
        <w:r>
          <w:rPr>
            <w:rFonts w:eastAsiaTheme="minorEastAsia" w:cstheme="minorBidi"/>
            <w:smallCaps w:val="0"/>
            <w:noProof/>
            <w:kern w:val="2"/>
            <w:sz w:val="22"/>
            <w:szCs w:val="22"/>
            <w14:ligatures w14:val="standardContextual"/>
          </w:rPr>
          <w:tab/>
        </w:r>
        <w:r w:rsidRPr="004A01E3">
          <w:rPr>
            <w:rStyle w:val="Lienhypertexte"/>
            <w:noProof/>
          </w:rPr>
          <w:t>Les points suivants seront évalués</w:t>
        </w:r>
        <w:r>
          <w:rPr>
            <w:noProof/>
            <w:webHidden/>
          </w:rPr>
          <w:tab/>
        </w:r>
        <w:r>
          <w:rPr>
            <w:noProof/>
            <w:webHidden/>
          </w:rPr>
          <w:fldChar w:fldCharType="begin"/>
        </w:r>
        <w:r>
          <w:rPr>
            <w:noProof/>
            <w:webHidden/>
          </w:rPr>
          <w:instrText xml:space="preserve"> PAGEREF _Toc167443380 \h </w:instrText>
        </w:r>
        <w:r>
          <w:rPr>
            <w:noProof/>
            <w:webHidden/>
          </w:rPr>
        </w:r>
        <w:r>
          <w:rPr>
            <w:noProof/>
            <w:webHidden/>
          </w:rPr>
          <w:fldChar w:fldCharType="separate"/>
        </w:r>
        <w:r>
          <w:rPr>
            <w:noProof/>
            <w:webHidden/>
          </w:rPr>
          <w:t>6</w:t>
        </w:r>
        <w:r>
          <w:rPr>
            <w:noProof/>
            <w:webHidden/>
          </w:rPr>
          <w:fldChar w:fldCharType="end"/>
        </w:r>
      </w:hyperlink>
    </w:p>
    <w:p w14:paraId="5B8B54A6" w14:textId="7FD7EF6D"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81" w:history="1">
        <w:r w:rsidRPr="004A01E3">
          <w:rPr>
            <w:rStyle w:val="Lienhypertexte"/>
            <w:noProof/>
          </w:rPr>
          <w:t>2.7</w:t>
        </w:r>
        <w:r>
          <w:rPr>
            <w:rFonts w:eastAsiaTheme="minorEastAsia" w:cstheme="minorBidi"/>
            <w:smallCaps w:val="0"/>
            <w:noProof/>
            <w:kern w:val="2"/>
            <w:sz w:val="22"/>
            <w:szCs w:val="22"/>
            <w14:ligatures w14:val="standardContextual"/>
          </w:rPr>
          <w:tab/>
        </w:r>
        <w:r w:rsidRPr="004A01E3">
          <w:rPr>
            <w:rStyle w:val="Lienhypertexte"/>
            <w:noProof/>
          </w:rPr>
          <w:t>Validation et conditions de réussite</w:t>
        </w:r>
        <w:r>
          <w:rPr>
            <w:noProof/>
            <w:webHidden/>
          </w:rPr>
          <w:tab/>
        </w:r>
        <w:r>
          <w:rPr>
            <w:noProof/>
            <w:webHidden/>
          </w:rPr>
          <w:fldChar w:fldCharType="begin"/>
        </w:r>
        <w:r>
          <w:rPr>
            <w:noProof/>
            <w:webHidden/>
          </w:rPr>
          <w:instrText xml:space="preserve"> PAGEREF _Toc167443381 \h </w:instrText>
        </w:r>
        <w:r>
          <w:rPr>
            <w:noProof/>
            <w:webHidden/>
          </w:rPr>
        </w:r>
        <w:r>
          <w:rPr>
            <w:noProof/>
            <w:webHidden/>
          </w:rPr>
          <w:fldChar w:fldCharType="separate"/>
        </w:r>
        <w:r>
          <w:rPr>
            <w:noProof/>
            <w:webHidden/>
          </w:rPr>
          <w:t>6</w:t>
        </w:r>
        <w:r>
          <w:rPr>
            <w:noProof/>
            <w:webHidden/>
          </w:rPr>
          <w:fldChar w:fldCharType="end"/>
        </w:r>
      </w:hyperlink>
    </w:p>
    <w:p w14:paraId="0B3B3BE6" w14:textId="5C373065" w:rsidR="0093161B" w:rsidRDefault="0093161B">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443382" w:history="1">
        <w:r w:rsidRPr="004A01E3">
          <w:rPr>
            <w:rStyle w:val="Lienhypertexte"/>
            <w:noProof/>
          </w:rPr>
          <w:t>3</w:t>
        </w:r>
        <w:r>
          <w:rPr>
            <w:rFonts w:eastAsiaTheme="minorEastAsia" w:cstheme="minorBidi"/>
            <w:b w:val="0"/>
            <w:bCs w:val="0"/>
            <w:caps w:val="0"/>
            <w:noProof/>
            <w:kern w:val="2"/>
            <w:sz w:val="22"/>
            <w:szCs w:val="22"/>
            <w14:ligatures w14:val="standardContextual"/>
          </w:rPr>
          <w:tab/>
        </w:r>
        <w:r w:rsidRPr="004A01E3">
          <w:rPr>
            <w:rStyle w:val="Lienhypertexte"/>
            <w:noProof/>
          </w:rPr>
          <w:t>Planification Initiale</w:t>
        </w:r>
        <w:r>
          <w:rPr>
            <w:noProof/>
            <w:webHidden/>
          </w:rPr>
          <w:tab/>
        </w:r>
        <w:r>
          <w:rPr>
            <w:noProof/>
            <w:webHidden/>
          </w:rPr>
          <w:fldChar w:fldCharType="begin"/>
        </w:r>
        <w:r>
          <w:rPr>
            <w:noProof/>
            <w:webHidden/>
          </w:rPr>
          <w:instrText xml:space="preserve"> PAGEREF _Toc167443382 \h </w:instrText>
        </w:r>
        <w:r>
          <w:rPr>
            <w:noProof/>
            <w:webHidden/>
          </w:rPr>
        </w:r>
        <w:r>
          <w:rPr>
            <w:noProof/>
            <w:webHidden/>
          </w:rPr>
          <w:fldChar w:fldCharType="separate"/>
        </w:r>
        <w:r>
          <w:rPr>
            <w:noProof/>
            <w:webHidden/>
          </w:rPr>
          <w:t>6</w:t>
        </w:r>
        <w:r>
          <w:rPr>
            <w:noProof/>
            <w:webHidden/>
          </w:rPr>
          <w:fldChar w:fldCharType="end"/>
        </w:r>
      </w:hyperlink>
    </w:p>
    <w:p w14:paraId="7A75A6FD" w14:textId="0ECE42DB"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83" w:history="1">
        <w:r w:rsidRPr="004A01E3">
          <w:rPr>
            <w:rStyle w:val="Lienhypertexte"/>
            <w:noProof/>
          </w:rPr>
          <w:t>3.1.1</w:t>
        </w:r>
        <w:r>
          <w:rPr>
            <w:rFonts w:eastAsiaTheme="minorEastAsia" w:cstheme="minorBidi"/>
            <w:i w:val="0"/>
            <w:iCs w:val="0"/>
            <w:noProof/>
            <w:kern w:val="2"/>
            <w:sz w:val="22"/>
            <w:szCs w:val="22"/>
            <w14:ligatures w14:val="standardContextual"/>
          </w:rPr>
          <w:tab/>
        </w:r>
        <w:r w:rsidRPr="004A01E3">
          <w:rPr>
            <w:rStyle w:val="Lienhypertexte"/>
            <w:noProof/>
          </w:rPr>
          <w:t>Méthode des 6 pas</w:t>
        </w:r>
        <w:r>
          <w:rPr>
            <w:noProof/>
            <w:webHidden/>
          </w:rPr>
          <w:tab/>
        </w:r>
        <w:r>
          <w:rPr>
            <w:noProof/>
            <w:webHidden/>
          </w:rPr>
          <w:fldChar w:fldCharType="begin"/>
        </w:r>
        <w:r>
          <w:rPr>
            <w:noProof/>
            <w:webHidden/>
          </w:rPr>
          <w:instrText xml:space="preserve"> PAGEREF _Toc167443383 \h </w:instrText>
        </w:r>
        <w:r>
          <w:rPr>
            <w:noProof/>
            <w:webHidden/>
          </w:rPr>
        </w:r>
        <w:r>
          <w:rPr>
            <w:noProof/>
            <w:webHidden/>
          </w:rPr>
          <w:fldChar w:fldCharType="separate"/>
        </w:r>
        <w:r>
          <w:rPr>
            <w:noProof/>
            <w:webHidden/>
          </w:rPr>
          <w:t>6</w:t>
        </w:r>
        <w:r>
          <w:rPr>
            <w:noProof/>
            <w:webHidden/>
          </w:rPr>
          <w:fldChar w:fldCharType="end"/>
        </w:r>
      </w:hyperlink>
    </w:p>
    <w:p w14:paraId="0E944035" w14:textId="5062B6D8"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84" w:history="1">
        <w:r w:rsidRPr="004A01E3">
          <w:rPr>
            <w:rStyle w:val="Lienhypertexte"/>
            <w:noProof/>
          </w:rPr>
          <w:t>3.1.2</w:t>
        </w:r>
        <w:r>
          <w:rPr>
            <w:rFonts w:eastAsiaTheme="minorEastAsia" w:cstheme="minorBidi"/>
            <w:i w:val="0"/>
            <w:iCs w:val="0"/>
            <w:noProof/>
            <w:kern w:val="2"/>
            <w:sz w:val="22"/>
            <w:szCs w:val="22"/>
            <w14:ligatures w14:val="standardContextual"/>
          </w:rPr>
          <w:tab/>
        </w:r>
        <w:r w:rsidRPr="004A01E3">
          <w:rPr>
            <w:rStyle w:val="Lienhypertexte"/>
            <w:noProof/>
          </w:rPr>
          <w:t>Mises à jour du planning</w:t>
        </w:r>
        <w:r>
          <w:rPr>
            <w:noProof/>
            <w:webHidden/>
          </w:rPr>
          <w:tab/>
        </w:r>
        <w:r>
          <w:rPr>
            <w:noProof/>
            <w:webHidden/>
          </w:rPr>
          <w:fldChar w:fldCharType="begin"/>
        </w:r>
        <w:r>
          <w:rPr>
            <w:noProof/>
            <w:webHidden/>
          </w:rPr>
          <w:instrText xml:space="preserve"> PAGEREF _Toc167443384 \h </w:instrText>
        </w:r>
        <w:r>
          <w:rPr>
            <w:noProof/>
            <w:webHidden/>
          </w:rPr>
        </w:r>
        <w:r>
          <w:rPr>
            <w:noProof/>
            <w:webHidden/>
          </w:rPr>
          <w:fldChar w:fldCharType="separate"/>
        </w:r>
        <w:r>
          <w:rPr>
            <w:noProof/>
            <w:webHidden/>
          </w:rPr>
          <w:t>7</w:t>
        </w:r>
        <w:r>
          <w:rPr>
            <w:noProof/>
            <w:webHidden/>
          </w:rPr>
          <w:fldChar w:fldCharType="end"/>
        </w:r>
      </w:hyperlink>
    </w:p>
    <w:p w14:paraId="686FF450" w14:textId="434F114E" w:rsidR="0093161B" w:rsidRDefault="0093161B">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443385" w:history="1">
        <w:r w:rsidRPr="004A01E3">
          <w:rPr>
            <w:rStyle w:val="Lienhypertexte"/>
            <w:noProof/>
          </w:rPr>
          <w:t>4</w:t>
        </w:r>
        <w:r>
          <w:rPr>
            <w:rFonts w:eastAsiaTheme="minorEastAsia" w:cstheme="minorBidi"/>
            <w:b w:val="0"/>
            <w:bCs w:val="0"/>
            <w:caps w:val="0"/>
            <w:noProof/>
            <w:kern w:val="2"/>
            <w:sz w:val="22"/>
            <w:szCs w:val="22"/>
            <w14:ligatures w14:val="standardContextual"/>
          </w:rPr>
          <w:tab/>
        </w:r>
        <w:r w:rsidRPr="004A01E3">
          <w:rPr>
            <w:rStyle w:val="Lienhypertexte"/>
            <w:noProof/>
          </w:rPr>
          <w:t>Analyse</w:t>
        </w:r>
        <w:r>
          <w:rPr>
            <w:noProof/>
            <w:webHidden/>
          </w:rPr>
          <w:tab/>
        </w:r>
        <w:r>
          <w:rPr>
            <w:noProof/>
            <w:webHidden/>
          </w:rPr>
          <w:fldChar w:fldCharType="begin"/>
        </w:r>
        <w:r>
          <w:rPr>
            <w:noProof/>
            <w:webHidden/>
          </w:rPr>
          <w:instrText xml:space="preserve"> PAGEREF _Toc167443385 \h </w:instrText>
        </w:r>
        <w:r>
          <w:rPr>
            <w:noProof/>
            <w:webHidden/>
          </w:rPr>
        </w:r>
        <w:r>
          <w:rPr>
            <w:noProof/>
            <w:webHidden/>
          </w:rPr>
          <w:fldChar w:fldCharType="separate"/>
        </w:r>
        <w:r>
          <w:rPr>
            <w:noProof/>
            <w:webHidden/>
          </w:rPr>
          <w:t>7</w:t>
        </w:r>
        <w:r>
          <w:rPr>
            <w:noProof/>
            <w:webHidden/>
          </w:rPr>
          <w:fldChar w:fldCharType="end"/>
        </w:r>
      </w:hyperlink>
    </w:p>
    <w:p w14:paraId="29FC90B5" w14:textId="47B4D014"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86" w:history="1">
        <w:r w:rsidRPr="004A01E3">
          <w:rPr>
            <w:rStyle w:val="Lienhypertexte"/>
            <w:noProof/>
          </w:rPr>
          <w:t>4.1</w:t>
        </w:r>
        <w:r>
          <w:rPr>
            <w:rFonts w:eastAsiaTheme="minorEastAsia" w:cstheme="minorBidi"/>
            <w:smallCaps w:val="0"/>
            <w:noProof/>
            <w:kern w:val="2"/>
            <w:sz w:val="22"/>
            <w:szCs w:val="22"/>
            <w14:ligatures w14:val="standardContextual"/>
          </w:rPr>
          <w:tab/>
        </w:r>
        <w:r w:rsidRPr="004A01E3">
          <w:rPr>
            <w:rStyle w:val="Lienhypertexte"/>
            <w:noProof/>
          </w:rPr>
          <w:t>Opportunités</w:t>
        </w:r>
        <w:r>
          <w:rPr>
            <w:noProof/>
            <w:webHidden/>
          </w:rPr>
          <w:tab/>
        </w:r>
        <w:r>
          <w:rPr>
            <w:noProof/>
            <w:webHidden/>
          </w:rPr>
          <w:fldChar w:fldCharType="begin"/>
        </w:r>
        <w:r>
          <w:rPr>
            <w:noProof/>
            <w:webHidden/>
          </w:rPr>
          <w:instrText xml:space="preserve"> PAGEREF _Toc167443386 \h </w:instrText>
        </w:r>
        <w:r>
          <w:rPr>
            <w:noProof/>
            <w:webHidden/>
          </w:rPr>
        </w:r>
        <w:r>
          <w:rPr>
            <w:noProof/>
            <w:webHidden/>
          </w:rPr>
          <w:fldChar w:fldCharType="separate"/>
        </w:r>
        <w:r>
          <w:rPr>
            <w:noProof/>
            <w:webHidden/>
          </w:rPr>
          <w:t>7</w:t>
        </w:r>
        <w:r>
          <w:rPr>
            <w:noProof/>
            <w:webHidden/>
          </w:rPr>
          <w:fldChar w:fldCharType="end"/>
        </w:r>
      </w:hyperlink>
    </w:p>
    <w:p w14:paraId="59483BF4" w14:textId="072F2E4C"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87" w:history="1">
        <w:r w:rsidRPr="004A01E3">
          <w:rPr>
            <w:rStyle w:val="Lienhypertexte"/>
            <w:noProof/>
          </w:rPr>
          <w:t>4.1.1</w:t>
        </w:r>
        <w:r>
          <w:rPr>
            <w:rFonts w:eastAsiaTheme="minorEastAsia" w:cstheme="minorBidi"/>
            <w:i w:val="0"/>
            <w:iCs w:val="0"/>
            <w:noProof/>
            <w:kern w:val="2"/>
            <w:sz w:val="22"/>
            <w:szCs w:val="22"/>
            <w14:ligatures w14:val="standardContextual"/>
          </w:rPr>
          <w:tab/>
        </w:r>
        <w:r w:rsidRPr="004A01E3">
          <w:rPr>
            <w:rStyle w:val="Lienhypertexte"/>
            <w:noProof/>
          </w:rPr>
          <w:t>Approfondir</w:t>
        </w:r>
        <w:r>
          <w:rPr>
            <w:noProof/>
            <w:webHidden/>
          </w:rPr>
          <w:tab/>
        </w:r>
        <w:r>
          <w:rPr>
            <w:noProof/>
            <w:webHidden/>
          </w:rPr>
          <w:fldChar w:fldCharType="begin"/>
        </w:r>
        <w:r>
          <w:rPr>
            <w:noProof/>
            <w:webHidden/>
          </w:rPr>
          <w:instrText xml:space="preserve"> PAGEREF _Toc167443387 \h </w:instrText>
        </w:r>
        <w:r>
          <w:rPr>
            <w:noProof/>
            <w:webHidden/>
          </w:rPr>
        </w:r>
        <w:r>
          <w:rPr>
            <w:noProof/>
            <w:webHidden/>
          </w:rPr>
          <w:fldChar w:fldCharType="separate"/>
        </w:r>
        <w:r>
          <w:rPr>
            <w:noProof/>
            <w:webHidden/>
          </w:rPr>
          <w:t>7</w:t>
        </w:r>
        <w:r>
          <w:rPr>
            <w:noProof/>
            <w:webHidden/>
          </w:rPr>
          <w:fldChar w:fldCharType="end"/>
        </w:r>
      </w:hyperlink>
    </w:p>
    <w:p w14:paraId="4330F56E" w14:textId="62AD9130"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88" w:history="1">
        <w:r w:rsidRPr="004A01E3">
          <w:rPr>
            <w:rStyle w:val="Lienhypertexte"/>
            <w:noProof/>
          </w:rPr>
          <w:t>4.1.2</w:t>
        </w:r>
        <w:r>
          <w:rPr>
            <w:rFonts w:eastAsiaTheme="minorEastAsia" w:cstheme="minorBidi"/>
            <w:i w:val="0"/>
            <w:iCs w:val="0"/>
            <w:noProof/>
            <w:kern w:val="2"/>
            <w:sz w:val="22"/>
            <w:szCs w:val="22"/>
            <w14:ligatures w14:val="standardContextual"/>
          </w:rPr>
          <w:tab/>
        </w:r>
        <w:r w:rsidRPr="004A01E3">
          <w:rPr>
            <w:rStyle w:val="Lienhypertexte"/>
            <w:noProof/>
          </w:rPr>
          <w:t>Difficultés potentielles</w:t>
        </w:r>
        <w:r>
          <w:rPr>
            <w:noProof/>
            <w:webHidden/>
          </w:rPr>
          <w:tab/>
        </w:r>
        <w:r>
          <w:rPr>
            <w:noProof/>
            <w:webHidden/>
          </w:rPr>
          <w:fldChar w:fldCharType="begin"/>
        </w:r>
        <w:r>
          <w:rPr>
            <w:noProof/>
            <w:webHidden/>
          </w:rPr>
          <w:instrText xml:space="preserve"> PAGEREF _Toc167443388 \h </w:instrText>
        </w:r>
        <w:r>
          <w:rPr>
            <w:noProof/>
            <w:webHidden/>
          </w:rPr>
        </w:r>
        <w:r>
          <w:rPr>
            <w:noProof/>
            <w:webHidden/>
          </w:rPr>
          <w:fldChar w:fldCharType="separate"/>
        </w:r>
        <w:r>
          <w:rPr>
            <w:noProof/>
            <w:webHidden/>
          </w:rPr>
          <w:t>7</w:t>
        </w:r>
        <w:r>
          <w:rPr>
            <w:noProof/>
            <w:webHidden/>
          </w:rPr>
          <w:fldChar w:fldCharType="end"/>
        </w:r>
      </w:hyperlink>
    </w:p>
    <w:p w14:paraId="4844451E" w14:textId="2FA3DACF"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89" w:history="1">
        <w:r w:rsidRPr="004A01E3">
          <w:rPr>
            <w:rStyle w:val="Lienhypertexte"/>
            <w:noProof/>
          </w:rPr>
          <w:t>4.1.3</w:t>
        </w:r>
        <w:r>
          <w:rPr>
            <w:rFonts w:eastAsiaTheme="minorEastAsia" w:cstheme="minorBidi"/>
            <w:i w:val="0"/>
            <w:iCs w:val="0"/>
            <w:noProof/>
            <w:kern w:val="2"/>
            <w:sz w:val="22"/>
            <w:szCs w:val="22"/>
            <w14:ligatures w14:val="standardContextual"/>
          </w:rPr>
          <w:tab/>
        </w:r>
        <w:r w:rsidRPr="004A01E3">
          <w:rPr>
            <w:rStyle w:val="Lienhypertexte"/>
            <w:noProof/>
          </w:rPr>
          <w:t>Matériel à exploiter</w:t>
        </w:r>
        <w:r>
          <w:rPr>
            <w:noProof/>
            <w:webHidden/>
          </w:rPr>
          <w:tab/>
        </w:r>
        <w:r>
          <w:rPr>
            <w:noProof/>
            <w:webHidden/>
          </w:rPr>
          <w:fldChar w:fldCharType="begin"/>
        </w:r>
        <w:r>
          <w:rPr>
            <w:noProof/>
            <w:webHidden/>
          </w:rPr>
          <w:instrText xml:space="preserve"> PAGEREF _Toc167443389 \h </w:instrText>
        </w:r>
        <w:r>
          <w:rPr>
            <w:noProof/>
            <w:webHidden/>
          </w:rPr>
        </w:r>
        <w:r>
          <w:rPr>
            <w:noProof/>
            <w:webHidden/>
          </w:rPr>
          <w:fldChar w:fldCharType="separate"/>
        </w:r>
        <w:r>
          <w:rPr>
            <w:noProof/>
            <w:webHidden/>
          </w:rPr>
          <w:t>8</w:t>
        </w:r>
        <w:r>
          <w:rPr>
            <w:noProof/>
            <w:webHidden/>
          </w:rPr>
          <w:fldChar w:fldCharType="end"/>
        </w:r>
      </w:hyperlink>
    </w:p>
    <w:p w14:paraId="7E1C66A9" w14:textId="47CB329E"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90" w:history="1">
        <w:r w:rsidRPr="004A01E3">
          <w:rPr>
            <w:rStyle w:val="Lienhypertexte"/>
            <w:noProof/>
          </w:rPr>
          <w:t>4.1.4</w:t>
        </w:r>
        <w:r>
          <w:rPr>
            <w:rFonts w:eastAsiaTheme="minorEastAsia" w:cstheme="minorBidi"/>
            <w:i w:val="0"/>
            <w:iCs w:val="0"/>
            <w:noProof/>
            <w:kern w:val="2"/>
            <w:sz w:val="22"/>
            <w:szCs w:val="22"/>
            <w14:ligatures w14:val="standardContextual"/>
          </w:rPr>
          <w:tab/>
        </w:r>
        <w:r w:rsidRPr="004A01E3">
          <w:rPr>
            <w:rStyle w:val="Lienhypertexte"/>
            <w:noProof/>
          </w:rPr>
          <w:t>Recherche d’informations particulière</w:t>
        </w:r>
        <w:r>
          <w:rPr>
            <w:noProof/>
            <w:webHidden/>
          </w:rPr>
          <w:tab/>
        </w:r>
        <w:r>
          <w:rPr>
            <w:noProof/>
            <w:webHidden/>
          </w:rPr>
          <w:fldChar w:fldCharType="begin"/>
        </w:r>
        <w:r>
          <w:rPr>
            <w:noProof/>
            <w:webHidden/>
          </w:rPr>
          <w:instrText xml:space="preserve"> PAGEREF _Toc167443390 \h </w:instrText>
        </w:r>
        <w:r>
          <w:rPr>
            <w:noProof/>
            <w:webHidden/>
          </w:rPr>
        </w:r>
        <w:r>
          <w:rPr>
            <w:noProof/>
            <w:webHidden/>
          </w:rPr>
          <w:fldChar w:fldCharType="separate"/>
        </w:r>
        <w:r>
          <w:rPr>
            <w:noProof/>
            <w:webHidden/>
          </w:rPr>
          <w:t>8</w:t>
        </w:r>
        <w:r>
          <w:rPr>
            <w:noProof/>
            <w:webHidden/>
          </w:rPr>
          <w:fldChar w:fldCharType="end"/>
        </w:r>
      </w:hyperlink>
    </w:p>
    <w:p w14:paraId="229B6EA3" w14:textId="4BA8102E"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91" w:history="1">
        <w:r w:rsidRPr="004A01E3">
          <w:rPr>
            <w:rStyle w:val="Lienhypertexte"/>
            <w:noProof/>
          </w:rPr>
          <w:t>4.1.5</w:t>
        </w:r>
        <w:r>
          <w:rPr>
            <w:rFonts w:eastAsiaTheme="minorEastAsia" w:cstheme="minorBidi"/>
            <w:i w:val="0"/>
            <w:iCs w:val="0"/>
            <w:noProof/>
            <w:kern w:val="2"/>
            <w:sz w:val="22"/>
            <w:szCs w:val="22"/>
            <w14:ligatures w14:val="standardContextual"/>
          </w:rPr>
          <w:tab/>
        </w:r>
        <w:r w:rsidRPr="004A01E3">
          <w:rPr>
            <w:rStyle w:val="Lienhypertexte"/>
            <w:noProof/>
          </w:rPr>
          <w:t>Solutions possibles</w:t>
        </w:r>
        <w:r>
          <w:rPr>
            <w:noProof/>
            <w:webHidden/>
          </w:rPr>
          <w:tab/>
        </w:r>
        <w:r>
          <w:rPr>
            <w:noProof/>
            <w:webHidden/>
          </w:rPr>
          <w:fldChar w:fldCharType="begin"/>
        </w:r>
        <w:r>
          <w:rPr>
            <w:noProof/>
            <w:webHidden/>
          </w:rPr>
          <w:instrText xml:space="preserve"> PAGEREF _Toc167443391 \h </w:instrText>
        </w:r>
        <w:r>
          <w:rPr>
            <w:noProof/>
            <w:webHidden/>
          </w:rPr>
        </w:r>
        <w:r>
          <w:rPr>
            <w:noProof/>
            <w:webHidden/>
          </w:rPr>
          <w:fldChar w:fldCharType="separate"/>
        </w:r>
        <w:r>
          <w:rPr>
            <w:noProof/>
            <w:webHidden/>
          </w:rPr>
          <w:t>8</w:t>
        </w:r>
        <w:r>
          <w:rPr>
            <w:noProof/>
            <w:webHidden/>
          </w:rPr>
          <w:fldChar w:fldCharType="end"/>
        </w:r>
      </w:hyperlink>
    </w:p>
    <w:p w14:paraId="3FF025D4" w14:textId="63544492"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92" w:history="1">
        <w:r w:rsidRPr="004A01E3">
          <w:rPr>
            <w:rStyle w:val="Lienhypertexte"/>
            <w:noProof/>
          </w:rPr>
          <w:t>4.2</w:t>
        </w:r>
        <w:r>
          <w:rPr>
            <w:rFonts w:eastAsiaTheme="minorEastAsia" w:cstheme="minorBidi"/>
            <w:smallCaps w:val="0"/>
            <w:noProof/>
            <w:kern w:val="2"/>
            <w:sz w:val="22"/>
            <w:szCs w:val="22"/>
            <w14:ligatures w14:val="standardContextual"/>
          </w:rPr>
          <w:tab/>
        </w:r>
        <w:r w:rsidRPr="004A01E3">
          <w:rPr>
            <w:rStyle w:val="Lienhypertexte"/>
            <w:noProof/>
          </w:rPr>
          <w:t>Document d’analyse et conception</w:t>
        </w:r>
        <w:r>
          <w:rPr>
            <w:noProof/>
            <w:webHidden/>
          </w:rPr>
          <w:tab/>
        </w:r>
        <w:r>
          <w:rPr>
            <w:noProof/>
            <w:webHidden/>
          </w:rPr>
          <w:fldChar w:fldCharType="begin"/>
        </w:r>
        <w:r>
          <w:rPr>
            <w:noProof/>
            <w:webHidden/>
          </w:rPr>
          <w:instrText xml:space="preserve"> PAGEREF _Toc167443392 \h </w:instrText>
        </w:r>
        <w:r>
          <w:rPr>
            <w:noProof/>
            <w:webHidden/>
          </w:rPr>
        </w:r>
        <w:r>
          <w:rPr>
            <w:noProof/>
            <w:webHidden/>
          </w:rPr>
          <w:fldChar w:fldCharType="separate"/>
        </w:r>
        <w:r>
          <w:rPr>
            <w:noProof/>
            <w:webHidden/>
          </w:rPr>
          <w:t>8</w:t>
        </w:r>
        <w:r>
          <w:rPr>
            <w:noProof/>
            <w:webHidden/>
          </w:rPr>
          <w:fldChar w:fldCharType="end"/>
        </w:r>
      </w:hyperlink>
    </w:p>
    <w:p w14:paraId="7AE7FBD8" w14:textId="40EC4D6B"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93" w:history="1">
        <w:r w:rsidRPr="004A01E3">
          <w:rPr>
            <w:rStyle w:val="Lienhypertexte"/>
            <w:noProof/>
          </w:rPr>
          <w:t>4.2.1</w:t>
        </w:r>
        <w:r>
          <w:rPr>
            <w:rFonts w:eastAsiaTheme="minorEastAsia" w:cstheme="minorBidi"/>
            <w:i w:val="0"/>
            <w:iCs w:val="0"/>
            <w:noProof/>
            <w:kern w:val="2"/>
            <w:sz w:val="22"/>
            <w:szCs w:val="22"/>
            <w14:ligatures w14:val="standardContextual"/>
          </w:rPr>
          <w:tab/>
        </w:r>
        <w:r w:rsidRPr="004A01E3">
          <w:rPr>
            <w:rStyle w:val="Lienhypertexte"/>
            <w:noProof/>
          </w:rPr>
          <w:t>Script 1</w:t>
        </w:r>
        <w:r>
          <w:rPr>
            <w:noProof/>
            <w:webHidden/>
          </w:rPr>
          <w:tab/>
        </w:r>
        <w:r>
          <w:rPr>
            <w:noProof/>
            <w:webHidden/>
          </w:rPr>
          <w:fldChar w:fldCharType="begin"/>
        </w:r>
        <w:r>
          <w:rPr>
            <w:noProof/>
            <w:webHidden/>
          </w:rPr>
          <w:instrText xml:space="preserve"> PAGEREF _Toc167443393 \h </w:instrText>
        </w:r>
        <w:r>
          <w:rPr>
            <w:noProof/>
            <w:webHidden/>
          </w:rPr>
        </w:r>
        <w:r>
          <w:rPr>
            <w:noProof/>
            <w:webHidden/>
          </w:rPr>
          <w:fldChar w:fldCharType="separate"/>
        </w:r>
        <w:r>
          <w:rPr>
            <w:noProof/>
            <w:webHidden/>
          </w:rPr>
          <w:t>8</w:t>
        </w:r>
        <w:r>
          <w:rPr>
            <w:noProof/>
            <w:webHidden/>
          </w:rPr>
          <w:fldChar w:fldCharType="end"/>
        </w:r>
      </w:hyperlink>
    </w:p>
    <w:p w14:paraId="30B598C3" w14:textId="4539A81A"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94" w:history="1">
        <w:r w:rsidRPr="004A01E3">
          <w:rPr>
            <w:rStyle w:val="Lienhypertexte"/>
            <w:noProof/>
          </w:rPr>
          <w:t>4.2.2</w:t>
        </w:r>
        <w:r>
          <w:rPr>
            <w:rFonts w:eastAsiaTheme="minorEastAsia" w:cstheme="minorBidi"/>
            <w:i w:val="0"/>
            <w:iCs w:val="0"/>
            <w:noProof/>
            <w:kern w:val="2"/>
            <w:sz w:val="22"/>
            <w:szCs w:val="22"/>
            <w14:ligatures w14:val="standardContextual"/>
          </w:rPr>
          <w:tab/>
        </w:r>
        <w:r w:rsidRPr="004A01E3">
          <w:rPr>
            <w:rStyle w:val="Lienhypertexte"/>
            <w:noProof/>
          </w:rPr>
          <w:t>Script 2</w:t>
        </w:r>
        <w:r>
          <w:rPr>
            <w:noProof/>
            <w:webHidden/>
          </w:rPr>
          <w:tab/>
        </w:r>
        <w:r>
          <w:rPr>
            <w:noProof/>
            <w:webHidden/>
          </w:rPr>
          <w:fldChar w:fldCharType="begin"/>
        </w:r>
        <w:r>
          <w:rPr>
            <w:noProof/>
            <w:webHidden/>
          </w:rPr>
          <w:instrText xml:space="preserve"> PAGEREF _Toc167443394 \h </w:instrText>
        </w:r>
        <w:r>
          <w:rPr>
            <w:noProof/>
            <w:webHidden/>
          </w:rPr>
        </w:r>
        <w:r>
          <w:rPr>
            <w:noProof/>
            <w:webHidden/>
          </w:rPr>
          <w:fldChar w:fldCharType="separate"/>
        </w:r>
        <w:r>
          <w:rPr>
            <w:noProof/>
            <w:webHidden/>
          </w:rPr>
          <w:t>11</w:t>
        </w:r>
        <w:r>
          <w:rPr>
            <w:noProof/>
            <w:webHidden/>
          </w:rPr>
          <w:fldChar w:fldCharType="end"/>
        </w:r>
      </w:hyperlink>
    </w:p>
    <w:p w14:paraId="41B23E17" w14:textId="124CF5CB"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95" w:history="1">
        <w:r w:rsidRPr="004A01E3">
          <w:rPr>
            <w:rStyle w:val="Lienhypertexte"/>
            <w:noProof/>
          </w:rPr>
          <w:t>4.3</w:t>
        </w:r>
        <w:r>
          <w:rPr>
            <w:rFonts w:eastAsiaTheme="minorEastAsia" w:cstheme="minorBidi"/>
            <w:smallCaps w:val="0"/>
            <w:noProof/>
            <w:kern w:val="2"/>
            <w:sz w:val="22"/>
            <w:szCs w:val="22"/>
            <w14:ligatures w14:val="standardContextual"/>
          </w:rPr>
          <w:tab/>
        </w:r>
        <w:r w:rsidRPr="004A01E3">
          <w:rPr>
            <w:rStyle w:val="Lienhypertexte"/>
            <w:noProof/>
          </w:rPr>
          <w:t>Conception des tests</w:t>
        </w:r>
        <w:r>
          <w:rPr>
            <w:noProof/>
            <w:webHidden/>
          </w:rPr>
          <w:tab/>
        </w:r>
        <w:r>
          <w:rPr>
            <w:noProof/>
            <w:webHidden/>
          </w:rPr>
          <w:fldChar w:fldCharType="begin"/>
        </w:r>
        <w:r>
          <w:rPr>
            <w:noProof/>
            <w:webHidden/>
          </w:rPr>
          <w:instrText xml:space="preserve"> PAGEREF _Toc167443395 \h </w:instrText>
        </w:r>
        <w:r>
          <w:rPr>
            <w:noProof/>
            <w:webHidden/>
          </w:rPr>
        </w:r>
        <w:r>
          <w:rPr>
            <w:noProof/>
            <w:webHidden/>
          </w:rPr>
          <w:fldChar w:fldCharType="separate"/>
        </w:r>
        <w:r>
          <w:rPr>
            <w:noProof/>
            <w:webHidden/>
          </w:rPr>
          <w:t>14</w:t>
        </w:r>
        <w:r>
          <w:rPr>
            <w:noProof/>
            <w:webHidden/>
          </w:rPr>
          <w:fldChar w:fldCharType="end"/>
        </w:r>
      </w:hyperlink>
    </w:p>
    <w:p w14:paraId="6E04DC9B" w14:textId="1401438E"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96" w:history="1">
        <w:r w:rsidRPr="004A01E3">
          <w:rPr>
            <w:rStyle w:val="Lienhypertexte"/>
            <w:noProof/>
          </w:rPr>
          <w:t>4.4</w:t>
        </w:r>
        <w:r>
          <w:rPr>
            <w:rFonts w:eastAsiaTheme="minorEastAsia" w:cstheme="minorBidi"/>
            <w:smallCaps w:val="0"/>
            <w:noProof/>
            <w:kern w:val="2"/>
            <w:sz w:val="22"/>
            <w:szCs w:val="22"/>
            <w14:ligatures w14:val="standardContextual"/>
          </w:rPr>
          <w:tab/>
        </w:r>
        <w:r w:rsidRPr="004A01E3">
          <w:rPr>
            <w:rStyle w:val="Lienhypertexte"/>
            <w:noProof/>
          </w:rPr>
          <w:t>Planification détaillée</w:t>
        </w:r>
        <w:r>
          <w:rPr>
            <w:noProof/>
            <w:webHidden/>
          </w:rPr>
          <w:tab/>
        </w:r>
        <w:r>
          <w:rPr>
            <w:noProof/>
            <w:webHidden/>
          </w:rPr>
          <w:fldChar w:fldCharType="begin"/>
        </w:r>
        <w:r>
          <w:rPr>
            <w:noProof/>
            <w:webHidden/>
          </w:rPr>
          <w:instrText xml:space="preserve"> PAGEREF _Toc167443396 \h </w:instrText>
        </w:r>
        <w:r>
          <w:rPr>
            <w:noProof/>
            <w:webHidden/>
          </w:rPr>
        </w:r>
        <w:r>
          <w:rPr>
            <w:noProof/>
            <w:webHidden/>
          </w:rPr>
          <w:fldChar w:fldCharType="separate"/>
        </w:r>
        <w:r>
          <w:rPr>
            <w:noProof/>
            <w:webHidden/>
          </w:rPr>
          <w:t>14</w:t>
        </w:r>
        <w:r>
          <w:rPr>
            <w:noProof/>
            <w:webHidden/>
          </w:rPr>
          <w:fldChar w:fldCharType="end"/>
        </w:r>
      </w:hyperlink>
    </w:p>
    <w:p w14:paraId="4B9027DC" w14:textId="73AF5702" w:rsidR="0093161B" w:rsidRDefault="0093161B">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443397" w:history="1">
        <w:r w:rsidRPr="004A01E3">
          <w:rPr>
            <w:rStyle w:val="Lienhypertexte"/>
            <w:noProof/>
          </w:rPr>
          <w:t>5</w:t>
        </w:r>
        <w:r>
          <w:rPr>
            <w:rFonts w:eastAsiaTheme="minorEastAsia" w:cstheme="minorBidi"/>
            <w:b w:val="0"/>
            <w:bCs w:val="0"/>
            <w:caps w:val="0"/>
            <w:noProof/>
            <w:kern w:val="2"/>
            <w:sz w:val="22"/>
            <w:szCs w:val="22"/>
            <w14:ligatures w14:val="standardContextual"/>
          </w:rPr>
          <w:tab/>
        </w:r>
        <w:r w:rsidRPr="004A01E3">
          <w:rPr>
            <w:rStyle w:val="Lienhypertexte"/>
            <w:noProof/>
          </w:rPr>
          <w:t>Réalisation</w:t>
        </w:r>
        <w:r>
          <w:rPr>
            <w:noProof/>
            <w:webHidden/>
          </w:rPr>
          <w:tab/>
        </w:r>
        <w:r>
          <w:rPr>
            <w:noProof/>
            <w:webHidden/>
          </w:rPr>
          <w:fldChar w:fldCharType="begin"/>
        </w:r>
        <w:r>
          <w:rPr>
            <w:noProof/>
            <w:webHidden/>
          </w:rPr>
          <w:instrText xml:space="preserve"> PAGEREF _Toc167443397 \h </w:instrText>
        </w:r>
        <w:r>
          <w:rPr>
            <w:noProof/>
            <w:webHidden/>
          </w:rPr>
        </w:r>
        <w:r>
          <w:rPr>
            <w:noProof/>
            <w:webHidden/>
          </w:rPr>
          <w:fldChar w:fldCharType="separate"/>
        </w:r>
        <w:r>
          <w:rPr>
            <w:noProof/>
            <w:webHidden/>
          </w:rPr>
          <w:t>14</w:t>
        </w:r>
        <w:r>
          <w:rPr>
            <w:noProof/>
            <w:webHidden/>
          </w:rPr>
          <w:fldChar w:fldCharType="end"/>
        </w:r>
      </w:hyperlink>
    </w:p>
    <w:p w14:paraId="7455FF02" w14:textId="767CA17D"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398" w:history="1">
        <w:r w:rsidRPr="004A01E3">
          <w:rPr>
            <w:rStyle w:val="Lienhypertexte"/>
            <w:noProof/>
          </w:rPr>
          <w:t>5.1</w:t>
        </w:r>
        <w:r>
          <w:rPr>
            <w:rFonts w:eastAsiaTheme="minorEastAsia" w:cstheme="minorBidi"/>
            <w:smallCaps w:val="0"/>
            <w:noProof/>
            <w:kern w:val="2"/>
            <w:sz w:val="22"/>
            <w:szCs w:val="22"/>
            <w14:ligatures w14:val="standardContextual"/>
          </w:rPr>
          <w:tab/>
        </w:r>
        <w:r w:rsidRPr="004A01E3">
          <w:rPr>
            <w:rStyle w:val="Lienhypertexte"/>
            <w:noProof/>
          </w:rPr>
          <w:t>Dossier de Réalisation</w:t>
        </w:r>
        <w:r>
          <w:rPr>
            <w:noProof/>
            <w:webHidden/>
          </w:rPr>
          <w:tab/>
        </w:r>
        <w:r>
          <w:rPr>
            <w:noProof/>
            <w:webHidden/>
          </w:rPr>
          <w:fldChar w:fldCharType="begin"/>
        </w:r>
        <w:r>
          <w:rPr>
            <w:noProof/>
            <w:webHidden/>
          </w:rPr>
          <w:instrText xml:space="preserve"> PAGEREF _Toc167443398 \h </w:instrText>
        </w:r>
        <w:r>
          <w:rPr>
            <w:noProof/>
            <w:webHidden/>
          </w:rPr>
        </w:r>
        <w:r>
          <w:rPr>
            <w:noProof/>
            <w:webHidden/>
          </w:rPr>
          <w:fldChar w:fldCharType="separate"/>
        </w:r>
        <w:r>
          <w:rPr>
            <w:noProof/>
            <w:webHidden/>
          </w:rPr>
          <w:t>14</w:t>
        </w:r>
        <w:r>
          <w:rPr>
            <w:noProof/>
            <w:webHidden/>
          </w:rPr>
          <w:fldChar w:fldCharType="end"/>
        </w:r>
      </w:hyperlink>
    </w:p>
    <w:p w14:paraId="2224D2A2" w14:textId="469123CB"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399" w:history="1">
        <w:r w:rsidRPr="004A01E3">
          <w:rPr>
            <w:rStyle w:val="Lienhypertexte"/>
            <w:noProof/>
          </w:rPr>
          <w:t>5.1.1</w:t>
        </w:r>
        <w:r>
          <w:rPr>
            <w:rFonts w:eastAsiaTheme="minorEastAsia" w:cstheme="minorBidi"/>
            <w:i w:val="0"/>
            <w:iCs w:val="0"/>
            <w:noProof/>
            <w:kern w:val="2"/>
            <w:sz w:val="22"/>
            <w:szCs w:val="22"/>
            <w14:ligatures w14:val="standardContextual"/>
          </w:rPr>
          <w:tab/>
        </w:r>
        <w:r w:rsidRPr="004A01E3">
          <w:rPr>
            <w:rStyle w:val="Lienhypertexte"/>
            <w:noProof/>
          </w:rPr>
          <w:t>Version des outils logiciels utilisés</w:t>
        </w:r>
        <w:r>
          <w:rPr>
            <w:noProof/>
            <w:webHidden/>
          </w:rPr>
          <w:tab/>
        </w:r>
        <w:r>
          <w:rPr>
            <w:noProof/>
            <w:webHidden/>
          </w:rPr>
          <w:fldChar w:fldCharType="begin"/>
        </w:r>
        <w:r>
          <w:rPr>
            <w:noProof/>
            <w:webHidden/>
          </w:rPr>
          <w:instrText xml:space="preserve"> PAGEREF _Toc167443399 \h </w:instrText>
        </w:r>
        <w:r>
          <w:rPr>
            <w:noProof/>
            <w:webHidden/>
          </w:rPr>
        </w:r>
        <w:r>
          <w:rPr>
            <w:noProof/>
            <w:webHidden/>
          </w:rPr>
          <w:fldChar w:fldCharType="separate"/>
        </w:r>
        <w:r>
          <w:rPr>
            <w:noProof/>
            <w:webHidden/>
          </w:rPr>
          <w:t>14</w:t>
        </w:r>
        <w:r>
          <w:rPr>
            <w:noProof/>
            <w:webHidden/>
          </w:rPr>
          <w:fldChar w:fldCharType="end"/>
        </w:r>
      </w:hyperlink>
    </w:p>
    <w:p w14:paraId="79B161B2" w14:textId="21124D86" w:rsidR="0093161B" w:rsidRDefault="0093161B">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443400" w:history="1">
        <w:r w:rsidRPr="004A01E3">
          <w:rPr>
            <w:rStyle w:val="Lienhypertexte"/>
            <w:noProof/>
          </w:rPr>
          <w:t>5.1.2</w:t>
        </w:r>
        <w:r>
          <w:rPr>
            <w:rFonts w:eastAsiaTheme="minorEastAsia" w:cstheme="minorBidi"/>
            <w:i w:val="0"/>
            <w:iCs w:val="0"/>
            <w:noProof/>
            <w:kern w:val="2"/>
            <w:sz w:val="22"/>
            <w:szCs w:val="22"/>
            <w14:ligatures w14:val="standardContextual"/>
          </w:rPr>
          <w:tab/>
        </w:r>
        <w:r w:rsidRPr="004A01E3">
          <w:rPr>
            <w:rStyle w:val="Lienhypertexte"/>
            <w:noProof/>
          </w:rPr>
          <w:t>Configuration spéciale des serveurs</w:t>
        </w:r>
        <w:r>
          <w:rPr>
            <w:noProof/>
            <w:webHidden/>
          </w:rPr>
          <w:tab/>
        </w:r>
        <w:r>
          <w:rPr>
            <w:noProof/>
            <w:webHidden/>
          </w:rPr>
          <w:fldChar w:fldCharType="begin"/>
        </w:r>
        <w:r>
          <w:rPr>
            <w:noProof/>
            <w:webHidden/>
          </w:rPr>
          <w:instrText xml:space="preserve"> PAGEREF _Toc167443400 \h </w:instrText>
        </w:r>
        <w:r>
          <w:rPr>
            <w:noProof/>
            <w:webHidden/>
          </w:rPr>
        </w:r>
        <w:r>
          <w:rPr>
            <w:noProof/>
            <w:webHidden/>
          </w:rPr>
          <w:fldChar w:fldCharType="separate"/>
        </w:r>
        <w:r>
          <w:rPr>
            <w:noProof/>
            <w:webHidden/>
          </w:rPr>
          <w:t>14</w:t>
        </w:r>
        <w:r>
          <w:rPr>
            <w:noProof/>
            <w:webHidden/>
          </w:rPr>
          <w:fldChar w:fldCharType="end"/>
        </w:r>
      </w:hyperlink>
    </w:p>
    <w:p w14:paraId="24FDE97E" w14:textId="69E3DC9E"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401" w:history="1">
        <w:r w:rsidRPr="004A01E3">
          <w:rPr>
            <w:rStyle w:val="Lienhypertexte"/>
            <w:noProof/>
          </w:rPr>
          <w:t>5.2</w:t>
        </w:r>
        <w:r>
          <w:rPr>
            <w:rFonts w:eastAsiaTheme="minorEastAsia" w:cstheme="minorBidi"/>
            <w:smallCaps w:val="0"/>
            <w:noProof/>
            <w:kern w:val="2"/>
            <w:sz w:val="22"/>
            <w:szCs w:val="22"/>
            <w14:ligatures w14:val="standardContextual"/>
          </w:rPr>
          <w:tab/>
        </w:r>
        <w:r w:rsidRPr="004A01E3">
          <w:rPr>
            <w:rStyle w:val="Lienhypertexte"/>
            <w:noProof/>
          </w:rPr>
          <w:t>Modifications</w:t>
        </w:r>
        <w:r>
          <w:rPr>
            <w:noProof/>
            <w:webHidden/>
          </w:rPr>
          <w:tab/>
        </w:r>
        <w:r>
          <w:rPr>
            <w:noProof/>
            <w:webHidden/>
          </w:rPr>
          <w:fldChar w:fldCharType="begin"/>
        </w:r>
        <w:r>
          <w:rPr>
            <w:noProof/>
            <w:webHidden/>
          </w:rPr>
          <w:instrText xml:space="preserve"> PAGEREF _Toc167443401 \h </w:instrText>
        </w:r>
        <w:r>
          <w:rPr>
            <w:noProof/>
            <w:webHidden/>
          </w:rPr>
        </w:r>
        <w:r>
          <w:rPr>
            <w:noProof/>
            <w:webHidden/>
          </w:rPr>
          <w:fldChar w:fldCharType="separate"/>
        </w:r>
        <w:r>
          <w:rPr>
            <w:noProof/>
            <w:webHidden/>
          </w:rPr>
          <w:t>17</w:t>
        </w:r>
        <w:r>
          <w:rPr>
            <w:noProof/>
            <w:webHidden/>
          </w:rPr>
          <w:fldChar w:fldCharType="end"/>
        </w:r>
      </w:hyperlink>
    </w:p>
    <w:p w14:paraId="3BF35C1E" w14:textId="01DD0062" w:rsidR="0093161B" w:rsidRDefault="0093161B">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443402" w:history="1">
        <w:r w:rsidRPr="004A01E3">
          <w:rPr>
            <w:rStyle w:val="Lienhypertexte"/>
            <w:noProof/>
          </w:rPr>
          <w:t>6</w:t>
        </w:r>
        <w:r>
          <w:rPr>
            <w:rFonts w:eastAsiaTheme="minorEastAsia" w:cstheme="minorBidi"/>
            <w:b w:val="0"/>
            <w:bCs w:val="0"/>
            <w:caps w:val="0"/>
            <w:noProof/>
            <w:kern w:val="2"/>
            <w:sz w:val="22"/>
            <w:szCs w:val="22"/>
            <w14:ligatures w14:val="standardContextual"/>
          </w:rPr>
          <w:tab/>
        </w:r>
        <w:r w:rsidRPr="004A01E3">
          <w:rPr>
            <w:rStyle w:val="Lienhypertexte"/>
            <w:noProof/>
          </w:rPr>
          <w:t>Tests</w:t>
        </w:r>
        <w:r>
          <w:rPr>
            <w:noProof/>
            <w:webHidden/>
          </w:rPr>
          <w:tab/>
        </w:r>
        <w:r>
          <w:rPr>
            <w:noProof/>
            <w:webHidden/>
          </w:rPr>
          <w:fldChar w:fldCharType="begin"/>
        </w:r>
        <w:r>
          <w:rPr>
            <w:noProof/>
            <w:webHidden/>
          </w:rPr>
          <w:instrText xml:space="preserve"> PAGEREF _Toc167443402 \h </w:instrText>
        </w:r>
        <w:r>
          <w:rPr>
            <w:noProof/>
            <w:webHidden/>
          </w:rPr>
        </w:r>
        <w:r>
          <w:rPr>
            <w:noProof/>
            <w:webHidden/>
          </w:rPr>
          <w:fldChar w:fldCharType="separate"/>
        </w:r>
        <w:r>
          <w:rPr>
            <w:noProof/>
            <w:webHidden/>
          </w:rPr>
          <w:t>17</w:t>
        </w:r>
        <w:r>
          <w:rPr>
            <w:noProof/>
            <w:webHidden/>
          </w:rPr>
          <w:fldChar w:fldCharType="end"/>
        </w:r>
      </w:hyperlink>
    </w:p>
    <w:p w14:paraId="0221C078" w14:textId="5222A37F"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403" w:history="1">
        <w:r w:rsidRPr="004A01E3">
          <w:rPr>
            <w:rStyle w:val="Lienhypertexte"/>
            <w:noProof/>
          </w:rPr>
          <w:t>6.1</w:t>
        </w:r>
        <w:r>
          <w:rPr>
            <w:rFonts w:eastAsiaTheme="minorEastAsia" w:cstheme="minorBidi"/>
            <w:smallCaps w:val="0"/>
            <w:noProof/>
            <w:kern w:val="2"/>
            <w:sz w:val="22"/>
            <w:szCs w:val="22"/>
            <w14:ligatures w14:val="standardContextual"/>
          </w:rPr>
          <w:tab/>
        </w:r>
        <w:r w:rsidRPr="004A01E3">
          <w:rPr>
            <w:rStyle w:val="Lienhypertexte"/>
            <w:noProof/>
          </w:rPr>
          <w:t>Dossier des tests</w:t>
        </w:r>
        <w:r>
          <w:rPr>
            <w:noProof/>
            <w:webHidden/>
          </w:rPr>
          <w:tab/>
        </w:r>
        <w:r>
          <w:rPr>
            <w:noProof/>
            <w:webHidden/>
          </w:rPr>
          <w:fldChar w:fldCharType="begin"/>
        </w:r>
        <w:r>
          <w:rPr>
            <w:noProof/>
            <w:webHidden/>
          </w:rPr>
          <w:instrText xml:space="preserve"> PAGEREF _Toc167443403 \h </w:instrText>
        </w:r>
        <w:r>
          <w:rPr>
            <w:noProof/>
            <w:webHidden/>
          </w:rPr>
        </w:r>
        <w:r>
          <w:rPr>
            <w:noProof/>
            <w:webHidden/>
          </w:rPr>
          <w:fldChar w:fldCharType="separate"/>
        </w:r>
        <w:r>
          <w:rPr>
            <w:noProof/>
            <w:webHidden/>
          </w:rPr>
          <w:t>17</w:t>
        </w:r>
        <w:r>
          <w:rPr>
            <w:noProof/>
            <w:webHidden/>
          </w:rPr>
          <w:fldChar w:fldCharType="end"/>
        </w:r>
      </w:hyperlink>
    </w:p>
    <w:p w14:paraId="63E17FB4" w14:textId="440F55F5" w:rsidR="0093161B" w:rsidRDefault="0093161B">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443404" w:history="1">
        <w:r w:rsidRPr="004A01E3">
          <w:rPr>
            <w:rStyle w:val="Lienhypertexte"/>
            <w:noProof/>
          </w:rPr>
          <w:t>7</w:t>
        </w:r>
        <w:r>
          <w:rPr>
            <w:rFonts w:eastAsiaTheme="minorEastAsia" w:cstheme="minorBidi"/>
            <w:b w:val="0"/>
            <w:bCs w:val="0"/>
            <w:caps w:val="0"/>
            <w:noProof/>
            <w:kern w:val="2"/>
            <w:sz w:val="22"/>
            <w:szCs w:val="22"/>
            <w14:ligatures w14:val="standardContextual"/>
          </w:rPr>
          <w:tab/>
        </w:r>
        <w:r w:rsidRPr="004A01E3">
          <w:rPr>
            <w:rStyle w:val="Lienhypertexte"/>
            <w:noProof/>
          </w:rPr>
          <w:t>Conclusion</w:t>
        </w:r>
        <w:r>
          <w:rPr>
            <w:noProof/>
            <w:webHidden/>
          </w:rPr>
          <w:tab/>
        </w:r>
        <w:r>
          <w:rPr>
            <w:noProof/>
            <w:webHidden/>
          </w:rPr>
          <w:fldChar w:fldCharType="begin"/>
        </w:r>
        <w:r>
          <w:rPr>
            <w:noProof/>
            <w:webHidden/>
          </w:rPr>
          <w:instrText xml:space="preserve"> PAGEREF _Toc167443404 \h </w:instrText>
        </w:r>
        <w:r>
          <w:rPr>
            <w:noProof/>
            <w:webHidden/>
          </w:rPr>
        </w:r>
        <w:r>
          <w:rPr>
            <w:noProof/>
            <w:webHidden/>
          </w:rPr>
          <w:fldChar w:fldCharType="separate"/>
        </w:r>
        <w:r>
          <w:rPr>
            <w:noProof/>
            <w:webHidden/>
          </w:rPr>
          <w:t>19</w:t>
        </w:r>
        <w:r>
          <w:rPr>
            <w:noProof/>
            <w:webHidden/>
          </w:rPr>
          <w:fldChar w:fldCharType="end"/>
        </w:r>
      </w:hyperlink>
    </w:p>
    <w:p w14:paraId="5CECFA80" w14:textId="37D51866"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405" w:history="1">
        <w:r w:rsidRPr="004A01E3">
          <w:rPr>
            <w:rStyle w:val="Lienhypertexte"/>
            <w:noProof/>
          </w:rPr>
          <w:t>7.1</w:t>
        </w:r>
        <w:r>
          <w:rPr>
            <w:rFonts w:eastAsiaTheme="minorEastAsia" w:cstheme="minorBidi"/>
            <w:smallCaps w:val="0"/>
            <w:noProof/>
            <w:kern w:val="2"/>
            <w:sz w:val="22"/>
            <w:szCs w:val="22"/>
            <w14:ligatures w14:val="standardContextual"/>
          </w:rPr>
          <w:tab/>
        </w:r>
        <w:r w:rsidRPr="004A01E3">
          <w:rPr>
            <w:rStyle w:val="Lienhypertexte"/>
            <w:noProof/>
          </w:rPr>
          <w:t>Bilan des fonctionnalités demandées</w:t>
        </w:r>
        <w:r>
          <w:rPr>
            <w:noProof/>
            <w:webHidden/>
          </w:rPr>
          <w:tab/>
        </w:r>
        <w:r>
          <w:rPr>
            <w:noProof/>
            <w:webHidden/>
          </w:rPr>
          <w:fldChar w:fldCharType="begin"/>
        </w:r>
        <w:r>
          <w:rPr>
            <w:noProof/>
            <w:webHidden/>
          </w:rPr>
          <w:instrText xml:space="preserve"> PAGEREF _Toc167443405 \h </w:instrText>
        </w:r>
        <w:r>
          <w:rPr>
            <w:noProof/>
            <w:webHidden/>
          </w:rPr>
        </w:r>
        <w:r>
          <w:rPr>
            <w:noProof/>
            <w:webHidden/>
          </w:rPr>
          <w:fldChar w:fldCharType="separate"/>
        </w:r>
        <w:r>
          <w:rPr>
            <w:noProof/>
            <w:webHidden/>
          </w:rPr>
          <w:t>19</w:t>
        </w:r>
        <w:r>
          <w:rPr>
            <w:noProof/>
            <w:webHidden/>
          </w:rPr>
          <w:fldChar w:fldCharType="end"/>
        </w:r>
      </w:hyperlink>
    </w:p>
    <w:p w14:paraId="0A52F6BE" w14:textId="075BDB9B"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406" w:history="1">
        <w:r w:rsidRPr="004A01E3">
          <w:rPr>
            <w:rStyle w:val="Lienhypertexte"/>
            <w:noProof/>
          </w:rPr>
          <w:t>7.2</w:t>
        </w:r>
        <w:r>
          <w:rPr>
            <w:rFonts w:eastAsiaTheme="minorEastAsia" w:cstheme="minorBidi"/>
            <w:smallCaps w:val="0"/>
            <w:noProof/>
            <w:kern w:val="2"/>
            <w:sz w:val="22"/>
            <w:szCs w:val="22"/>
            <w14:ligatures w14:val="standardContextual"/>
          </w:rPr>
          <w:tab/>
        </w:r>
        <w:r w:rsidRPr="004A01E3">
          <w:rPr>
            <w:rStyle w:val="Lienhypertexte"/>
            <w:noProof/>
          </w:rPr>
          <w:t>Bilan de la planification</w:t>
        </w:r>
        <w:r>
          <w:rPr>
            <w:noProof/>
            <w:webHidden/>
          </w:rPr>
          <w:tab/>
        </w:r>
        <w:r>
          <w:rPr>
            <w:noProof/>
            <w:webHidden/>
          </w:rPr>
          <w:fldChar w:fldCharType="begin"/>
        </w:r>
        <w:r>
          <w:rPr>
            <w:noProof/>
            <w:webHidden/>
          </w:rPr>
          <w:instrText xml:space="preserve"> PAGEREF _Toc167443406 \h </w:instrText>
        </w:r>
        <w:r>
          <w:rPr>
            <w:noProof/>
            <w:webHidden/>
          </w:rPr>
        </w:r>
        <w:r>
          <w:rPr>
            <w:noProof/>
            <w:webHidden/>
          </w:rPr>
          <w:fldChar w:fldCharType="separate"/>
        </w:r>
        <w:r>
          <w:rPr>
            <w:noProof/>
            <w:webHidden/>
          </w:rPr>
          <w:t>19</w:t>
        </w:r>
        <w:r>
          <w:rPr>
            <w:noProof/>
            <w:webHidden/>
          </w:rPr>
          <w:fldChar w:fldCharType="end"/>
        </w:r>
      </w:hyperlink>
    </w:p>
    <w:p w14:paraId="2BD07C44" w14:textId="5A9F39A5"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407" w:history="1">
        <w:r w:rsidRPr="004A01E3">
          <w:rPr>
            <w:rStyle w:val="Lienhypertexte"/>
            <w:noProof/>
          </w:rPr>
          <w:t>7.3</w:t>
        </w:r>
        <w:r>
          <w:rPr>
            <w:rFonts w:eastAsiaTheme="minorEastAsia" w:cstheme="minorBidi"/>
            <w:smallCaps w:val="0"/>
            <w:noProof/>
            <w:kern w:val="2"/>
            <w:sz w:val="22"/>
            <w:szCs w:val="22"/>
            <w14:ligatures w14:val="standardContextual"/>
          </w:rPr>
          <w:tab/>
        </w:r>
        <w:r w:rsidRPr="004A01E3">
          <w:rPr>
            <w:rStyle w:val="Lienhypertexte"/>
            <w:noProof/>
          </w:rPr>
          <w:t>Bilan personnel</w:t>
        </w:r>
        <w:r>
          <w:rPr>
            <w:noProof/>
            <w:webHidden/>
          </w:rPr>
          <w:tab/>
        </w:r>
        <w:r>
          <w:rPr>
            <w:noProof/>
            <w:webHidden/>
          </w:rPr>
          <w:fldChar w:fldCharType="begin"/>
        </w:r>
        <w:r>
          <w:rPr>
            <w:noProof/>
            <w:webHidden/>
          </w:rPr>
          <w:instrText xml:space="preserve"> PAGEREF _Toc167443407 \h </w:instrText>
        </w:r>
        <w:r>
          <w:rPr>
            <w:noProof/>
            <w:webHidden/>
          </w:rPr>
        </w:r>
        <w:r>
          <w:rPr>
            <w:noProof/>
            <w:webHidden/>
          </w:rPr>
          <w:fldChar w:fldCharType="separate"/>
        </w:r>
        <w:r>
          <w:rPr>
            <w:noProof/>
            <w:webHidden/>
          </w:rPr>
          <w:t>19</w:t>
        </w:r>
        <w:r>
          <w:rPr>
            <w:noProof/>
            <w:webHidden/>
          </w:rPr>
          <w:fldChar w:fldCharType="end"/>
        </w:r>
      </w:hyperlink>
    </w:p>
    <w:p w14:paraId="783BFABE" w14:textId="1F8CC2A1" w:rsidR="0093161B" w:rsidRDefault="0093161B">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443408" w:history="1">
        <w:r w:rsidRPr="004A01E3">
          <w:rPr>
            <w:rStyle w:val="Lienhypertexte"/>
            <w:noProof/>
          </w:rPr>
          <w:t>8</w:t>
        </w:r>
        <w:r>
          <w:rPr>
            <w:rFonts w:eastAsiaTheme="minorEastAsia" w:cstheme="minorBidi"/>
            <w:b w:val="0"/>
            <w:bCs w:val="0"/>
            <w:caps w:val="0"/>
            <w:noProof/>
            <w:kern w:val="2"/>
            <w:sz w:val="22"/>
            <w:szCs w:val="22"/>
            <w14:ligatures w14:val="standardContextual"/>
          </w:rPr>
          <w:tab/>
        </w:r>
        <w:r w:rsidRPr="004A01E3">
          <w:rPr>
            <w:rStyle w:val="Lienhypertexte"/>
            <w:noProof/>
          </w:rPr>
          <w:t>Divers</w:t>
        </w:r>
        <w:r>
          <w:rPr>
            <w:noProof/>
            <w:webHidden/>
          </w:rPr>
          <w:tab/>
        </w:r>
        <w:r>
          <w:rPr>
            <w:noProof/>
            <w:webHidden/>
          </w:rPr>
          <w:fldChar w:fldCharType="begin"/>
        </w:r>
        <w:r>
          <w:rPr>
            <w:noProof/>
            <w:webHidden/>
          </w:rPr>
          <w:instrText xml:space="preserve"> PAGEREF _Toc167443408 \h </w:instrText>
        </w:r>
        <w:r>
          <w:rPr>
            <w:noProof/>
            <w:webHidden/>
          </w:rPr>
        </w:r>
        <w:r>
          <w:rPr>
            <w:noProof/>
            <w:webHidden/>
          </w:rPr>
          <w:fldChar w:fldCharType="separate"/>
        </w:r>
        <w:r>
          <w:rPr>
            <w:noProof/>
            <w:webHidden/>
          </w:rPr>
          <w:t>19</w:t>
        </w:r>
        <w:r>
          <w:rPr>
            <w:noProof/>
            <w:webHidden/>
          </w:rPr>
          <w:fldChar w:fldCharType="end"/>
        </w:r>
      </w:hyperlink>
    </w:p>
    <w:p w14:paraId="300F3426" w14:textId="22750D6E"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409" w:history="1">
        <w:r w:rsidRPr="004A01E3">
          <w:rPr>
            <w:rStyle w:val="Lienhypertexte"/>
            <w:noProof/>
          </w:rPr>
          <w:t>8.1</w:t>
        </w:r>
        <w:r>
          <w:rPr>
            <w:rFonts w:eastAsiaTheme="minorEastAsia" w:cstheme="minorBidi"/>
            <w:smallCaps w:val="0"/>
            <w:noProof/>
            <w:kern w:val="2"/>
            <w:sz w:val="22"/>
            <w:szCs w:val="22"/>
            <w14:ligatures w14:val="standardContextual"/>
          </w:rPr>
          <w:tab/>
        </w:r>
        <w:r w:rsidRPr="004A01E3">
          <w:rPr>
            <w:rStyle w:val="Lienhypertexte"/>
            <w:noProof/>
          </w:rPr>
          <w:t>Journal de travail</w:t>
        </w:r>
        <w:r>
          <w:rPr>
            <w:noProof/>
            <w:webHidden/>
          </w:rPr>
          <w:tab/>
        </w:r>
        <w:r>
          <w:rPr>
            <w:noProof/>
            <w:webHidden/>
          </w:rPr>
          <w:fldChar w:fldCharType="begin"/>
        </w:r>
        <w:r>
          <w:rPr>
            <w:noProof/>
            <w:webHidden/>
          </w:rPr>
          <w:instrText xml:space="preserve"> PAGEREF _Toc167443409 \h </w:instrText>
        </w:r>
        <w:r>
          <w:rPr>
            <w:noProof/>
            <w:webHidden/>
          </w:rPr>
        </w:r>
        <w:r>
          <w:rPr>
            <w:noProof/>
            <w:webHidden/>
          </w:rPr>
          <w:fldChar w:fldCharType="separate"/>
        </w:r>
        <w:r>
          <w:rPr>
            <w:noProof/>
            <w:webHidden/>
          </w:rPr>
          <w:t>19</w:t>
        </w:r>
        <w:r>
          <w:rPr>
            <w:noProof/>
            <w:webHidden/>
          </w:rPr>
          <w:fldChar w:fldCharType="end"/>
        </w:r>
      </w:hyperlink>
    </w:p>
    <w:p w14:paraId="525069A6" w14:textId="28AB886B"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410" w:history="1">
        <w:r w:rsidRPr="004A01E3">
          <w:rPr>
            <w:rStyle w:val="Lienhypertexte"/>
            <w:noProof/>
          </w:rPr>
          <w:t>8.2</w:t>
        </w:r>
        <w:r>
          <w:rPr>
            <w:rFonts w:eastAsiaTheme="minorEastAsia" w:cstheme="minorBidi"/>
            <w:smallCaps w:val="0"/>
            <w:noProof/>
            <w:kern w:val="2"/>
            <w:sz w:val="22"/>
            <w:szCs w:val="22"/>
            <w14:ligatures w14:val="standardContextual"/>
          </w:rPr>
          <w:tab/>
        </w:r>
        <w:r w:rsidRPr="004A01E3">
          <w:rPr>
            <w:rStyle w:val="Lienhypertexte"/>
            <w:noProof/>
          </w:rPr>
          <w:t>Bibliographie</w:t>
        </w:r>
        <w:r>
          <w:rPr>
            <w:noProof/>
            <w:webHidden/>
          </w:rPr>
          <w:tab/>
        </w:r>
        <w:r>
          <w:rPr>
            <w:noProof/>
            <w:webHidden/>
          </w:rPr>
          <w:fldChar w:fldCharType="begin"/>
        </w:r>
        <w:r>
          <w:rPr>
            <w:noProof/>
            <w:webHidden/>
          </w:rPr>
          <w:instrText xml:space="preserve"> PAGEREF _Toc167443410 \h </w:instrText>
        </w:r>
        <w:r>
          <w:rPr>
            <w:noProof/>
            <w:webHidden/>
          </w:rPr>
        </w:r>
        <w:r>
          <w:rPr>
            <w:noProof/>
            <w:webHidden/>
          </w:rPr>
          <w:fldChar w:fldCharType="separate"/>
        </w:r>
        <w:r>
          <w:rPr>
            <w:noProof/>
            <w:webHidden/>
          </w:rPr>
          <w:t>20</w:t>
        </w:r>
        <w:r>
          <w:rPr>
            <w:noProof/>
            <w:webHidden/>
          </w:rPr>
          <w:fldChar w:fldCharType="end"/>
        </w:r>
      </w:hyperlink>
    </w:p>
    <w:p w14:paraId="71F1E8F5" w14:textId="70AD3205" w:rsidR="0093161B" w:rsidRDefault="0093161B">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443411" w:history="1">
        <w:r w:rsidRPr="004A01E3">
          <w:rPr>
            <w:rStyle w:val="Lienhypertexte"/>
            <w:noProof/>
          </w:rPr>
          <w:t>8.3</w:t>
        </w:r>
        <w:r>
          <w:rPr>
            <w:rFonts w:eastAsiaTheme="minorEastAsia" w:cstheme="minorBidi"/>
            <w:smallCaps w:val="0"/>
            <w:noProof/>
            <w:kern w:val="2"/>
            <w:sz w:val="22"/>
            <w:szCs w:val="22"/>
            <w14:ligatures w14:val="standardContextual"/>
          </w:rPr>
          <w:tab/>
        </w:r>
        <w:r w:rsidRPr="004A01E3">
          <w:rPr>
            <w:rStyle w:val="Lienhypertexte"/>
            <w:noProof/>
          </w:rPr>
          <w:t>Webographie</w:t>
        </w:r>
        <w:r>
          <w:rPr>
            <w:noProof/>
            <w:webHidden/>
          </w:rPr>
          <w:tab/>
        </w:r>
        <w:r>
          <w:rPr>
            <w:noProof/>
            <w:webHidden/>
          </w:rPr>
          <w:fldChar w:fldCharType="begin"/>
        </w:r>
        <w:r>
          <w:rPr>
            <w:noProof/>
            <w:webHidden/>
          </w:rPr>
          <w:instrText xml:space="preserve"> PAGEREF _Toc167443411 \h </w:instrText>
        </w:r>
        <w:r>
          <w:rPr>
            <w:noProof/>
            <w:webHidden/>
          </w:rPr>
        </w:r>
        <w:r>
          <w:rPr>
            <w:noProof/>
            <w:webHidden/>
          </w:rPr>
          <w:fldChar w:fldCharType="separate"/>
        </w:r>
        <w:r>
          <w:rPr>
            <w:noProof/>
            <w:webHidden/>
          </w:rPr>
          <w:t>20</w:t>
        </w:r>
        <w:r>
          <w:rPr>
            <w:noProof/>
            <w:webHidden/>
          </w:rPr>
          <w:fldChar w:fldCharType="end"/>
        </w:r>
      </w:hyperlink>
    </w:p>
    <w:p w14:paraId="6882EF2B" w14:textId="00EFF601" w:rsidR="0093161B" w:rsidRDefault="0093161B">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443412" w:history="1">
        <w:r w:rsidRPr="004A01E3">
          <w:rPr>
            <w:rStyle w:val="Lienhypertexte"/>
            <w:noProof/>
          </w:rPr>
          <w:t>9</w:t>
        </w:r>
        <w:r>
          <w:rPr>
            <w:rFonts w:eastAsiaTheme="minorEastAsia" w:cstheme="minorBidi"/>
            <w:b w:val="0"/>
            <w:bCs w:val="0"/>
            <w:caps w:val="0"/>
            <w:noProof/>
            <w:kern w:val="2"/>
            <w:sz w:val="22"/>
            <w:szCs w:val="22"/>
            <w14:ligatures w14:val="standardContextual"/>
          </w:rPr>
          <w:tab/>
        </w:r>
        <w:r w:rsidRPr="004A01E3">
          <w:rPr>
            <w:rStyle w:val="Lienhypertexte"/>
            <w:noProof/>
          </w:rPr>
          <w:t>Annexes</w:t>
        </w:r>
        <w:r>
          <w:rPr>
            <w:noProof/>
            <w:webHidden/>
          </w:rPr>
          <w:tab/>
        </w:r>
        <w:r>
          <w:rPr>
            <w:noProof/>
            <w:webHidden/>
          </w:rPr>
          <w:fldChar w:fldCharType="begin"/>
        </w:r>
        <w:r>
          <w:rPr>
            <w:noProof/>
            <w:webHidden/>
          </w:rPr>
          <w:instrText xml:space="preserve"> PAGEREF _Toc167443412 \h </w:instrText>
        </w:r>
        <w:r>
          <w:rPr>
            <w:noProof/>
            <w:webHidden/>
          </w:rPr>
        </w:r>
        <w:r>
          <w:rPr>
            <w:noProof/>
            <w:webHidden/>
          </w:rPr>
          <w:fldChar w:fldCharType="separate"/>
        </w:r>
        <w:r>
          <w:rPr>
            <w:noProof/>
            <w:webHidden/>
          </w:rPr>
          <w:t>20</w:t>
        </w:r>
        <w:r>
          <w:rPr>
            <w:noProof/>
            <w:webHidden/>
          </w:rPr>
          <w:fldChar w:fldCharType="end"/>
        </w:r>
      </w:hyperlink>
    </w:p>
    <w:p w14:paraId="4F7B5A2D" w14:textId="021E41AE" w:rsidR="00742484" w:rsidRDefault="00A65F0B">
      <w:r>
        <w:rPr>
          <w:rFonts w:cs="Arial"/>
          <w:i/>
          <w:iCs/>
          <w:caps/>
          <w:sz w:val="22"/>
          <w:szCs w:val="22"/>
        </w:rPr>
        <w:fldChar w:fldCharType="end"/>
      </w:r>
    </w:p>
    <w:p w14:paraId="1DDD4F29" w14:textId="7CF03EF2" w:rsidR="00FA60C8" w:rsidRDefault="00FA60C8" w:rsidP="008E53F9">
      <w:pPr>
        <w:pStyle w:val="Titre1"/>
      </w:pPr>
      <w:bookmarkStart w:id="0" w:name="_Toc532179955"/>
      <w:bookmarkStart w:id="1" w:name="_Toc165969637"/>
      <w:bookmarkStart w:id="2" w:name="_Toc167443364"/>
      <w:r>
        <w:t>Résumé de la documentation / résumé du rapport</w:t>
      </w:r>
      <w:bookmarkEnd w:id="2"/>
    </w:p>
    <w:p w14:paraId="05FF80DB" w14:textId="77777777" w:rsidR="00FA60C8" w:rsidRPr="00FA60C8" w:rsidRDefault="00FA60C8" w:rsidP="00FA60C8">
      <w:pPr>
        <w:pStyle w:val="Corpsdetexte"/>
      </w:pPr>
    </w:p>
    <w:p w14:paraId="1FCA1E76" w14:textId="41E7D0FF" w:rsidR="00FA60C8" w:rsidRDefault="00FA60C8" w:rsidP="00FA60C8">
      <w:pPr>
        <w:pStyle w:val="Titre2"/>
      </w:pPr>
      <w:bookmarkStart w:id="3" w:name="_Toc167443365"/>
      <w:r>
        <w:t>Comptes utilisés</w:t>
      </w:r>
      <w:bookmarkEnd w:id="3"/>
    </w:p>
    <w:tbl>
      <w:tblPr>
        <w:tblStyle w:val="Grilledutableau"/>
        <w:tblW w:w="0" w:type="auto"/>
        <w:tblLook w:val="04A0" w:firstRow="1" w:lastRow="0" w:firstColumn="1" w:lastColumn="0" w:noHBand="0" w:noVBand="1"/>
      </w:tblPr>
      <w:tblGrid>
        <w:gridCol w:w="3256"/>
        <w:gridCol w:w="2902"/>
        <w:gridCol w:w="2902"/>
      </w:tblGrid>
      <w:tr w:rsidR="00BD7D2F" w14:paraId="1D83B6AD" w14:textId="77777777" w:rsidTr="00204B91">
        <w:trPr>
          <w:trHeight w:val="245"/>
        </w:trPr>
        <w:tc>
          <w:tcPr>
            <w:tcW w:w="3256" w:type="dxa"/>
          </w:tcPr>
          <w:p w14:paraId="64A212C8" w14:textId="3E5C1E38" w:rsidR="00BD7D2F" w:rsidRPr="00204B91" w:rsidRDefault="00BD7D2F" w:rsidP="00204B91">
            <w:pPr>
              <w:jc w:val="center"/>
              <w:rPr>
                <w:b/>
                <w:bCs/>
              </w:rPr>
            </w:pPr>
            <w:r w:rsidRPr="00204B91">
              <w:rPr>
                <w:b/>
                <w:bCs/>
              </w:rPr>
              <w:t>Utilisation</w:t>
            </w:r>
          </w:p>
        </w:tc>
        <w:tc>
          <w:tcPr>
            <w:tcW w:w="2902" w:type="dxa"/>
          </w:tcPr>
          <w:p w14:paraId="12ED7D0F" w14:textId="3DC5B448" w:rsidR="00BD7D2F" w:rsidRPr="00204B91" w:rsidRDefault="00BD7D2F" w:rsidP="00204B91">
            <w:pPr>
              <w:jc w:val="center"/>
              <w:rPr>
                <w:b/>
                <w:bCs/>
              </w:rPr>
            </w:pPr>
            <w:r w:rsidRPr="00204B91">
              <w:rPr>
                <w:b/>
                <w:bCs/>
              </w:rPr>
              <w:t>Compte</w:t>
            </w:r>
          </w:p>
        </w:tc>
        <w:tc>
          <w:tcPr>
            <w:tcW w:w="2902" w:type="dxa"/>
          </w:tcPr>
          <w:p w14:paraId="3BE36418" w14:textId="0DEDC5BE" w:rsidR="00BD7D2F" w:rsidRPr="00204B91" w:rsidRDefault="00BD7D2F" w:rsidP="00204B91">
            <w:pPr>
              <w:jc w:val="center"/>
              <w:rPr>
                <w:b/>
                <w:bCs/>
              </w:rPr>
            </w:pPr>
            <w:r w:rsidRPr="00204B91">
              <w:rPr>
                <w:b/>
                <w:bCs/>
              </w:rPr>
              <w:t>Mot de passe</w:t>
            </w:r>
          </w:p>
        </w:tc>
      </w:tr>
      <w:tr w:rsidR="00BD7D2F" w14:paraId="35CC2406" w14:textId="77777777" w:rsidTr="00204B91">
        <w:trPr>
          <w:trHeight w:val="245"/>
        </w:trPr>
        <w:tc>
          <w:tcPr>
            <w:tcW w:w="3256" w:type="dxa"/>
          </w:tcPr>
          <w:p w14:paraId="72D0A757" w14:textId="6EB15D68" w:rsidR="00BD7D2F" w:rsidRDefault="00BD7D2F">
            <w:r>
              <w:t>Envoi du mail automatisé</w:t>
            </w:r>
          </w:p>
        </w:tc>
        <w:tc>
          <w:tcPr>
            <w:tcW w:w="2902" w:type="dxa"/>
          </w:tcPr>
          <w:p w14:paraId="6BABF267" w14:textId="38B780B0" w:rsidR="00BD7D2F" w:rsidRDefault="00BD7D2F" w:rsidP="002C0EEF">
            <w:pPr>
              <w:jc w:val="center"/>
            </w:pPr>
            <w:r>
              <w:t>pappro2mail@gmail.com</w:t>
            </w:r>
          </w:p>
        </w:tc>
        <w:tc>
          <w:tcPr>
            <w:tcW w:w="2902" w:type="dxa"/>
          </w:tcPr>
          <w:p w14:paraId="3E7F5427" w14:textId="20CCE804" w:rsidR="00BD7D2F" w:rsidRDefault="00BD7D2F" w:rsidP="002C0EEF">
            <w:pPr>
              <w:jc w:val="center"/>
            </w:pPr>
            <w:r>
              <w:t>.Etml-123</w:t>
            </w:r>
          </w:p>
        </w:tc>
      </w:tr>
      <w:tr w:rsidR="00BD7D2F" w14:paraId="4AC262F0" w14:textId="77777777" w:rsidTr="00204B91">
        <w:trPr>
          <w:trHeight w:val="246"/>
        </w:trPr>
        <w:tc>
          <w:tcPr>
            <w:tcW w:w="3256" w:type="dxa"/>
          </w:tcPr>
          <w:p w14:paraId="701817AF" w14:textId="64248FBA" w:rsidR="00BD7D2F" w:rsidRDefault="00BD7D2F">
            <w:r>
              <w:t>Réception du mail auto</w:t>
            </w:r>
            <w:r w:rsidR="00204B91">
              <w:t>matisé</w:t>
            </w:r>
          </w:p>
        </w:tc>
        <w:tc>
          <w:tcPr>
            <w:tcW w:w="2902" w:type="dxa"/>
          </w:tcPr>
          <w:p w14:paraId="675183C4" w14:textId="1A1A8240" w:rsidR="00BD7D2F" w:rsidRDefault="00FE69FE" w:rsidP="002C0EEF">
            <w:pPr>
              <w:jc w:val="center"/>
            </w:pPr>
            <w:r w:rsidRPr="00FE69FE">
              <w:t>tpiymetml@gmail.com</w:t>
            </w:r>
          </w:p>
        </w:tc>
        <w:tc>
          <w:tcPr>
            <w:tcW w:w="2902" w:type="dxa"/>
          </w:tcPr>
          <w:p w14:paraId="3D38E553" w14:textId="207418F1" w:rsidR="00BD7D2F" w:rsidRDefault="00FE69FE" w:rsidP="002C0EEF">
            <w:pPr>
              <w:jc w:val="center"/>
            </w:pPr>
            <w:r>
              <w:t>.Etml-123</w:t>
            </w:r>
          </w:p>
        </w:tc>
      </w:tr>
      <w:tr w:rsidR="00F15233" w14:paraId="1BDA2D2E" w14:textId="77777777" w:rsidTr="00204B91">
        <w:trPr>
          <w:trHeight w:val="246"/>
        </w:trPr>
        <w:tc>
          <w:tcPr>
            <w:tcW w:w="3256" w:type="dxa"/>
          </w:tcPr>
          <w:p w14:paraId="68223EC9" w14:textId="22A18B18" w:rsidR="00F15233" w:rsidRDefault="00F15233">
            <w:r>
              <w:t>Compte serveur YANN2K</w:t>
            </w:r>
            <w:r w:rsidR="002C0EEF">
              <w:t>22</w:t>
            </w:r>
            <w:r>
              <w:t>SRV</w:t>
            </w:r>
          </w:p>
        </w:tc>
        <w:tc>
          <w:tcPr>
            <w:tcW w:w="2902" w:type="dxa"/>
          </w:tcPr>
          <w:p w14:paraId="04CF88C1" w14:textId="0DDF21BC" w:rsidR="00F15233" w:rsidRPr="00FE69FE" w:rsidRDefault="00F15233" w:rsidP="002C0EEF">
            <w:pPr>
              <w:jc w:val="center"/>
            </w:pPr>
            <w:r>
              <w:t>Administrateur</w:t>
            </w:r>
          </w:p>
        </w:tc>
        <w:tc>
          <w:tcPr>
            <w:tcW w:w="2902" w:type="dxa"/>
          </w:tcPr>
          <w:p w14:paraId="28BDFE86" w14:textId="381F2FF6" w:rsidR="00F15233" w:rsidRDefault="00F15233" w:rsidP="002C0EEF">
            <w:pPr>
              <w:jc w:val="center"/>
            </w:pPr>
            <w:r>
              <w:t>.Etml-123</w:t>
            </w:r>
          </w:p>
        </w:tc>
      </w:tr>
      <w:tr w:rsidR="00F15233" w14:paraId="3A1C308E" w14:textId="77777777" w:rsidTr="00204B91">
        <w:trPr>
          <w:trHeight w:val="246"/>
        </w:trPr>
        <w:tc>
          <w:tcPr>
            <w:tcW w:w="3256" w:type="dxa"/>
          </w:tcPr>
          <w:p w14:paraId="70EB77C7" w14:textId="0926BC04" w:rsidR="00F15233" w:rsidRDefault="00F15233">
            <w:r>
              <w:t>Compte serveur YANN2K</w:t>
            </w:r>
            <w:r w:rsidR="002C0EEF">
              <w:t>22</w:t>
            </w:r>
            <w:r>
              <w:t>SRV2</w:t>
            </w:r>
          </w:p>
        </w:tc>
        <w:tc>
          <w:tcPr>
            <w:tcW w:w="2902" w:type="dxa"/>
          </w:tcPr>
          <w:p w14:paraId="145EF60C" w14:textId="412AA810" w:rsidR="00F15233" w:rsidRDefault="00F15233" w:rsidP="002C0EEF">
            <w:pPr>
              <w:jc w:val="center"/>
            </w:pPr>
            <w:r>
              <w:t>Administrateur</w:t>
            </w:r>
          </w:p>
        </w:tc>
        <w:tc>
          <w:tcPr>
            <w:tcW w:w="2902" w:type="dxa"/>
          </w:tcPr>
          <w:p w14:paraId="1A11DB71" w14:textId="4FB1D405" w:rsidR="00F15233" w:rsidRPr="00D83C94" w:rsidRDefault="00F15233" w:rsidP="002C0EEF">
            <w:pPr>
              <w:jc w:val="center"/>
              <w:rPr>
                <w:lang w:val="de-CH"/>
              </w:rPr>
            </w:pPr>
            <w:r>
              <w:t>.Etml-123</w:t>
            </w:r>
          </w:p>
        </w:tc>
      </w:tr>
    </w:tbl>
    <w:p w14:paraId="6868EC8E" w14:textId="77777777" w:rsidR="00BD7D2F" w:rsidRDefault="00BD7D2F"/>
    <w:p w14:paraId="106D3D94" w14:textId="5461BF7E" w:rsidR="00BD7D2F" w:rsidRDefault="00BD7D2F" w:rsidP="00BD7D2F">
      <w:pPr>
        <w:pStyle w:val="Titre2"/>
      </w:pPr>
      <w:bookmarkStart w:id="4" w:name="_Toc167443366"/>
      <w:r>
        <w:t>Résumé</w:t>
      </w:r>
      <w:bookmarkEnd w:id="4"/>
    </w:p>
    <w:p w14:paraId="5A485DBB" w14:textId="2DE2F049" w:rsidR="00BD7D2F" w:rsidRPr="00BD7D2F" w:rsidRDefault="002E431E" w:rsidP="00BD7D2F">
      <w:pPr>
        <w:pStyle w:val="Retraitcorpsdetexte"/>
      </w:pPr>
      <w:r>
        <w:t>Le but du projet est de créer 2 scripts complémentaires. Le script 1 est un exécutant tandis que le script 2 sert à le propager automatiquement.</w:t>
      </w:r>
    </w:p>
    <w:p w14:paraId="082FDE1D" w14:textId="1C47FACD" w:rsidR="00FA60C8" w:rsidRDefault="00FA60C8">
      <w:pPr>
        <w:rPr>
          <w:rFonts w:asciiTheme="majorHAnsi" w:hAnsiTheme="majorHAnsi" w:cs="Arial"/>
          <w:b/>
          <w:bCs/>
          <w:caps/>
          <w:kern w:val="32"/>
          <w:sz w:val="32"/>
          <w:szCs w:val="32"/>
        </w:rPr>
      </w:pPr>
      <w:r>
        <w:br w:type="page"/>
      </w:r>
    </w:p>
    <w:p w14:paraId="4A3F3F06" w14:textId="4E32A6A5" w:rsidR="00D160DD" w:rsidRDefault="007F30AE" w:rsidP="008E53F9">
      <w:pPr>
        <w:pStyle w:val="Titre1"/>
      </w:pPr>
      <w:bookmarkStart w:id="5" w:name="_Toc167443367"/>
      <w:r w:rsidRPr="00932149">
        <w:lastRenderedPageBreak/>
        <w:t>Spécifications</w:t>
      </w:r>
      <w:bookmarkEnd w:id="0"/>
      <w:bookmarkEnd w:id="1"/>
      <w:bookmarkEnd w:id="5"/>
    </w:p>
    <w:p w14:paraId="77619860" w14:textId="77777777" w:rsidR="008E53F9" w:rsidRPr="008E53F9" w:rsidRDefault="008E53F9" w:rsidP="008E53F9">
      <w:pPr>
        <w:pStyle w:val="Corpsdetexte"/>
      </w:pPr>
    </w:p>
    <w:p w14:paraId="761F9AD9" w14:textId="77777777" w:rsidR="00D160DD" w:rsidRDefault="00753A51" w:rsidP="008E53F9">
      <w:pPr>
        <w:pStyle w:val="Titre2"/>
      </w:pPr>
      <w:bookmarkStart w:id="6" w:name="_Toc532179969"/>
      <w:bookmarkStart w:id="7" w:name="_Toc165969639"/>
      <w:bookmarkStart w:id="8" w:name="_Toc167443368"/>
      <w:r>
        <w:t>T</w:t>
      </w:r>
      <w:r w:rsidR="00902523">
        <w:t>itr</w:t>
      </w:r>
      <w:r w:rsidR="0015167D">
        <w:t>e</w:t>
      </w:r>
      <w:bookmarkEnd w:id="8"/>
    </w:p>
    <w:p w14:paraId="0D8CD242" w14:textId="368CFBE6" w:rsidR="0015167D" w:rsidRDefault="00F465DD" w:rsidP="00F465DD">
      <w:pPr>
        <w:pStyle w:val="Retraitcorpsdetexte"/>
      </w:pPr>
      <w:r>
        <w:t xml:space="preserve">Maintenance automatique et régulière du stockage des </w:t>
      </w:r>
      <w:r w:rsidR="001D44A3">
        <w:t>postes de travail</w:t>
      </w:r>
      <w:r>
        <w:t xml:space="preserve"> à distance</w:t>
      </w:r>
    </w:p>
    <w:p w14:paraId="7240CFCA" w14:textId="77777777" w:rsidR="00F941D6" w:rsidRPr="00F664DF" w:rsidRDefault="00F941D6" w:rsidP="00F465DD">
      <w:pPr>
        <w:pStyle w:val="Retraitcorpsdetexte"/>
      </w:pPr>
    </w:p>
    <w:p w14:paraId="6E6AD9CF" w14:textId="77777777" w:rsidR="00753A51" w:rsidRDefault="00902523" w:rsidP="008E53F9">
      <w:pPr>
        <w:pStyle w:val="Titre2"/>
      </w:pPr>
      <w:bookmarkStart w:id="9" w:name="_Toc167443369"/>
      <w:r>
        <w:t>Description</w:t>
      </w:r>
      <w:bookmarkEnd w:id="9"/>
    </w:p>
    <w:p w14:paraId="1432BE02" w14:textId="550FC5D4" w:rsidR="0015167D" w:rsidRPr="0015167D" w:rsidRDefault="00F465DD" w:rsidP="0015167D">
      <w:pPr>
        <w:pStyle w:val="Retraitcorpsdetexte"/>
      </w:pPr>
      <w:r>
        <w:t xml:space="preserve">Les étudiants </w:t>
      </w:r>
      <w:r w:rsidR="00970BC8">
        <w:t xml:space="preserve">de la section informatique </w:t>
      </w:r>
      <w:r>
        <w:t>sont amenés à utiliser de nombreuses machines virtuelles</w:t>
      </w:r>
      <w:r w:rsidR="00970BC8">
        <w:t xml:space="preserve"> pendant leur formation</w:t>
      </w:r>
      <w:r>
        <w:t xml:space="preserve"> qu’ils et elles laissent sur leur lecteur (H :) qui leur servent de répertoire utilisateur</w:t>
      </w:r>
      <w:r w:rsidR="00970BC8">
        <w:t xml:space="preserve"> sans les utiliser de nouveau</w:t>
      </w:r>
      <w:r>
        <w:t xml:space="preserve">. Ces machines virtuelles sont donc stockées </w:t>
      </w:r>
      <w:r w:rsidR="00970BC8">
        <w:t xml:space="preserve">en vain </w:t>
      </w:r>
      <w:r>
        <w:t xml:space="preserve">sur les </w:t>
      </w:r>
      <w:r w:rsidR="00FA60C8">
        <w:t>machine</w:t>
      </w:r>
      <w:r>
        <w:t xml:space="preserve">s de l’ETML plutôt que sur le SSD des étudiants et prennent beaucoup de place avec le temps. Le but de ce projet est de limiter l’impact des machines virtuelles sur le stockage des </w:t>
      </w:r>
      <w:r w:rsidR="00FA60C8">
        <w:t>postes</w:t>
      </w:r>
      <w:r>
        <w:t xml:space="preserve"> de l’école</w:t>
      </w:r>
      <w:r w:rsidR="00CB54B3">
        <w:t xml:space="preserve"> en </w:t>
      </w:r>
      <w:r w:rsidR="0076280C">
        <w:t xml:space="preserve">avertissant quand le </w:t>
      </w:r>
      <w:r w:rsidR="00B42E55">
        <w:t>stockage</w:t>
      </w:r>
      <w:r w:rsidR="0076280C">
        <w:t xml:space="preserve"> d</w:t>
      </w:r>
      <w:r w:rsidR="00FA60C8">
        <w:t xml:space="preserve">’un poste </w:t>
      </w:r>
      <w:r w:rsidR="0076280C">
        <w:t xml:space="preserve">atteint 80% </w:t>
      </w:r>
      <w:r w:rsidR="00B42E55">
        <w:t xml:space="preserve">et </w:t>
      </w:r>
      <w:r w:rsidR="0076280C">
        <w:t xml:space="preserve">en </w:t>
      </w:r>
      <w:r w:rsidR="00B42E55">
        <w:t>envoyant</w:t>
      </w:r>
      <w:r w:rsidR="0076280C">
        <w:t xml:space="preserve"> un mail au respo</w:t>
      </w:r>
      <w:r w:rsidR="00B42E55">
        <w:t>nsable qui pourra par la suite décider de supprimer</w:t>
      </w:r>
      <w:r w:rsidR="00CB54B3">
        <w:t xml:space="preserve"> les fichiers OVA de plus de 3Go des répertoires des élèves</w:t>
      </w:r>
      <w:r w:rsidR="00FA60C8">
        <w:t xml:space="preserve"> s’étant connecté à cette machine</w:t>
      </w:r>
      <w:r>
        <w:t>.</w:t>
      </w:r>
    </w:p>
    <w:p w14:paraId="709A4E2E" w14:textId="77777777" w:rsidR="0015167D" w:rsidRPr="00F664DF" w:rsidRDefault="0015167D" w:rsidP="0015167D">
      <w:pPr>
        <w:pStyle w:val="Retraitcorpsdetexte"/>
      </w:pPr>
    </w:p>
    <w:p w14:paraId="6AB63AE9" w14:textId="77777777" w:rsidR="00753A51" w:rsidRDefault="00902523" w:rsidP="008E53F9">
      <w:pPr>
        <w:pStyle w:val="Titre2"/>
      </w:pPr>
      <w:bookmarkStart w:id="10" w:name="_Toc167443370"/>
      <w:r>
        <w:t>Matériel et logiciels à disposition</w:t>
      </w:r>
      <w:bookmarkEnd w:id="10"/>
    </w:p>
    <w:p w14:paraId="6BFEF4C1" w14:textId="39DDF64A" w:rsidR="0015167D" w:rsidRDefault="000E4864" w:rsidP="0015167D">
      <w:pPr>
        <w:pStyle w:val="Retraitcorpsdetexte"/>
      </w:pPr>
      <w:r>
        <w:t>PC standard de l’ETML sous Windows 10</w:t>
      </w:r>
    </w:p>
    <w:p w14:paraId="57F1A5CB" w14:textId="7BD9EBA4" w:rsidR="000E4864" w:rsidRDefault="000E4864" w:rsidP="0015167D">
      <w:pPr>
        <w:pStyle w:val="Retraitcorpsdetexte"/>
      </w:pPr>
      <w:r>
        <w:t>PowerShell</w:t>
      </w:r>
    </w:p>
    <w:p w14:paraId="7E6FF4AD" w14:textId="003634A3" w:rsidR="000E4864" w:rsidRDefault="000E4864" w:rsidP="0015167D">
      <w:pPr>
        <w:pStyle w:val="Retraitcorpsdetexte"/>
      </w:pPr>
      <w:r>
        <w:t>PowerShell ISE</w:t>
      </w:r>
    </w:p>
    <w:p w14:paraId="2F007079" w14:textId="58B74EC3" w:rsidR="0015167D" w:rsidRDefault="000E4864" w:rsidP="000E4864">
      <w:pPr>
        <w:pStyle w:val="Retraitcorpsdetexte"/>
      </w:pPr>
      <w:r>
        <w:t xml:space="preserve">Deux machines distantes (WINSERV2022) pour le déploiement du script à distance avec les droits d’administrateur configurées par </w:t>
      </w:r>
      <w:r w:rsidR="00EF10A8">
        <w:t>l’apprenti</w:t>
      </w:r>
      <w:r>
        <w:t xml:space="preserve"> en amont</w:t>
      </w:r>
      <w:r w:rsidR="00EF10A8">
        <w:t>.</w:t>
      </w:r>
    </w:p>
    <w:p w14:paraId="3EE79C36" w14:textId="77777777" w:rsidR="00F664DF" w:rsidRPr="00F664DF" w:rsidRDefault="00F664DF" w:rsidP="00F664DF">
      <w:pPr>
        <w:pStyle w:val="Retraitcorpsdetexte"/>
      </w:pPr>
    </w:p>
    <w:p w14:paraId="56609DAE" w14:textId="77777777" w:rsidR="00753A51" w:rsidRDefault="00753A51" w:rsidP="008E53F9">
      <w:pPr>
        <w:pStyle w:val="Titre2"/>
      </w:pPr>
      <w:bookmarkStart w:id="11" w:name="_Toc167443371"/>
      <w:r>
        <w:t>P</w:t>
      </w:r>
      <w:r w:rsidR="00902523">
        <w:t>rérequis</w:t>
      </w:r>
      <w:bookmarkEnd w:id="11"/>
    </w:p>
    <w:p w14:paraId="538E02C9" w14:textId="2549D01F" w:rsidR="0015167D" w:rsidRDefault="00F465DD" w:rsidP="0015167D">
      <w:pPr>
        <w:pStyle w:val="Retraitcorpsdetexte"/>
      </w:pPr>
      <w:r>
        <w:t xml:space="preserve">Module </w:t>
      </w:r>
      <w:r w:rsidR="00F941D6">
        <w:t>431 - Planification de projets et de tâches</w:t>
      </w:r>
    </w:p>
    <w:p w14:paraId="6ACE5AC0" w14:textId="06BD9C68" w:rsidR="00F941D6" w:rsidRPr="000E4864" w:rsidRDefault="00F941D6" w:rsidP="0015167D">
      <w:pPr>
        <w:pStyle w:val="Retraitcorpsdetexte"/>
        <w:rPr>
          <w:lang w:val="en-US"/>
        </w:rPr>
      </w:pPr>
      <w:r w:rsidRPr="000E4864">
        <w:rPr>
          <w:lang w:val="en-US"/>
        </w:rPr>
        <w:t xml:space="preserve">Module 122 </w:t>
      </w:r>
      <w:r w:rsidR="000E4864" w:rsidRPr="000E4864">
        <w:rPr>
          <w:lang w:val="en-US"/>
        </w:rPr>
        <w:t>–</w:t>
      </w:r>
      <w:r w:rsidRPr="000E4864">
        <w:rPr>
          <w:lang w:val="en-US"/>
        </w:rPr>
        <w:t xml:space="preserve"> PowerShell</w:t>
      </w:r>
    </w:p>
    <w:p w14:paraId="5275EC93" w14:textId="1BD7EC17" w:rsidR="000E4864" w:rsidRPr="000E4864" w:rsidRDefault="000E4864" w:rsidP="0015167D">
      <w:pPr>
        <w:pStyle w:val="Retraitcorpsdetexte"/>
      </w:pPr>
      <w:r w:rsidRPr="000E4864">
        <w:t>Module 117 – Réseau (Windo</w:t>
      </w:r>
      <w:r>
        <w:t>ws Server 2022, Câblage simple, Remote Desktop)</w:t>
      </w:r>
    </w:p>
    <w:p w14:paraId="4E67A77E" w14:textId="77777777" w:rsidR="0015167D" w:rsidRPr="00F664DF" w:rsidRDefault="0015167D" w:rsidP="0015167D">
      <w:pPr>
        <w:pStyle w:val="Retraitcorpsdetexte"/>
      </w:pPr>
    </w:p>
    <w:p w14:paraId="79917452" w14:textId="77777777" w:rsidR="00753A51" w:rsidRDefault="00902523" w:rsidP="008E53F9">
      <w:pPr>
        <w:pStyle w:val="Titre2"/>
      </w:pPr>
      <w:bookmarkStart w:id="12" w:name="_Toc167443372"/>
      <w:r>
        <w:t>Cahier des charges</w:t>
      </w:r>
      <w:bookmarkEnd w:id="12"/>
    </w:p>
    <w:p w14:paraId="5C286F0A" w14:textId="77777777" w:rsidR="00D160DD" w:rsidRDefault="00EE16F0" w:rsidP="00AA4393">
      <w:pPr>
        <w:pStyle w:val="Titre3"/>
      </w:pPr>
      <w:bookmarkStart w:id="13" w:name="_Toc167443373"/>
      <w:r w:rsidRPr="00EE16F0">
        <w:t>Objectifs et portée du projet (objectifs SMART</w:t>
      </w:r>
      <w:r>
        <w:t>)</w:t>
      </w:r>
      <w:bookmarkEnd w:id="13"/>
    </w:p>
    <w:p w14:paraId="1638B936" w14:textId="4EE84DCB" w:rsidR="00920F4E" w:rsidRDefault="00CB54B3" w:rsidP="00920F4E">
      <w:pPr>
        <w:pStyle w:val="Retraitcorpsdetexte3"/>
      </w:pPr>
      <w:r>
        <w:t>Combien</w:t>
      </w:r>
    </w:p>
    <w:p w14:paraId="4C9F05F3" w14:textId="5C9B112F" w:rsidR="00CB54B3" w:rsidRDefault="00CB54B3" w:rsidP="00920F4E">
      <w:pPr>
        <w:pStyle w:val="Retraitcorpsdetexte3"/>
      </w:pPr>
      <w:r>
        <w:t>Quoi</w:t>
      </w:r>
    </w:p>
    <w:p w14:paraId="49A8407A" w14:textId="5C4A266B" w:rsidR="00CB54B3" w:rsidRDefault="00CB54B3" w:rsidP="00920F4E">
      <w:pPr>
        <w:pStyle w:val="Retraitcorpsdetexte3"/>
      </w:pPr>
      <w:r>
        <w:t>Qui</w:t>
      </w:r>
    </w:p>
    <w:p w14:paraId="4FE1E079" w14:textId="0C1546A5" w:rsidR="00CB54B3" w:rsidRDefault="00CB54B3" w:rsidP="00920F4E">
      <w:pPr>
        <w:pStyle w:val="Retraitcorpsdetexte3"/>
      </w:pPr>
      <w:r>
        <w:t>Comment</w:t>
      </w:r>
    </w:p>
    <w:p w14:paraId="7C3CAEB6" w14:textId="419C6D90" w:rsidR="00CB54B3" w:rsidRDefault="00CB54B3" w:rsidP="00920F4E">
      <w:pPr>
        <w:pStyle w:val="Retraitcorpsdetexte3"/>
      </w:pPr>
      <w:r>
        <w:t>Où</w:t>
      </w:r>
    </w:p>
    <w:p w14:paraId="6580FCDB" w14:textId="7263E17A" w:rsidR="00CB54B3" w:rsidRDefault="00CB54B3" w:rsidP="00920F4E">
      <w:pPr>
        <w:pStyle w:val="Retraitcorpsdetexte3"/>
      </w:pPr>
      <w:r>
        <w:t>Quand</w:t>
      </w:r>
    </w:p>
    <w:p w14:paraId="787B9256" w14:textId="147EC8FC" w:rsidR="0076280C" w:rsidRDefault="00CB54B3" w:rsidP="0076280C">
      <w:pPr>
        <w:pStyle w:val="Retraitcorpsdetexte3"/>
      </w:pPr>
      <w:r>
        <w:t>Pourquoi</w:t>
      </w:r>
    </w:p>
    <w:p w14:paraId="6531447A" w14:textId="1E3905DC" w:rsidR="0076280C" w:rsidRDefault="0076280C" w:rsidP="0076280C">
      <w:pPr>
        <w:pStyle w:val="Retraitcorpsdetexte3"/>
      </w:pPr>
      <w:r>
        <w:t>Spécifique</w:t>
      </w:r>
    </w:p>
    <w:p w14:paraId="5376851A" w14:textId="6E7AC1D8" w:rsidR="0076280C" w:rsidRDefault="0076280C" w:rsidP="0076280C">
      <w:pPr>
        <w:pStyle w:val="Retraitcorpsdetexte3"/>
      </w:pPr>
      <w:r>
        <w:t>Mesurable</w:t>
      </w:r>
    </w:p>
    <w:p w14:paraId="1174C9B0" w14:textId="01B242B8" w:rsidR="0076280C" w:rsidRDefault="0076280C" w:rsidP="0076280C">
      <w:pPr>
        <w:pStyle w:val="Retraitcorpsdetexte3"/>
      </w:pPr>
      <w:r>
        <w:t>Atteignable</w:t>
      </w:r>
    </w:p>
    <w:p w14:paraId="1DA69FCE" w14:textId="368A6804" w:rsidR="0076280C" w:rsidRDefault="0076280C" w:rsidP="0076280C">
      <w:pPr>
        <w:pStyle w:val="Retraitcorpsdetexte3"/>
      </w:pPr>
      <w:r>
        <w:t>Réaliste : Tous les élèves doivent quand même pouvoir poser des fichiers volumineux</w:t>
      </w:r>
      <w:r w:rsidR="00B42E55">
        <w:t xml:space="preserve"> sans que </w:t>
      </w:r>
      <w:r w:rsidR="00C23AA7">
        <w:t>c</w:t>
      </w:r>
      <w:r w:rsidR="00B42E55">
        <w:t>e</w:t>
      </w:r>
      <w:r w:rsidR="00C23AA7">
        <w:t>u</w:t>
      </w:r>
      <w:r w:rsidR="00B42E55">
        <w:t>x-ci ne se fassent supprimer s’ils ne sont pas des ova.</w:t>
      </w:r>
    </w:p>
    <w:p w14:paraId="77CEEF43" w14:textId="202ABF3E" w:rsidR="0076280C" w:rsidRDefault="0076280C" w:rsidP="0076280C">
      <w:pPr>
        <w:pStyle w:val="Retraitcorpsdetexte3"/>
      </w:pPr>
      <w:r>
        <w:lastRenderedPageBreak/>
        <w:t>Temporel</w:t>
      </w:r>
    </w:p>
    <w:p w14:paraId="106F6470" w14:textId="77777777" w:rsidR="00753A51" w:rsidRDefault="00542CE3" w:rsidP="006E2CE8">
      <w:pPr>
        <w:pStyle w:val="Titre3"/>
      </w:pPr>
      <w:bookmarkStart w:id="14" w:name="_Toc167443374"/>
      <w:r w:rsidRPr="00EE16F0">
        <w:t xml:space="preserve">Caractéristiques des utilisateurs et </w:t>
      </w:r>
      <w:r>
        <w:t>impacts</w:t>
      </w:r>
      <w:bookmarkEnd w:id="14"/>
    </w:p>
    <w:p w14:paraId="1C6CD137" w14:textId="4662EDE5" w:rsidR="00F664DF" w:rsidRDefault="00CB54B3" w:rsidP="00F664DF">
      <w:pPr>
        <w:pStyle w:val="Retraitcorpsdetexte3"/>
      </w:pPr>
      <w:r>
        <w:t>Les utilisateurs du script seraient des administrateurs système et réseau désirant optimiser le stockage de</w:t>
      </w:r>
      <w:r w:rsidR="009A2376">
        <w:t>s postes de travail</w:t>
      </w:r>
      <w:r>
        <w:t xml:space="preserve"> supportant des machines virtuelles, </w:t>
      </w:r>
      <w:r w:rsidR="00970BC8">
        <w:t>comme</w:t>
      </w:r>
      <w:r>
        <w:t xml:space="preserve"> le service informatique de l’ETML</w:t>
      </w:r>
      <w:r w:rsidR="00970BC8">
        <w:t>. Le but est donc d’automatiser les scripts tout en laissant aux administrateurs le moyen de personnaliser l’utilisation du script avec des paramètres. Par exemple, choisir la taille maximum tolérée par le script (par défaut 3Go comme mentionné plus haut)</w:t>
      </w:r>
      <w:r w:rsidR="00FA60C8">
        <w:t>.</w:t>
      </w:r>
    </w:p>
    <w:p w14:paraId="2622CA52" w14:textId="77777777" w:rsidR="0015167D" w:rsidRPr="00F664DF" w:rsidRDefault="0015167D" w:rsidP="00F664DF">
      <w:pPr>
        <w:pStyle w:val="Retraitcorpsdetexte3"/>
      </w:pPr>
    </w:p>
    <w:p w14:paraId="1FB87F43" w14:textId="77777777" w:rsidR="00753A51" w:rsidRDefault="00542CE3" w:rsidP="006E2CE8">
      <w:pPr>
        <w:pStyle w:val="Titre3"/>
      </w:pPr>
      <w:bookmarkStart w:id="15" w:name="_Toc167443375"/>
      <w:r w:rsidRPr="00EE16F0">
        <w:t>Fonctionnalités requises (du point de vue de l’utilisateur)</w:t>
      </w:r>
      <w:bookmarkEnd w:id="15"/>
    </w:p>
    <w:p w14:paraId="03F6EE28" w14:textId="4E5EAC03" w:rsidR="00F664DF" w:rsidRDefault="0076280C" w:rsidP="00F664DF">
      <w:pPr>
        <w:pStyle w:val="Retraitcorpsdetexte3"/>
      </w:pPr>
      <w:r>
        <w:t>Pour le premier script, l’utilisateur doit pouvoir récupérer les informations concernant l’espace disque</w:t>
      </w:r>
      <w:r w:rsidR="00E747D6">
        <w:t xml:space="preserve"> utilisé ainsi que l’espace libre</w:t>
      </w:r>
      <w:r>
        <w:t>,</w:t>
      </w:r>
      <w:r w:rsidR="00E747D6">
        <w:t xml:space="preserve"> le nom de l’ordinateur, la version de son système,</w:t>
      </w:r>
      <w:r w:rsidR="00655CE9">
        <w:t xml:space="preserve"> ainsi que les versions des mises à jour de l’OS.</w:t>
      </w:r>
      <w:r>
        <w:t xml:space="preserve"> </w:t>
      </w:r>
      <w:r w:rsidR="00655CE9">
        <w:t>Le script envoie</w:t>
      </w:r>
      <w:r>
        <w:t xml:space="preserve"> un </w:t>
      </w:r>
      <w:r w:rsidR="00655CE9">
        <w:t>courriel</w:t>
      </w:r>
      <w:r>
        <w:t xml:space="preserve"> sur </w:t>
      </w:r>
      <w:r w:rsidR="00655CE9">
        <w:t>le</w:t>
      </w:r>
      <w:r>
        <w:t xml:space="preserve"> mail d’entreprise</w:t>
      </w:r>
      <w:r w:rsidR="00655CE9">
        <w:t xml:space="preserve"> de l’administrateur</w:t>
      </w:r>
      <w:r>
        <w:t xml:space="preserve"> un avertissement quand 80% du stockage est </w:t>
      </w:r>
      <w:r w:rsidR="00E40FAF">
        <w:t>utilisé, et</w:t>
      </w:r>
      <w:r>
        <w:t xml:space="preserve"> doit pouvoir</w:t>
      </w:r>
      <w:r w:rsidR="00E40FAF">
        <w:t xml:space="preserve"> supprimer les fichiers trop volumineux, avec pourquoi pas un paramètre permettant de décider ce qui est considéré comme « trop volumineux ». Le deuxième script est plus simple et contient moins de fonctionnalités. L’utilisateur a juste besoin de le lancer pour qu’il copie le script 1 sur une machine à distance ne le possédant pas et qu’il crée la tâche planifiée correspondante.</w:t>
      </w:r>
      <w:r w:rsidR="00E747D6">
        <w:t xml:space="preserve"> Le script peut gérer une liste de 10 ordinateurs en simultané pour son exécution.</w:t>
      </w:r>
    </w:p>
    <w:p w14:paraId="3489FE83" w14:textId="77777777" w:rsidR="0015167D" w:rsidRPr="00F664DF" w:rsidRDefault="0015167D" w:rsidP="00F664DF">
      <w:pPr>
        <w:pStyle w:val="Retraitcorpsdetexte3"/>
      </w:pPr>
    </w:p>
    <w:p w14:paraId="2CF5ABC7" w14:textId="77777777" w:rsidR="00753A51" w:rsidRDefault="00753A51" w:rsidP="00EE55F0">
      <w:pPr>
        <w:pStyle w:val="Titre3"/>
      </w:pPr>
      <w:bookmarkStart w:id="16" w:name="_Toc167443376"/>
      <w:r w:rsidRPr="00EE16F0">
        <w:t>Contraintes</w:t>
      </w:r>
      <w:bookmarkEnd w:id="16"/>
    </w:p>
    <w:p w14:paraId="0C2C17D8" w14:textId="7BB746B6" w:rsidR="0015167D" w:rsidRDefault="00E40FAF" w:rsidP="00C23AA7">
      <w:pPr>
        <w:pStyle w:val="Retraitcorpsdetexte3"/>
      </w:pPr>
      <w:r>
        <w:t>Plusieurs contraintes peuvent exister avec des scripts comme c</w:t>
      </w:r>
      <w:r w:rsidR="00655CE9">
        <w:t>eux-là</w:t>
      </w:r>
      <w:r>
        <w:t xml:space="preserve">. Par exemple, le mail envoyé par le script a une chance non négligeable de finir dans les spam, car il n’y a pas le temps d’installer un serveur SMTP et c’est pour cela qu’une adresse </w:t>
      </w:r>
      <w:r w:rsidR="00772341">
        <w:t>Gmail</w:t>
      </w:r>
      <w:r>
        <w:t xml:space="preserve"> sera utilisée</w:t>
      </w:r>
      <w:r w:rsidR="00772341">
        <w:t>, car il est plus simple et plus rapide de se connecter via PowerShell sur ce serveur SMTP.</w:t>
      </w:r>
      <w:r w:rsidR="00231D6D">
        <w:t xml:space="preserve"> Comme la sécurité n’est pas mentionnée dans le cahier des charges, la sécurité du script ne sera pas forcément optimale car cela ne sera pas une priorité. Par exemple, pour automatiser l’enregistrement des identifiants en utilisant la commande « get-credential », il faudra passer par </w:t>
      </w:r>
      <w:r w:rsidR="00C23AA7">
        <w:t>écrire le mot de passe en clair dans le script pour ne pas perdre du temps là-dessus. Cela pourrait être un point à améliorer s’il reste du temps quand les 2 scripts seront prêts.</w:t>
      </w:r>
    </w:p>
    <w:p w14:paraId="129B6827" w14:textId="77777777" w:rsidR="0015167D" w:rsidRPr="00F664DF" w:rsidRDefault="0015167D" w:rsidP="00F664DF">
      <w:pPr>
        <w:pStyle w:val="Retraitcorpsdetexte3"/>
      </w:pPr>
    </w:p>
    <w:p w14:paraId="6EF759DC" w14:textId="77777777" w:rsidR="00753A51" w:rsidRDefault="00753A51" w:rsidP="006E2CE8">
      <w:pPr>
        <w:pStyle w:val="Titre3"/>
      </w:pPr>
      <w:bookmarkStart w:id="17" w:name="_Toc167443377"/>
      <w:r w:rsidRPr="00EE16F0">
        <w:t>Travail à réaliser par l'apprenti</w:t>
      </w:r>
      <w:bookmarkEnd w:id="17"/>
    </w:p>
    <w:p w14:paraId="223F47E2" w14:textId="4E52EE93" w:rsidR="00F664DF" w:rsidRDefault="00C23AA7" w:rsidP="00F664DF">
      <w:pPr>
        <w:pStyle w:val="Retraitcorpsdetexte3"/>
      </w:pPr>
      <w:r>
        <w:t xml:space="preserve">L’apprenti doit réaliser 2 scripts ainsi qu’un rapport, une planification et un journal de travail. Le premier script doit </w:t>
      </w:r>
      <w:r w:rsidR="00E747D6">
        <w:t>récupérer des informations système</w:t>
      </w:r>
      <w:r w:rsidR="009B2949">
        <w:t xml:space="preserve"> comme le nom, version de l’OS, Espace disque libre &amp; utilisé, version des mises à jour </w:t>
      </w:r>
      <w:r w:rsidR="00E747D6">
        <w:t>et envoyer un mail</w:t>
      </w:r>
      <w:r w:rsidR="00FA60C8">
        <w:rPr>
          <w:b/>
          <w:bCs/>
        </w:rPr>
        <w:t xml:space="preserve"> </w:t>
      </w:r>
      <w:r w:rsidR="00FA60C8" w:rsidRPr="00FA60C8">
        <w:t>contenant</w:t>
      </w:r>
      <w:r w:rsidR="00FA60C8">
        <w:t xml:space="preserve"> les informations permettant d’identifier le poste de travail </w:t>
      </w:r>
      <w:r w:rsidR="00E747D6">
        <w:t>à l’administrateur</w:t>
      </w:r>
      <w:r w:rsidR="009B2949">
        <w:t xml:space="preserve"> quand le stockage utilisé égale ou dépasse les 80%</w:t>
      </w:r>
      <w:r w:rsidR="00FA60C8">
        <w:t>.</w:t>
      </w:r>
      <w:r w:rsidR="00643BF2">
        <w:t xml:space="preserve"> Il sera ensuite possible de supprimer en priorité les fichiers de machine virtuelles, en particulier les fichiers avec une extension ova.</w:t>
      </w:r>
      <w:r w:rsidR="0085412A">
        <w:t xml:space="preserve"> Le deuxième script est une automatisation. Il permet de sélectionner une liste jusqu’à 10 ordinateurs distants, et d’implémenter le premier script afin qu’il puisse scanner et surveiller le stockage des postes de travail sur lesquels il vient de s’installer, tout en créant une tâche planifiée </w:t>
      </w:r>
      <w:r w:rsidR="0085412A">
        <w:lastRenderedPageBreak/>
        <w:t>qui planifiera ce scan.</w:t>
      </w:r>
      <w:r w:rsidR="00BB1FE3">
        <w:t xml:space="preserve"> Le rapport doit contenir toute la documentation qu’il a créée durant le projet ainsi que les tests réalisés. La planification </w:t>
      </w:r>
    </w:p>
    <w:p w14:paraId="791AA685" w14:textId="77777777" w:rsidR="0015167D" w:rsidRPr="00F664DF" w:rsidRDefault="0015167D" w:rsidP="00F664DF">
      <w:pPr>
        <w:pStyle w:val="Retraitcorpsdetexte3"/>
      </w:pPr>
    </w:p>
    <w:p w14:paraId="0E7338ED" w14:textId="77777777" w:rsidR="00753A51" w:rsidRDefault="00753A51" w:rsidP="006E2CE8">
      <w:pPr>
        <w:pStyle w:val="Titre3"/>
      </w:pPr>
      <w:bookmarkStart w:id="18" w:name="_Toc167443378"/>
      <w:r w:rsidRPr="00EE16F0">
        <w:t>Si le temps le permet …</w:t>
      </w:r>
      <w:bookmarkEnd w:id="18"/>
    </w:p>
    <w:p w14:paraId="755B9245" w14:textId="50270D48" w:rsidR="00F664DF" w:rsidRDefault="00EE59FE" w:rsidP="00F664DF">
      <w:pPr>
        <w:pStyle w:val="Retraitcorpsdetexte3"/>
      </w:pPr>
      <w:r>
        <w:t>Il serait judicieux d’améliorer la sécurité pour rendre le script utilisable par une entreprise ou une école, ainsi qu’installer un serveur SMTP pour ne pas avoir à utiliser une adresse gmail mais une adresse eduvaud dans l’exemple de l’ETML utilisé comme prétexte pour ce TPI.</w:t>
      </w:r>
    </w:p>
    <w:p w14:paraId="134BB282" w14:textId="77777777" w:rsidR="0015167D" w:rsidRPr="00F664DF" w:rsidRDefault="0015167D" w:rsidP="00F664DF">
      <w:pPr>
        <w:pStyle w:val="Retraitcorpsdetexte3"/>
      </w:pPr>
    </w:p>
    <w:p w14:paraId="5A0BE883" w14:textId="77777777" w:rsidR="00753A51" w:rsidRDefault="00753A51" w:rsidP="006E2CE8">
      <w:pPr>
        <w:pStyle w:val="Titre3"/>
      </w:pPr>
      <w:bookmarkStart w:id="19" w:name="_Toc167443379"/>
      <w:r w:rsidRPr="00EE16F0">
        <w:t>Méthodes de validation des solutions</w:t>
      </w:r>
      <w:bookmarkEnd w:id="19"/>
    </w:p>
    <w:p w14:paraId="15E3C7C7" w14:textId="432AF946" w:rsidR="00F664DF" w:rsidRDefault="001F54B5" w:rsidP="00F664DF">
      <w:pPr>
        <w:pStyle w:val="Retraitcorpsdetexte3"/>
      </w:pPr>
      <w:r>
        <w:t>Chaque fonctionnalité demandée dans le script sera testée en premier lieu seule pour être sûr que la solution fonctionne avant de l’incorporer dans le script 1 ou 2 suivant l’instruction(s) testée(s)</w:t>
      </w:r>
      <w:r w:rsidR="00643BF2">
        <w:t>.</w:t>
      </w:r>
      <w:r w:rsidR="0093161B">
        <w:t xml:space="preserve"> Selon la commande, elle devra être testée sur une machine distante, comme la commande de suppression des fichiers ova de 3Go.</w:t>
      </w:r>
    </w:p>
    <w:p w14:paraId="5E73DD21"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1DF731E7" w14:textId="77777777" w:rsidR="0015167D" w:rsidRPr="00F664DF" w:rsidRDefault="0015167D" w:rsidP="00F664DF">
      <w:pPr>
        <w:pStyle w:val="Retraitcorpsdetexte3"/>
      </w:pPr>
    </w:p>
    <w:p w14:paraId="2F422883" w14:textId="77777777" w:rsidR="00753A51" w:rsidRDefault="00902523" w:rsidP="008E53F9">
      <w:pPr>
        <w:pStyle w:val="Titre2"/>
      </w:pPr>
      <w:bookmarkStart w:id="20" w:name="_Toc167443380"/>
      <w:r>
        <w:t>Les points suivants seront évalués</w:t>
      </w:r>
      <w:bookmarkEnd w:id="20"/>
    </w:p>
    <w:p w14:paraId="1818E8E8" w14:textId="77777777" w:rsidR="00F664DF" w:rsidRDefault="00F664DF" w:rsidP="00F664DF">
      <w:pPr>
        <w:pStyle w:val="Retraitcorpsdetexte"/>
        <w:numPr>
          <w:ilvl w:val="0"/>
          <w:numId w:val="14"/>
        </w:numPr>
      </w:pPr>
      <w:r>
        <w:t>Le rapport</w:t>
      </w:r>
    </w:p>
    <w:p w14:paraId="0EABD26B"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70B406F2" w14:textId="77777777" w:rsidR="00F664DF" w:rsidRDefault="00F664DF" w:rsidP="00F664DF">
      <w:pPr>
        <w:pStyle w:val="Retraitcorpsdetexte"/>
        <w:numPr>
          <w:ilvl w:val="0"/>
          <w:numId w:val="14"/>
        </w:numPr>
      </w:pPr>
      <w:r>
        <w:t>Le journal de travail</w:t>
      </w:r>
    </w:p>
    <w:p w14:paraId="457B54F8" w14:textId="77777777" w:rsidR="00F664DF" w:rsidRDefault="00F664DF" w:rsidP="00F664DF">
      <w:pPr>
        <w:pStyle w:val="Retraitcorpsdetexte"/>
        <w:numPr>
          <w:ilvl w:val="0"/>
          <w:numId w:val="14"/>
        </w:numPr>
      </w:pPr>
      <w:r>
        <w:t>Le</w:t>
      </w:r>
      <w:r w:rsidR="00A706B7">
        <w:t xml:space="preserve"> code et le</w:t>
      </w:r>
      <w:r>
        <w:t>s commentaires</w:t>
      </w:r>
    </w:p>
    <w:p w14:paraId="27778D08" w14:textId="77777777" w:rsidR="00F664DF" w:rsidRPr="00F664DF" w:rsidRDefault="00F664DF" w:rsidP="00F664DF">
      <w:pPr>
        <w:pStyle w:val="Retraitcorpsdetexte"/>
        <w:numPr>
          <w:ilvl w:val="0"/>
          <w:numId w:val="14"/>
        </w:numPr>
      </w:pPr>
      <w:r>
        <w:t>Les documentations de mise en œuvre et d’utilisation</w:t>
      </w:r>
    </w:p>
    <w:p w14:paraId="306A24B4" w14:textId="77777777" w:rsidR="00753A51" w:rsidRDefault="00902523" w:rsidP="008E53F9">
      <w:pPr>
        <w:pStyle w:val="Titre2"/>
      </w:pPr>
      <w:bookmarkStart w:id="21" w:name="_Toc167443381"/>
      <w:r>
        <w:t>Validation et conditions de réussite</w:t>
      </w:r>
      <w:bookmarkEnd w:id="21"/>
    </w:p>
    <w:p w14:paraId="730EDB17" w14:textId="77777777" w:rsidR="00F664DF" w:rsidRPr="007211A1" w:rsidRDefault="00F664DF" w:rsidP="007211A1">
      <w:pPr>
        <w:pStyle w:val="Retraitcorpsdetexte"/>
        <w:numPr>
          <w:ilvl w:val="0"/>
          <w:numId w:val="14"/>
        </w:numPr>
      </w:pPr>
      <w:r w:rsidRPr="007211A1">
        <w:t>Compréhension du travail</w:t>
      </w:r>
    </w:p>
    <w:p w14:paraId="1BF7E90F"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0B4A6EA" w14:textId="77777777" w:rsidR="00F664DF" w:rsidRPr="007211A1" w:rsidRDefault="00F664DF" w:rsidP="007211A1">
      <w:pPr>
        <w:pStyle w:val="Retraitcorpsdetexte"/>
        <w:numPr>
          <w:ilvl w:val="0"/>
          <w:numId w:val="14"/>
        </w:numPr>
      </w:pPr>
      <w:r w:rsidRPr="007211A1">
        <w:t>Etat de fonctionnement du produit livré</w:t>
      </w:r>
    </w:p>
    <w:p w14:paraId="7D7416E7" w14:textId="77777777" w:rsidR="007F30AE" w:rsidRDefault="007F30AE" w:rsidP="008E53F9">
      <w:pPr>
        <w:pStyle w:val="Titre1"/>
      </w:pPr>
      <w:bookmarkStart w:id="22" w:name="_Toc167443382"/>
      <w:r w:rsidRPr="007F30AE">
        <w:t>Planification</w:t>
      </w:r>
      <w:bookmarkEnd w:id="6"/>
      <w:bookmarkEnd w:id="7"/>
      <w:r w:rsidR="008E53F9">
        <w:t xml:space="preserve"> Initiale</w:t>
      </w:r>
      <w:bookmarkEnd w:id="22"/>
    </w:p>
    <w:p w14:paraId="234956E3" w14:textId="1A412ACC" w:rsidR="00F90FB4" w:rsidRPr="00F90FB4" w:rsidRDefault="00F90FB4" w:rsidP="00F90FB4">
      <w:pPr>
        <w:pStyle w:val="Retraitcorpsdetexte3"/>
      </w:pPr>
      <w:r>
        <w:t>Le seul jour spécial est pentecôte, ce qui rend le lundi 20 mai 2024 chômé. Le lendemain, l’expert 2 vient voir l’avancée du projet</w:t>
      </w:r>
      <w:r>
        <w:t xml:space="preserve"> vers 13h30</w:t>
      </w:r>
      <w:r>
        <w:t>.</w:t>
      </w:r>
    </w:p>
    <w:p w14:paraId="204BC0F7" w14:textId="29C39575" w:rsidR="00CB41C9" w:rsidRDefault="00CB41C9" w:rsidP="00CB41C9">
      <w:pPr>
        <w:pStyle w:val="Titre3"/>
      </w:pPr>
      <w:bookmarkStart w:id="23" w:name="_Toc167443383"/>
      <w:r>
        <w:t>Méthode des 6 pas</w:t>
      </w:r>
      <w:bookmarkEnd w:id="23"/>
    </w:p>
    <w:p w14:paraId="2E593367" w14:textId="21DFC315" w:rsidR="001F54B5" w:rsidRDefault="001F54B5" w:rsidP="000629BC">
      <w:pPr>
        <w:pStyle w:val="Retraitcorpsdetexte3"/>
      </w:pPr>
      <w:r>
        <w:t>Le projet commence le 13 mai 2024 et se termine le lundi 3 juin 2024.</w:t>
      </w:r>
      <w:r w:rsidR="00CB41C9">
        <w:t xml:space="preserve"> La méthode des 6 pas a été choisie pour ce projet. Cette méthode de planification consiste à se fixer des objectifs</w:t>
      </w:r>
    </w:p>
    <w:p w14:paraId="6C0EAA6C" w14:textId="52644063" w:rsidR="00442B27" w:rsidRDefault="00442B27" w:rsidP="00442B27">
      <w:pPr>
        <w:pStyle w:val="Retraitcorpsdetexte3"/>
        <w:rPr>
          <w:b/>
          <w:bCs/>
        </w:rPr>
      </w:pPr>
      <w:r>
        <w:rPr>
          <w:b/>
          <w:bCs/>
        </w:rPr>
        <w:t>S’i</w:t>
      </w:r>
      <w:r w:rsidR="00CB41C9" w:rsidRPr="00CB41C9">
        <w:rPr>
          <w:b/>
          <w:bCs/>
        </w:rPr>
        <w:t>nformer</w:t>
      </w:r>
      <w:r>
        <w:rPr>
          <w:b/>
          <w:bCs/>
        </w:rPr>
        <w:t xml:space="preserve"> : </w:t>
      </w:r>
    </w:p>
    <w:p w14:paraId="48CCBD19" w14:textId="230574D8" w:rsidR="00442B27" w:rsidRPr="00442B27" w:rsidRDefault="00442B27" w:rsidP="00442B27">
      <w:pPr>
        <w:pStyle w:val="Retraitcorpsdetexte3"/>
      </w:pPr>
      <w:r>
        <w:t>Comprendre et enregistrer la tâche à accomplir, se renseigner sur le travail, sur ce qui est attendu, ce qui est « libre ». C’est dans ce moment-là qu’on se renseigne sur l’échéance, sur si on est capable ou non de réaliser ce projet, le matériel à disposition</w:t>
      </w:r>
      <w:r w:rsidR="002D0DF2">
        <w:t xml:space="preserve">… Dans ce projet, on peut faire le parallèle avec la prise de connaissance du cahier des charges, les questions posées au chef de projet et aux experts en rapport avec ce document, la configuration des deux machines </w:t>
      </w:r>
      <w:r w:rsidR="00740375">
        <w:t>Windows</w:t>
      </w:r>
      <w:r w:rsidR="002D0DF2">
        <w:t xml:space="preserve"> server 2022 utilisées dans le projet comme machines distantes.</w:t>
      </w:r>
    </w:p>
    <w:p w14:paraId="62A3146D" w14:textId="0C6FD47D" w:rsidR="00CB41C9" w:rsidRDefault="00CB41C9" w:rsidP="000629BC">
      <w:pPr>
        <w:pStyle w:val="Retraitcorpsdetexte3"/>
        <w:rPr>
          <w:b/>
          <w:bCs/>
        </w:rPr>
      </w:pPr>
      <w:r>
        <w:rPr>
          <w:b/>
          <w:bCs/>
        </w:rPr>
        <w:t>Planifier</w:t>
      </w:r>
      <w:r w:rsidR="002D0DF2">
        <w:rPr>
          <w:b/>
          <w:bCs/>
        </w:rPr>
        <w:t> :</w:t>
      </w:r>
    </w:p>
    <w:p w14:paraId="60D57914" w14:textId="03CA039B" w:rsidR="002D0DF2" w:rsidRPr="002D0DF2" w:rsidRDefault="002D0DF2" w:rsidP="000629BC">
      <w:pPr>
        <w:pStyle w:val="Retraitcorpsdetexte3"/>
      </w:pPr>
      <w:r>
        <w:lastRenderedPageBreak/>
        <w:t xml:space="preserve">C’est tout ce qui concerne la planification du projet pour en arriver à bout. Il faut donc se fixer des priorités dans le projet, faire en premier lieu ce qui est le plus important </w:t>
      </w:r>
      <w:r w:rsidR="00740375">
        <w:t xml:space="preserve">comme les fonctionnalités principales du script avant la gestion des erreurs par exemple. En gros, quelles tâches réaliser en premier pour avoir le plus vite possible un prototype fonctionnel. Il est aussi décidé quelle méthode de gestion de projet est utilisée, comme agile, 6 pas, etc. Il faut aussi </w:t>
      </w:r>
      <w:r w:rsidR="00DC4E6C">
        <w:t>estimer le temps que chaque tâche prendra. C’est un exercice très difficile car on ne peut pas prévoir tous les problèmes qu’un projet va inévitablement rencontrer</w:t>
      </w:r>
      <w:r w:rsidR="00904185">
        <w:t>, ni leur gravité, comme une perte totale des données par exemple.</w:t>
      </w:r>
    </w:p>
    <w:p w14:paraId="105E46D6" w14:textId="7C33D903" w:rsidR="00CB41C9" w:rsidRDefault="00CB41C9" w:rsidP="000629BC">
      <w:pPr>
        <w:pStyle w:val="Retraitcorpsdetexte3"/>
        <w:rPr>
          <w:b/>
          <w:bCs/>
        </w:rPr>
      </w:pPr>
      <w:r>
        <w:rPr>
          <w:b/>
          <w:bCs/>
        </w:rPr>
        <w:t>Décider</w:t>
      </w:r>
      <w:r w:rsidR="0095639A">
        <w:rPr>
          <w:b/>
          <w:bCs/>
        </w:rPr>
        <w:t> :</w:t>
      </w:r>
    </w:p>
    <w:p w14:paraId="1F172C85" w14:textId="1B144B32" w:rsidR="0095639A" w:rsidRPr="0095639A" w:rsidRDefault="0095639A" w:rsidP="000629BC">
      <w:pPr>
        <w:pStyle w:val="Retraitcorpsdetexte3"/>
      </w:pPr>
      <w:r>
        <w:t>Que le projet soit à réaliser seul(e) ou à plusieurs, il est impératif d’avoir un consensus avec tous les partis impliqués dans le projet. À plusieurs, il faut être d’accord entre collègues, pour pas que chacun fasse quelque chose de différent qui fasse juste perdre du temps.</w:t>
      </w:r>
    </w:p>
    <w:p w14:paraId="1E8CE35D" w14:textId="42D67780" w:rsidR="00CB41C9" w:rsidRDefault="00CB41C9" w:rsidP="000629BC">
      <w:pPr>
        <w:pStyle w:val="Retraitcorpsdetexte3"/>
        <w:rPr>
          <w:b/>
          <w:bCs/>
        </w:rPr>
      </w:pPr>
      <w:r>
        <w:rPr>
          <w:b/>
          <w:bCs/>
        </w:rPr>
        <w:t>Réaliser / exécuter</w:t>
      </w:r>
      <w:r w:rsidR="00901A37">
        <w:rPr>
          <w:b/>
          <w:bCs/>
        </w:rPr>
        <w:t> :</w:t>
      </w:r>
    </w:p>
    <w:p w14:paraId="50E32A00" w14:textId="32BA8438" w:rsidR="00901A37" w:rsidRPr="00901A37" w:rsidRDefault="00901A37" w:rsidP="000629BC">
      <w:pPr>
        <w:pStyle w:val="Retraitcorpsdetexte3"/>
      </w:pPr>
      <w:r>
        <w:t>Partie principale du projet. C’est à ce moment qu’on travaille sur le projet en le réalisant. Dans l’idéal, il faudrait que ça se déroule exactement comme dans la planification. Pour faire un parallèle avec ce projet, c’est la création des scripts.</w:t>
      </w:r>
    </w:p>
    <w:p w14:paraId="1998E871" w14:textId="0A7EB6FA" w:rsidR="00CB41C9" w:rsidRDefault="00CB41C9" w:rsidP="00901A37">
      <w:pPr>
        <w:pStyle w:val="Retraitcorpsdetexte3"/>
        <w:ind w:left="4956" w:hanging="3142"/>
        <w:rPr>
          <w:b/>
          <w:bCs/>
        </w:rPr>
      </w:pPr>
      <w:r>
        <w:rPr>
          <w:b/>
          <w:bCs/>
        </w:rPr>
        <w:t>Contrôler</w:t>
      </w:r>
      <w:r w:rsidR="00901A37">
        <w:rPr>
          <w:b/>
          <w:bCs/>
        </w:rPr>
        <w:t> :</w:t>
      </w:r>
    </w:p>
    <w:p w14:paraId="01A7C5F3" w14:textId="2B5783E6" w:rsidR="00901A37" w:rsidRPr="00901A37" w:rsidRDefault="002A1AB4" w:rsidP="002A1AB4">
      <w:pPr>
        <w:pStyle w:val="Retraitcorpsdetexte3"/>
        <w:ind w:left="1843"/>
      </w:pPr>
      <w:r>
        <w:t>On regarde le travail réalisé plus haut et on le vérifie. On reteste, on relit la documentation et on la modifie si besoin.</w:t>
      </w:r>
    </w:p>
    <w:p w14:paraId="0C09C093" w14:textId="23E5EB60" w:rsidR="00CB41C9" w:rsidRDefault="00CB41C9" w:rsidP="000629BC">
      <w:pPr>
        <w:pStyle w:val="Retraitcorpsdetexte3"/>
        <w:rPr>
          <w:b/>
          <w:bCs/>
        </w:rPr>
      </w:pPr>
      <w:r>
        <w:rPr>
          <w:b/>
          <w:bCs/>
        </w:rPr>
        <w:t>Évaluer</w:t>
      </w:r>
      <w:r w:rsidR="003D65C1">
        <w:rPr>
          <w:b/>
          <w:bCs/>
        </w:rPr>
        <w:t> :</w:t>
      </w:r>
    </w:p>
    <w:p w14:paraId="4121F6DA" w14:textId="41B8EDCD" w:rsidR="003D65C1" w:rsidRPr="003D65C1" w:rsidRDefault="003D65C1" w:rsidP="000629BC">
      <w:pPr>
        <w:pStyle w:val="Retraitcorpsdetexte3"/>
      </w:pPr>
      <w:r>
        <w:t>Passage en revue du projet effectué, on parle de ce qui a été bien fait, de ce qui a été mal fait, de ce qui aurait pu être amélioré. Dans ce rapport on pourrait assimiler cette étape au bilan des fonctionnalités demandées dans la conclusion.</w:t>
      </w:r>
    </w:p>
    <w:p w14:paraId="6ECE8E4A" w14:textId="382C2077" w:rsidR="001F54B5" w:rsidRDefault="001F54B5" w:rsidP="001F54B5">
      <w:pPr>
        <w:pStyle w:val="Titre3"/>
      </w:pPr>
      <w:bookmarkStart w:id="24" w:name="_Toc167443384"/>
      <w:r>
        <w:t>Mises à jour du planning</w:t>
      </w:r>
      <w:bookmarkEnd w:id="24"/>
    </w:p>
    <w:p w14:paraId="3F7CB4EF" w14:textId="77777777" w:rsidR="001F54B5" w:rsidRPr="001F54B5" w:rsidRDefault="001F54B5" w:rsidP="001F54B5">
      <w:pPr>
        <w:pStyle w:val="Retraitcorpsdetexte3"/>
        <w:rPr>
          <w:u w:val="single"/>
        </w:rPr>
      </w:pPr>
      <w:r w:rsidRPr="001F54B5">
        <w:rPr>
          <w:u w:val="single"/>
        </w:rPr>
        <w:t>14.05.24 :</w:t>
      </w:r>
    </w:p>
    <w:p w14:paraId="3EBDA1F5" w14:textId="628A94C1" w:rsidR="001F54B5" w:rsidRPr="001F54B5" w:rsidRDefault="001F54B5" w:rsidP="001F54B5">
      <w:pPr>
        <w:pStyle w:val="Retraitcorpsdetexte3"/>
      </w:pPr>
      <w:r>
        <w:t>Modification de la rencontre avec expert 2, décidée arbitrairement dans la planification initiale par l’apprenti pour le 23 mai avant d’être modifié au 21 quand l’expert 2 et l’élève se sont mis d’accord.</w:t>
      </w:r>
    </w:p>
    <w:p w14:paraId="699F8916"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46AFD3DB" w14:textId="77777777" w:rsidR="007F30AE" w:rsidRPr="007F30AE" w:rsidRDefault="007F30AE" w:rsidP="008E53F9">
      <w:pPr>
        <w:pStyle w:val="Titre1"/>
      </w:pPr>
      <w:bookmarkStart w:id="25" w:name="_Toc532179957"/>
      <w:bookmarkStart w:id="26" w:name="_Toc165969641"/>
      <w:bookmarkStart w:id="27" w:name="_Toc167443385"/>
      <w:r w:rsidRPr="007F30AE">
        <w:t>Analyse</w:t>
      </w:r>
      <w:bookmarkEnd w:id="25"/>
      <w:bookmarkEnd w:id="26"/>
      <w:bookmarkEnd w:id="27"/>
    </w:p>
    <w:p w14:paraId="625F5698" w14:textId="77777777" w:rsidR="007F30AE" w:rsidRDefault="00902523" w:rsidP="008E53F9">
      <w:pPr>
        <w:pStyle w:val="Titre2"/>
      </w:pPr>
      <w:bookmarkStart w:id="28" w:name="_Toc167443386"/>
      <w:r>
        <w:t>Opportunités</w:t>
      </w:r>
      <w:bookmarkEnd w:id="28"/>
    </w:p>
    <w:p w14:paraId="010CFB0F" w14:textId="035164C4" w:rsidR="00512A02" w:rsidRPr="00512A02" w:rsidRDefault="00512A02" w:rsidP="00512A02">
      <w:pPr>
        <w:pStyle w:val="Titre3"/>
      </w:pPr>
      <w:bookmarkStart w:id="29" w:name="_Toc167443387"/>
      <w:r>
        <w:t>Approfondir</w:t>
      </w:r>
      <w:bookmarkEnd w:id="29"/>
    </w:p>
    <w:p w14:paraId="71E890D1" w14:textId="126F715B" w:rsidR="00512A02" w:rsidRDefault="00512A02" w:rsidP="00512A02">
      <w:pPr>
        <w:pStyle w:val="Retraitcorpsdetexte"/>
      </w:pPr>
      <w:r>
        <w:t xml:space="preserve">Il faudra approfondir </w:t>
      </w:r>
      <w:r w:rsidR="00F15233">
        <w:t>certaines</w:t>
      </w:r>
      <w:r>
        <w:t xml:space="preserve"> connaissances en PowerShell pour </w:t>
      </w:r>
      <w:r w:rsidR="00F15233">
        <w:t>mener à bien le projet.</w:t>
      </w:r>
    </w:p>
    <w:p w14:paraId="6B4691BB" w14:textId="6D36F995" w:rsidR="00F15233" w:rsidRDefault="00F15233" w:rsidP="00F15233">
      <w:pPr>
        <w:pStyle w:val="Retraitcorpsdetexte"/>
        <w:numPr>
          <w:ilvl w:val="0"/>
          <w:numId w:val="49"/>
        </w:numPr>
      </w:pPr>
      <w:r>
        <w:t>Commande « New-ScheduledTaskAction » à apprendre à utiliser</w:t>
      </w:r>
    </w:p>
    <w:p w14:paraId="1522AAF0" w14:textId="4411E5E1" w:rsidR="00093617" w:rsidRDefault="00093617" w:rsidP="00F15233">
      <w:pPr>
        <w:pStyle w:val="Retraitcorpsdetexte"/>
        <w:numPr>
          <w:ilvl w:val="0"/>
          <w:numId w:val="49"/>
        </w:numPr>
      </w:pPr>
      <w:r>
        <w:t>Apprendre à exécuter les scripts depuis un autre (Copy-Item ?)</w:t>
      </w:r>
    </w:p>
    <w:p w14:paraId="282CC7F7" w14:textId="3475DEF6" w:rsidR="00512A02" w:rsidRDefault="00512A02" w:rsidP="00512A02">
      <w:pPr>
        <w:pStyle w:val="Titre3"/>
      </w:pPr>
      <w:bookmarkStart w:id="30" w:name="_Toc167443388"/>
      <w:r>
        <w:t>Difficultés potentielles</w:t>
      </w:r>
      <w:bookmarkEnd w:id="30"/>
    </w:p>
    <w:p w14:paraId="284BE4C3" w14:textId="7AFF2AE2" w:rsidR="00512A02" w:rsidRDefault="00512A02" w:rsidP="00512A02">
      <w:pPr>
        <w:pStyle w:val="Retraitcorpsdetexte3"/>
      </w:pPr>
      <w:r>
        <w:t>Plusieurs difficultés peuvent survenir, surtout à cause d’imprévus.</w:t>
      </w:r>
    </w:p>
    <w:p w14:paraId="386D791A" w14:textId="2B0C6F41" w:rsidR="00512A02" w:rsidRDefault="00512A02" w:rsidP="00512A02">
      <w:pPr>
        <w:pStyle w:val="Retraitcorpsdetexte3"/>
        <w:numPr>
          <w:ilvl w:val="0"/>
          <w:numId w:val="48"/>
        </w:numPr>
      </w:pPr>
      <w:r>
        <w:t>Malgré le script d’envoi de mail</w:t>
      </w:r>
      <w:r w:rsidR="00970AFF">
        <w:t xml:space="preserve"> fonctionnel</w:t>
      </w:r>
      <w:r>
        <w:t xml:space="preserve"> réalisé en amont, rien ne promet qu’il fonctionnera dans un contexte différent </w:t>
      </w:r>
    </w:p>
    <w:p w14:paraId="57C8C81F" w14:textId="58D5D646" w:rsidR="00512A02" w:rsidRDefault="00512A02" w:rsidP="00512A02">
      <w:pPr>
        <w:pStyle w:val="Retraitcorpsdetexte3"/>
        <w:numPr>
          <w:ilvl w:val="0"/>
          <w:numId w:val="48"/>
        </w:numPr>
      </w:pPr>
      <w:r>
        <w:lastRenderedPageBreak/>
        <w:t>Comment vérifier que le script 1 s’exécute bien à 80% alors que les machines à disposition ont des disques vides ?</w:t>
      </w:r>
    </w:p>
    <w:p w14:paraId="36066FAE" w14:textId="0129E63C" w:rsidR="00512A02" w:rsidRDefault="00512A02" w:rsidP="00512A02">
      <w:pPr>
        <w:pStyle w:val="Retraitcorpsdetexte3"/>
        <w:numPr>
          <w:ilvl w:val="0"/>
          <w:numId w:val="48"/>
        </w:numPr>
      </w:pPr>
      <w:r>
        <w:t>La copie du script sur une liste de machines n’a pas l’air simple à mettre en place</w:t>
      </w:r>
    </w:p>
    <w:p w14:paraId="2A9B2CB8" w14:textId="13B02550" w:rsidR="00DE4149" w:rsidRDefault="00DE4149" w:rsidP="00512A02">
      <w:pPr>
        <w:pStyle w:val="Retraitcorpsdetexte3"/>
        <w:numPr>
          <w:ilvl w:val="0"/>
          <w:numId w:val="48"/>
        </w:numPr>
      </w:pPr>
      <w:r>
        <w:t>Pour le script de copie, il faut copier un script sur la machine principale et le coller sur la machine distante</w:t>
      </w:r>
    </w:p>
    <w:p w14:paraId="13D00B3A" w14:textId="45440F76" w:rsidR="007561F1" w:rsidRDefault="00AC7433" w:rsidP="007561F1">
      <w:pPr>
        <w:pStyle w:val="Retraitcorpsdetexte3"/>
        <w:numPr>
          <w:ilvl w:val="0"/>
          <w:numId w:val="48"/>
        </w:numPr>
      </w:pPr>
      <w:r>
        <w:t>Un serveur qui ne réagit pas comme l’autre</w:t>
      </w:r>
    </w:p>
    <w:p w14:paraId="62C21947" w14:textId="71997338" w:rsidR="00C42680" w:rsidRPr="00512A02" w:rsidRDefault="00C42680" w:rsidP="007561F1">
      <w:pPr>
        <w:pStyle w:val="Retraitcorpsdetexte3"/>
        <w:numPr>
          <w:ilvl w:val="0"/>
          <w:numId w:val="48"/>
        </w:numPr>
      </w:pPr>
      <w:r>
        <w:t>Il faut internet pour envoyer un mail</w:t>
      </w:r>
    </w:p>
    <w:p w14:paraId="59B6F342" w14:textId="2F677A2D" w:rsidR="006E6075" w:rsidRDefault="006E6075" w:rsidP="006E6075">
      <w:pPr>
        <w:pStyle w:val="Titre3"/>
      </w:pPr>
      <w:bookmarkStart w:id="31" w:name="_Toc167443389"/>
      <w:r>
        <w:t>Matériel à exploiter</w:t>
      </w:r>
      <w:bookmarkEnd w:id="31"/>
    </w:p>
    <w:p w14:paraId="683D1319" w14:textId="42E37321" w:rsidR="006E6075" w:rsidRDefault="006E6075" w:rsidP="006E6075">
      <w:pPr>
        <w:pStyle w:val="Retraitcorpsdetexte3"/>
      </w:pPr>
      <w:r>
        <w:t xml:space="preserve">Le matériel exploitable </w:t>
      </w:r>
      <w:r w:rsidR="000D2A57">
        <w:t>peut lui aussi causer des difficultés, par exemple un serveur mal paramétré en amont</w:t>
      </w:r>
      <w:r w:rsidR="009C7895">
        <w:t xml:space="preserve">, ou encore si le réseau de l’école est changé. C’est pour cela qu’il est impossible d’utiliser le script depuis une machine distante sur la machine locale, car elle a besoin de </w:t>
      </w:r>
      <w:r w:rsidR="002C0EEF">
        <w:t>droit administrateur</w:t>
      </w:r>
      <w:r w:rsidR="009C7895">
        <w:t xml:space="preserve"> que je ne possède pas, et elle est protégée derrière docker kubernetes.</w:t>
      </w:r>
    </w:p>
    <w:p w14:paraId="01DCAE6B" w14:textId="0BB6AF80" w:rsidR="009C7895" w:rsidRDefault="009C7895" w:rsidP="009C7895">
      <w:pPr>
        <w:pStyle w:val="Titre3"/>
      </w:pPr>
      <w:bookmarkStart w:id="32" w:name="_Toc167443390"/>
      <w:r>
        <w:t>Recherche d’informations particulière</w:t>
      </w:r>
      <w:bookmarkEnd w:id="32"/>
    </w:p>
    <w:p w14:paraId="6A106779" w14:textId="48C8A1BE" w:rsidR="009C7895" w:rsidRDefault="009C7895" w:rsidP="009C7895">
      <w:pPr>
        <w:pStyle w:val="Retraitcorpsdetexte3"/>
      </w:pPr>
      <w:r>
        <w:t xml:space="preserve">Comme PowerShell et ses erreurs sont bien documentées, il y’a peu de chances de rencontrer des difficultés de ce côté-ci. En revanche, un problème d’environnement rendrait tout de suite la tâche plus </w:t>
      </w:r>
      <w:r w:rsidR="00DC4E6C">
        <w:t>ardue</w:t>
      </w:r>
      <w:r>
        <w:t>.</w:t>
      </w:r>
    </w:p>
    <w:p w14:paraId="0BC08B19" w14:textId="77777777" w:rsidR="009C7895" w:rsidRDefault="009C7895" w:rsidP="009C7895">
      <w:pPr>
        <w:pStyle w:val="Titre3"/>
      </w:pPr>
      <w:bookmarkStart w:id="33" w:name="_Toc167443391"/>
      <w:r>
        <w:t>Solutions possibles</w:t>
      </w:r>
      <w:bookmarkEnd w:id="33"/>
    </w:p>
    <w:p w14:paraId="74A4F693" w14:textId="77777777" w:rsidR="009C7895" w:rsidRDefault="009C7895" w:rsidP="009C7895">
      <w:pPr>
        <w:pStyle w:val="Retraitcorpsdetexte3"/>
        <w:numPr>
          <w:ilvl w:val="0"/>
          <w:numId w:val="48"/>
        </w:numPr>
      </w:pPr>
      <w:r>
        <w:t>Réduction du quota de 80% à 3% par exemple</w:t>
      </w:r>
    </w:p>
    <w:p w14:paraId="779463F4" w14:textId="0C4D50B3" w:rsidR="009C7895" w:rsidRDefault="009C7895" w:rsidP="009C7895">
      <w:pPr>
        <w:pStyle w:val="Retraitcorpsdetexte3"/>
        <w:numPr>
          <w:ilvl w:val="0"/>
          <w:numId w:val="48"/>
        </w:numPr>
      </w:pPr>
      <w:r>
        <w:t xml:space="preserve">Une boucle « foreach » sur </w:t>
      </w:r>
      <w:r w:rsidR="00B578D2">
        <w:t>un tableau ayant la</w:t>
      </w:r>
      <w:r>
        <w:t xml:space="preserve"> liste des ordinateurs</w:t>
      </w:r>
    </w:p>
    <w:p w14:paraId="12CB7FE7" w14:textId="77777777" w:rsidR="009C7895" w:rsidRDefault="009C7895" w:rsidP="009C7895">
      <w:pPr>
        <w:pStyle w:val="Retraitcorpsdetexte3"/>
        <w:numPr>
          <w:ilvl w:val="0"/>
          <w:numId w:val="48"/>
        </w:numPr>
      </w:pPr>
      <w:r>
        <w:t>Supprimer Invoke-Command, car on essayait d’accéder à la session depuis la session, c’est donc normal que ça ne fonctionnait pas</w:t>
      </w:r>
    </w:p>
    <w:p w14:paraId="05F46482" w14:textId="57BD9D28" w:rsidR="009C7895" w:rsidRPr="009C7895" w:rsidRDefault="009C7895" w:rsidP="002C0EEF">
      <w:pPr>
        <w:pStyle w:val="Retraitcorpsdetexte3"/>
        <w:numPr>
          <w:ilvl w:val="0"/>
          <w:numId w:val="48"/>
        </w:numPr>
      </w:pPr>
      <w:r>
        <w:t>Les pares-feux des 2 serveurs n’étaient pas identiques. Le premier était désactivé et pas l’autre.</w:t>
      </w:r>
    </w:p>
    <w:p w14:paraId="55B22E28" w14:textId="77777777" w:rsidR="007F30AE" w:rsidRDefault="007F30AE" w:rsidP="008E53F9">
      <w:pPr>
        <w:pStyle w:val="Titre2"/>
      </w:pPr>
      <w:bookmarkStart w:id="34" w:name="_Toc532179959"/>
      <w:bookmarkStart w:id="35" w:name="_Toc165969643"/>
      <w:bookmarkStart w:id="36" w:name="_Toc167443392"/>
      <w:r w:rsidRPr="007F30AE">
        <w:t>Document d’analyse</w:t>
      </w:r>
      <w:bookmarkEnd w:id="34"/>
      <w:bookmarkEnd w:id="35"/>
      <w:r w:rsidR="005328B0">
        <w:t xml:space="preserve"> et conception</w:t>
      </w:r>
      <w:bookmarkEnd w:id="36"/>
    </w:p>
    <w:p w14:paraId="5FB0C809" w14:textId="318C4D1F" w:rsidR="0063472C" w:rsidRDefault="0063472C" w:rsidP="0063472C">
      <w:pPr>
        <w:pStyle w:val="Titre3"/>
      </w:pPr>
      <w:bookmarkStart w:id="37" w:name="_Toc167443393"/>
      <w:r>
        <w:t>Script 1</w:t>
      </w:r>
      <w:bookmarkEnd w:id="37"/>
    </w:p>
    <w:p w14:paraId="14E13AFB" w14:textId="05F9B6C4" w:rsidR="00596984" w:rsidRDefault="00596984" w:rsidP="00596984">
      <w:pPr>
        <w:pStyle w:val="Retraitcorpsdetexte3"/>
      </w:pPr>
      <w:r>
        <w:t>Pour le script 1, des tests ayant été faits durant un projet précédent ont mis en exergue le fait qu’utiliser Send-MailMessage était obsolète et n’était plus supporté par Microsoft</w:t>
      </w:r>
      <w:r w:rsidR="00E940DE">
        <w:t>. Malgré le fait que des alternatives existent</w:t>
      </w:r>
      <w:r w:rsidR="006C692F">
        <w:t xml:space="preserve"> (MimeKit &amp; MailKit)</w:t>
      </w:r>
      <w:r w:rsidR="00E940DE">
        <w:t>, il a été décidé de rester sur cette façon de faire</w:t>
      </w:r>
      <w:r w:rsidR="006C692F">
        <w:t xml:space="preserve"> car elle est plus simple bien que moins sécurisée.</w:t>
      </w:r>
      <w:r w:rsidR="005457E9">
        <w:t xml:space="preserve"> Je suis parti du principe que vu que le script 2 permettra de copier le script à distance et de le faire s’exécuter périodiquement via une tâche planifiée, le script 1 n’a pas besoin d’être utilisable à distance ; il suffira de lancer le script 2 avant pour le copier sur la machine distante.</w:t>
      </w:r>
    </w:p>
    <w:p w14:paraId="32F9F0E6" w14:textId="5177E212" w:rsidR="006C692F" w:rsidRDefault="006C692F" w:rsidP="00596984">
      <w:pPr>
        <w:pStyle w:val="Retraitcorpsdetexte3"/>
      </w:pPr>
      <w:r w:rsidRPr="006C692F">
        <w:rPr>
          <w:noProof/>
        </w:rPr>
        <w:lastRenderedPageBreak/>
        <w:drawing>
          <wp:inline distT="0" distB="0" distL="0" distR="0" wp14:anchorId="7F28A327" wp14:editId="55080E78">
            <wp:extent cx="1991003" cy="1667108"/>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003" cy="1667108"/>
                    </a:xfrm>
                    <a:prstGeom prst="rect">
                      <a:avLst/>
                    </a:prstGeom>
                  </pic:spPr>
                </pic:pic>
              </a:graphicData>
            </a:graphic>
          </wp:inline>
        </w:drawing>
      </w:r>
    </w:p>
    <w:p w14:paraId="3418AAA6" w14:textId="04912AE7" w:rsidR="006C692F" w:rsidRDefault="006C692F" w:rsidP="00596984">
      <w:pPr>
        <w:pStyle w:val="Retraitcorpsdetexte3"/>
      </w:pPr>
      <w:r>
        <w:t xml:space="preserve">Un tableau associatif est créé afin de lier chaque valeur récupérée dans le script pour pouvoir tout </w:t>
      </w:r>
      <w:r w:rsidR="004F6B93">
        <w:t>imprimer</w:t>
      </w:r>
      <w:r>
        <w:t xml:space="preserve"> dans le mail d’un coup grâce à une boucle foreach</w:t>
      </w:r>
      <w:r w:rsidR="009D65AA">
        <w:t>. La lettre du disque est pour le moment en commentaire car peut-être qu’elle ne servira pas. Bien qu’il soit possible de directement mettre les valeurs dans le tableau, j’ai préféré les rajouter plus tard afin d’avoir un code plus lisible.</w:t>
      </w:r>
    </w:p>
    <w:p w14:paraId="5AC62750" w14:textId="37409EC0" w:rsidR="009D65AA" w:rsidRDefault="009D65AA" w:rsidP="009D65AA">
      <w:pPr>
        <w:pStyle w:val="Retraitcorpsdetexte3"/>
      </w:pPr>
      <w:r w:rsidRPr="009D65AA">
        <w:rPr>
          <w:noProof/>
        </w:rPr>
        <w:drawing>
          <wp:inline distT="0" distB="0" distL="0" distR="0" wp14:anchorId="2CC3F269" wp14:editId="74376FDF">
            <wp:extent cx="3172268" cy="295316"/>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268" cy="295316"/>
                    </a:xfrm>
                    <a:prstGeom prst="rect">
                      <a:avLst/>
                    </a:prstGeom>
                  </pic:spPr>
                </pic:pic>
              </a:graphicData>
            </a:graphic>
          </wp:inline>
        </w:drawing>
      </w:r>
    </w:p>
    <w:p w14:paraId="1E3B8F2B" w14:textId="2FCB0AC8" w:rsidR="009D65AA" w:rsidRDefault="009D65AA" w:rsidP="009D65AA">
      <w:pPr>
        <w:pStyle w:val="Retraitcorpsdetexte3"/>
      </w:pPr>
      <w:r>
        <w:t>Le nom de la machine est stocké dans une variable qu’on appelle variable d’environnement</w:t>
      </w:r>
      <w:r w:rsidR="004F6B93">
        <w:t>, d’où le $env : devant</w:t>
      </w:r>
      <w:r>
        <w:t>. Elles existent déjà dans le système</w:t>
      </w:r>
      <w:r w:rsidR="004F6B93">
        <w:t>, et la variable $env :COMPUTERNAME donne le nom de l’ordinateur qui exécute le script. Elle est utilisée ici pour être entrée dans le tableau associatif la liant à l’indice MachineNom.</w:t>
      </w:r>
    </w:p>
    <w:p w14:paraId="00D955D9" w14:textId="7F8A2ECD" w:rsidR="006752EF" w:rsidRDefault="006752EF" w:rsidP="009D65AA">
      <w:pPr>
        <w:pStyle w:val="Retraitcorpsdetexte3"/>
      </w:pPr>
      <w:r w:rsidRPr="006752EF">
        <w:rPr>
          <w:noProof/>
        </w:rPr>
        <w:drawing>
          <wp:inline distT="0" distB="0" distL="0" distR="0" wp14:anchorId="73326395" wp14:editId="6F2347BB">
            <wp:extent cx="5515745" cy="314369"/>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5745" cy="314369"/>
                    </a:xfrm>
                    <a:prstGeom prst="rect">
                      <a:avLst/>
                    </a:prstGeom>
                  </pic:spPr>
                </pic:pic>
              </a:graphicData>
            </a:graphic>
          </wp:inline>
        </w:drawing>
      </w:r>
    </w:p>
    <w:p w14:paraId="5E0FB15B" w14:textId="77EF25E5" w:rsidR="006752EF" w:rsidRDefault="006752EF" w:rsidP="006752EF">
      <w:pPr>
        <w:pStyle w:val="Retraitcorpsdetexte3"/>
      </w:pPr>
      <w:r>
        <w:t>Même concept que pour la valeur de la ligne 36, mais avec deux valeurs. $env :OS donne le nom d</w:t>
      </w:r>
      <w:r w:rsidR="0056665F">
        <w:t xml:space="preserve">u système d’exploitation </w:t>
      </w:r>
      <w:r>
        <w:t>(dans le contexte de la machine sur laquelle je fais mes tests, cela équivaut à Windows NT, tandis que la seconde valeur contient le numéro de build de la version</w:t>
      </w:r>
      <w:r w:rsidR="0056665F">
        <w:t>)</w:t>
      </w:r>
      <w:r>
        <w:t xml:space="preserve">. Cela permet d’avoir un résultat plus esthétique, comme suit sans les guillemets : </w:t>
      </w:r>
      <w:r w:rsidRPr="0056665F">
        <w:t xml:space="preserve">« Version de </w:t>
      </w:r>
      <w:r w:rsidR="0056665F" w:rsidRPr="0056665F">
        <w:t>l’OS :</w:t>
      </w:r>
      <w:r w:rsidRPr="0056665F">
        <w:t xml:space="preserve"> Windows_NT 19045 »</w:t>
      </w:r>
      <w:r w:rsidR="0056665F">
        <w:t>.</w:t>
      </w:r>
    </w:p>
    <w:p w14:paraId="37F00E89" w14:textId="679BAD4A" w:rsidR="0056665F" w:rsidRDefault="0056665F" w:rsidP="006752EF">
      <w:pPr>
        <w:pStyle w:val="Retraitcorpsdetexte3"/>
      </w:pPr>
      <w:r w:rsidRPr="0056665F">
        <w:rPr>
          <w:noProof/>
        </w:rPr>
        <w:drawing>
          <wp:inline distT="0" distB="0" distL="0" distR="0" wp14:anchorId="5A53E598" wp14:editId="5F9BDFC5">
            <wp:extent cx="3972479" cy="495369"/>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2479" cy="495369"/>
                    </a:xfrm>
                    <a:prstGeom prst="rect">
                      <a:avLst/>
                    </a:prstGeom>
                  </pic:spPr>
                </pic:pic>
              </a:graphicData>
            </a:graphic>
          </wp:inline>
        </w:drawing>
      </w:r>
    </w:p>
    <w:p w14:paraId="49C83FA4" w14:textId="61087C7F" w:rsidR="0056665F" w:rsidRDefault="00473B11" w:rsidP="006752EF">
      <w:pPr>
        <w:pStyle w:val="Retraitcorpsdetexte3"/>
      </w:pPr>
      <w:r>
        <w:t>Une valeur temporaire est créée à la ligne 42 qui sera réinstanciée pus tard pour économiser la mémoire en ne créant pas trop de variables pour rien. Cette instruction récupère l’espace libre stocké dans Get-PSDrive puis stocke la partie Free du tableau de PSDrive dans $valuesArray avec la clé EspaceLibre.</w:t>
      </w:r>
    </w:p>
    <w:p w14:paraId="1F55CFB2" w14:textId="25FB14CB" w:rsidR="009D28EA" w:rsidRDefault="009D28EA" w:rsidP="006752EF">
      <w:pPr>
        <w:pStyle w:val="Retraitcorpsdetexte3"/>
      </w:pPr>
      <w:r w:rsidRPr="009D28EA">
        <w:rPr>
          <w:noProof/>
        </w:rPr>
        <w:drawing>
          <wp:inline distT="0" distB="0" distL="0" distR="0" wp14:anchorId="2C597D4C" wp14:editId="0028A661">
            <wp:extent cx="3334215" cy="543001"/>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215" cy="543001"/>
                    </a:xfrm>
                    <a:prstGeom prst="rect">
                      <a:avLst/>
                    </a:prstGeom>
                  </pic:spPr>
                </pic:pic>
              </a:graphicData>
            </a:graphic>
          </wp:inline>
        </w:drawing>
      </w:r>
    </w:p>
    <w:p w14:paraId="7928BA46" w14:textId="1030508E" w:rsidR="009D28EA" w:rsidRDefault="009D28EA" w:rsidP="006752EF">
      <w:pPr>
        <w:pStyle w:val="Retraitcorpsdetexte3"/>
      </w:pPr>
      <w:r>
        <w:t>Comme la valeur temporaire a été utilisée, et que sa valeur a été inscrite dans le tableau, on peut la réutiliser sans perdre les données. Le script utilise donc les mêmes instructions que pour l’espace libre mais on remplace la valeur recherchée par Used. On aura donc l’espace utilisé dans les disques.</w:t>
      </w:r>
    </w:p>
    <w:p w14:paraId="00C42241" w14:textId="26BE4C41" w:rsidR="005457E9" w:rsidRDefault="005457E9" w:rsidP="006752EF">
      <w:pPr>
        <w:pStyle w:val="Retraitcorpsdetexte3"/>
      </w:pPr>
      <w:r w:rsidRPr="005457E9">
        <w:rPr>
          <w:noProof/>
        </w:rPr>
        <w:drawing>
          <wp:inline distT="0" distB="0" distL="0" distR="0" wp14:anchorId="6D8033E6" wp14:editId="1866ED19">
            <wp:extent cx="5143498" cy="503745"/>
            <wp:effectExtent l="0" t="0" r="63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7165" cy="506063"/>
                    </a:xfrm>
                    <a:prstGeom prst="rect">
                      <a:avLst/>
                    </a:prstGeom>
                  </pic:spPr>
                </pic:pic>
              </a:graphicData>
            </a:graphic>
          </wp:inline>
        </w:drawing>
      </w:r>
    </w:p>
    <w:p w14:paraId="5E430B68" w14:textId="65F7D266" w:rsidR="005457E9" w:rsidRDefault="005C7A43" w:rsidP="006752EF">
      <w:pPr>
        <w:pStyle w:val="Retraitcorpsdetexte3"/>
      </w:pPr>
      <w:r>
        <w:lastRenderedPageBreak/>
        <w:t>La variable $tempValue est de nouveau réinitialisée en mettant une nouvelle valeur à l’intérieur qui représente la liste de toutes les mises à jour réalisées sur le système.</w:t>
      </w:r>
    </w:p>
    <w:p w14:paraId="5921F00C" w14:textId="3BF49C97" w:rsidR="005C7A43" w:rsidRDefault="005C7A43" w:rsidP="006752EF">
      <w:pPr>
        <w:pStyle w:val="Retraitcorpsdetexte3"/>
      </w:pPr>
      <w:r w:rsidRPr="005C7A43">
        <w:rPr>
          <w:noProof/>
        </w:rPr>
        <w:drawing>
          <wp:inline distT="0" distB="0" distL="0" distR="0" wp14:anchorId="32282FFD" wp14:editId="4AC5BC4D">
            <wp:extent cx="4410691" cy="352474"/>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691" cy="352474"/>
                    </a:xfrm>
                    <a:prstGeom prst="rect">
                      <a:avLst/>
                    </a:prstGeom>
                  </pic:spPr>
                </pic:pic>
              </a:graphicData>
            </a:graphic>
          </wp:inline>
        </w:drawing>
      </w:r>
    </w:p>
    <w:p w14:paraId="04DDE639" w14:textId="2AEF544F" w:rsidR="005C7A43" w:rsidRDefault="005C7A43" w:rsidP="006752EF">
      <w:pPr>
        <w:pStyle w:val="Retraitcorpsdetexte3"/>
      </w:pPr>
      <w:r>
        <w:t>Dans l’intervalle</w:t>
      </w:r>
      <w:r w:rsidR="00074540">
        <w:t xml:space="preserve"> des lignes (53-54) se trouve une valeur permettant de lancer un mail même si le stockage n’atteint pas 80% à des fins de débogage. Pour les lignes 56 et 57, </w:t>
      </w:r>
      <w:r w:rsidR="00D26CAE">
        <w:t>l’instruction renvoie plusieurs valeurs.</w:t>
      </w:r>
    </w:p>
    <w:p w14:paraId="3076E02F" w14:textId="6B59A7B9" w:rsidR="00D26CAE" w:rsidRDefault="00D26CAE" w:rsidP="006752EF">
      <w:pPr>
        <w:pStyle w:val="Retraitcorpsdetexte3"/>
      </w:pPr>
      <w:r w:rsidRPr="00D26CAE">
        <w:rPr>
          <w:noProof/>
        </w:rPr>
        <w:drawing>
          <wp:inline distT="0" distB="0" distL="0" distR="0" wp14:anchorId="69844A7B" wp14:editId="132A4EA4">
            <wp:extent cx="5068007" cy="14289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8007" cy="142895"/>
                    </a:xfrm>
                    <a:prstGeom prst="rect">
                      <a:avLst/>
                    </a:prstGeom>
                  </pic:spPr>
                </pic:pic>
              </a:graphicData>
            </a:graphic>
          </wp:inline>
        </w:drawing>
      </w:r>
    </w:p>
    <w:p w14:paraId="494EDA00" w14:textId="6DECBCB4" w:rsidR="00D26CAE" w:rsidRDefault="00D26CAE" w:rsidP="00D26CAE">
      <w:pPr>
        <w:pStyle w:val="Retraitcorpsdetexte3"/>
      </w:pPr>
      <w:r>
        <w:t xml:space="preserve">Il faudra donc rajouter un .Sum à la fin de </w:t>
      </w:r>
      <w:r w:rsidR="0068321E">
        <w:t>$usedSpace</w:t>
      </w:r>
      <w:r>
        <w:t xml:space="preserve"> pour avoir la valeur voulue.</w:t>
      </w:r>
    </w:p>
    <w:p w14:paraId="2C015AD3" w14:textId="06B67A2A" w:rsidR="00BC0C90" w:rsidRDefault="00BC0C90" w:rsidP="006752EF">
      <w:pPr>
        <w:pStyle w:val="Retraitcorpsdetexte3"/>
      </w:pPr>
      <w:r w:rsidRPr="00BC0C90">
        <w:rPr>
          <w:noProof/>
        </w:rPr>
        <w:drawing>
          <wp:inline distT="0" distB="0" distL="0" distR="0" wp14:anchorId="217961E5" wp14:editId="48AD505A">
            <wp:extent cx="4220164" cy="304843"/>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0164" cy="304843"/>
                    </a:xfrm>
                    <a:prstGeom prst="rect">
                      <a:avLst/>
                    </a:prstGeom>
                  </pic:spPr>
                </pic:pic>
              </a:graphicData>
            </a:graphic>
          </wp:inline>
        </w:drawing>
      </w:r>
    </w:p>
    <w:p w14:paraId="12D66DB5" w14:textId="13B4C31C" w:rsidR="00BC0C90" w:rsidRDefault="00BC0C90" w:rsidP="006752EF">
      <w:pPr>
        <w:pStyle w:val="Retraitcorpsdetexte3"/>
      </w:pPr>
      <w:r>
        <w:t xml:space="preserve">La même stratégie est appliquée </w:t>
      </w:r>
      <w:r w:rsidR="00D26CAE">
        <w:t>pour l’espace libre.</w:t>
      </w:r>
    </w:p>
    <w:p w14:paraId="3F95BDA0" w14:textId="5D1E6DFC" w:rsidR="0068321E" w:rsidRDefault="000F5090" w:rsidP="006752EF">
      <w:pPr>
        <w:pStyle w:val="Retraitcorpsdetexte3"/>
      </w:pPr>
      <w:r w:rsidRPr="000F5090">
        <w:rPr>
          <w:noProof/>
        </w:rPr>
        <w:drawing>
          <wp:inline distT="0" distB="0" distL="0" distR="0" wp14:anchorId="736E370F" wp14:editId="66432479">
            <wp:extent cx="3801005" cy="362001"/>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1005" cy="362001"/>
                    </a:xfrm>
                    <a:prstGeom prst="rect">
                      <a:avLst/>
                    </a:prstGeom>
                  </pic:spPr>
                </pic:pic>
              </a:graphicData>
            </a:graphic>
          </wp:inline>
        </w:drawing>
      </w:r>
    </w:p>
    <w:p w14:paraId="471C553B" w14:textId="5890C710" w:rsidR="000F5090" w:rsidRDefault="000F5090" w:rsidP="006752EF">
      <w:pPr>
        <w:pStyle w:val="Retraitcorpsdetexte3"/>
      </w:pPr>
      <w:r>
        <w:t>Vient ensuite l’addition de la somme du stockage plein et du stockage vide afin d’avoir le stockage total pour calculer le pourcentage du stockage utilisé en octets, qui est ensuite stocké dans une variable.</w:t>
      </w:r>
    </w:p>
    <w:p w14:paraId="19533253" w14:textId="20911F96" w:rsidR="000F5090" w:rsidRDefault="000F5090" w:rsidP="006752EF">
      <w:pPr>
        <w:pStyle w:val="Retraitcorpsdetexte3"/>
      </w:pPr>
      <w:r w:rsidRPr="000F5090">
        <w:rPr>
          <w:noProof/>
        </w:rPr>
        <w:drawing>
          <wp:inline distT="0" distB="0" distL="0" distR="0" wp14:anchorId="7A758CEA" wp14:editId="0AABDB88">
            <wp:extent cx="3448531" cy="333422"/>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8531" cy="333422"/>
                    </a:xfrm>
                    <a:prstGeom prst="rect">
                      <a:avLst/>
                    </a:prstGeom>
                  </pic:spPr>
                </pic:pic>
              </a:graphicData>
            </a:graphic>
          </wp:inline>
        </w:drawing>
      </w:r>
    </w:p>
    <w:p w14:paraId="6C6DEC52" w14:textId="6ACA7571" w:rsidR="00AF2F31" w:rsidRDefault="000F5090" w:rsidP="00996F27">
      <w:pPr>
        <w:pStyle w:val="Retraitcorpsdetexte3"/>
      </w:pPr>
      <w:r>
        <w:t>Le calcul pour récupérer le pourcentage est simple. On multiplie par 100 la somme du stockage utilisée, puis on divise par le stockage total. Par exemple, sur la machine de l’école en conditions réelles, le stockage est utilisé à environ 6</w:t>
      </w:r>
      <w:r w:rsidR="00AF2F31">
        <w:t>3.62</w:t>
      </w:r>
      <w:r>
        <w:t>%</w:t>
      </w:r>
      <w:r w:rsidR="00996F27">
        <w:t>.</w:t>
      </w:r>
    </w:p>
    <w:p w14:paraId="03261B05" w14:textId="768E1E91" w:rsidR="00996F27" w:rsidRDefault="00EF3FE2" w:rsidP="00996F27">
      <w:pPr>
        <w:pStyle w:val="Retraitcorpsdetexte3"/>
      </w:pPr>
      <w:r w:rsidRPr="00EF3FE2">
        <w:rPr>
          <w:noProof/>
        </w:rPr>
        <w:drawing>
          <wp:inline distT="0" distB="0" distL="0" distR="0" wp14:anchorId="4537878D" wp14:editId="7E581532">
            <wp:extent cx="4210638" cy="314369"/>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0638" cy="314369"/>
                    </a:xfrm>
                    <a:prstGeom prst="rect">
                      <a:avLst/>
                    </a:prstGeom>
                  </pic:spPr>
                </pic:pic>
              </a:graphicData>
            </a:graphic>
          </wp:inline>
        </w:drawing>
      </w:r>
    </w:p>
    <w:p w14:paraId="5EEAAD59" w14:textId="389EDFEC" w:rsidR="00EF3FE2" w:rsidRDefault="00EF3FE2" w:rsidP="00996F27">
      <w:pPr>
        <w:pStyle w:val="Retraitcorpsdetexte3"/>
      </w:pPr>
      <w:r>
        <w:t>Le script effectue une vérification du pourcentage de stockage utilisé. S’il est de 80% ou plus, la suite du script s’exécute, sinon le script se termine. Tout ce qui suit est donc contenu dans le bloc de la condition.</w:t>
      </w:r>
    </w:p>
    <w:p w14:paraId="420BE3C7" w14:textId="6551793F" w:rsidR="00EF3FE2" w:rsidRDefault="00EF3FE2" w:rsidP="00996F27">
      <w:pPr>
        <w:pStyle w:val="Retraitcorpsdetexte3"/>
      </w:pPr>
      <w:r w:rsidRPr="00EF3FE2">
        <w:rPr>
          <w:noProof/>
        </w:rPr>
        <w:drawing>
          <wp:inline distT="0" distB="0" distL="0" distR="0" wp14:anchorId="01A561E6" wp14:editId="40A95945">
            <wp:extent cx="2553056" cy="533474"/>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3056" cy="533474"/>
                    </a:xfrm>
                    <a:prstGeom prst="rect">
                      <a:avLst/>
                    </a:prstGeom>
                  </pic:spPr>
                </pic:pic>
              </a:graphicData>
            </a:graphic>
          </wp:inline>
        </w:drawing>
      </w:r>
    </w:p>
    <w:p w14:paraId="7F7ECB01" w14:textId="77777777" w:rsidR="007B6EF1" w:rsidRDefault="00EF3FE2" w:rsidP="00996F27">
      <w:pPr>
        <w:pStyle w:val="Retraitcorpsdetexte3"/>
      </w:pPr>
      <w:r>
        <w:t>On donne ici les premières informations importantes sur le serveur comme le port qui doit être à 587 pour fonctionner avec -UseSSL afin que Gmail permette d’envoyer le mail</w:t>
      </w:r>
      <w:r w:rsidR="007B6EF1">
        <w:t xml:space="preserve"> via leur serveur smtp.</w:t>
      </w:r>
    </w:p>
    <w:p w14:paraId="0AEE35FE" w14:textId="77777777" w:rsidR="007B6EF1" w:rsidRDefault="007B6EF1" w:rsidP="00996F27">
      <w:pPr>
        <w:pStyle w:val="Retraitcorpsdetexte3"/>
      </w:pPr>
      <w:r w:rsidRPr="007B6EF1">
        <w:rPr>
          <w:noProof/>
        </w:rPr>
        <w:drawing>
          <wp:inline distT="0" distB="0" distL="0" distR="0" wp14:anchorId="4F867608" wp14:editId="746ADE4E">
            <wp:extent cx="2876951" cy="523948"/>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951" cy="523948"/>
                    </a:xfrm>
                    <a:prstGeom prst="rect">
                      <a:avLst/>
                    </a:prstGeom>
                  </pic:spPr>
                </pic:pic>
              </a:graphicData>
            </a:graphic>
          </wp:inline>
        </w:drawing>
      </w:r>
    </w:p>
    <w:p w14:paraId="166DB229" w14:textId="6BF474A9" w:rsidR="00EF3FE2" w:rsidRDefault="007B6EF1" w:rsidP="00996F27">
      <w:pPr>
        <w:pStyle w:val="Retraitcorpsdetexte3"/>
      </w:pPr>
      <w:r>
        <w:t>Pour ce qui est de l’expéditeur et du destinataire, il s’agit juste de 2 strings classiques qui seront affectés par la suite dans le Send-MailMessage à la fin du script pour aérer un peu cette dernière commande.</w:t>
      </w:r>
    </w:p>
    <w:p w14:paraId="4F684CAD" w14:textId="77777777" w:rsidR="001F7FF2" w:rsidRDefault="001F7FF2" w:rsidP="001F7FF2">
      <w:pPr>
        <w:pStyle w:val="Retraitcorpsdetexte3"/>
        <w:keepNext/>
      </w:pPr>
      <w:r w:rsidRPr="001F7FF2">
        <w:rPr>
          <w:noProof/>
        </w:rPr>
        <w:lastRenderedPageBreak/>
        <w:drawing>
          <wp:inline distT="0" distB="0" distL="0" distR="0" wp14:anchorId="7E264781" wp14:editId="1D922E14">
            <wp:extent cx="5210902" cy="724001"/>
            <wp:effectExtent l="0" t="0" r="889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0902" cy="724001"/>
                    </a:xfrm>
                    <a:prstGeom prst="rect">
                      <a:avLst/>
                    </a:prstGeom>
                  </pic:spPr>
                </pic:pic>
              </a:graphicData>
            </a:graphic>
          </wp:inline>
        </w:drawing>
      </w:r>
    </w:p>
    <w:p w14:paraId="61580A29" w14:textId="5080B666" w:rsidR="001F7FF2" w:rsidRDefault="001F7FF2" w:rsidP="001F7FF2">
      <w:pPr>
        <w:pStyle w:val="Lgende"/>
        <w:ind w:left="1106" w:firstLine="708"/>
        <w:jc w:val="both"/>
      </w:pPr>
      <w:r>
        <w:t xml:space="preserve">Figure </w:t>
      </w:r>
      <w:fldSimple w:instr=" SEQ Figure \* ARABIC ">
        <w:r w:rsidR="0093161B">
          <w:rPr>
            <w:noProof/>
          </w:rPr>
          <w:t>2</w:t>
        </w:r>
      </w:fldSimple>
      <w:r>
        <w:t xml:space="preserve"> - Sujet et corps de mail</w:t>
      </w:r>
    </w:p>
    <w:p w14:paraId="3E606084" w14:textId="4E4D2236" w:rsidR="001F7FF2" w:rsidRDefault="001F7FF2" w:rsidP="001F7FF2">
      <w:pPr>
        <w:pStyle w:val="Retraitcorpsdetexte3"/>
        <w:keepNext/>
      </w:pPr>
      <w:r>
        <w:t>Cette partie du code est la partie où le mail est rédigé</w:t>
      </w:r>
      <w:r w:rsidR="009E5C9A">
        <w:t xml:space="preserve"> $ body pourrait être optimisé avec une boucle foreach.</w:t>
      </w:r>
    </w:p>
    <w:p w14:paraId="452DE512" w14:textId="221DA341" w:rsidR="009E5C9A" w:rsidRDefault="009E5C9A" w:rsidP="009E5C9A">
      <w:pPr>
        <w:pStyle w:val="Retraitcorpsdetexte3"/>
        <w:keepNext/>
      </w:pPr>
      <w:r w:rsidRPr="009E5C9A">
        <w:rPr>
          <w:noProof/>
        </w:rPr>
        <w:drawing>
          <wp:inline distT="0" distB="0" distL="0" distR="0" wp14:anchorId="5D6F0B92" wp14:editId="081BC62C">
            <wp:extent cx="3877216" cy="323895"/>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7216" cy="323895"/>
                    </a:xfrm>
                    <a:prstGeom prst="rect">
                      <a:avLst/>
                    </a:prstGeom>
                  </pic:spPr>
                </pic:pic>
              </a:graphicData>
            </a:graphic>
          </wp:inline>
        </w:drawing>
      </w:r>
      <w:r w:rsidRPr="009E5C9A">
        <w:t xml:space="preserve"> </w:t>
      </w:r>
    </w:p>
    <w:p w14:paraId="113FAD82" w14:textId="66B4C41E" w:rsidR="009E5C9A" w:rsidRDefault="00AC122A" w:rsidP="009E5C9A">
      <w:pPr>
        <w:pStyle w:val="Retraitcorpsdetexte3"/>
        <w:keepNext/>
      </w:pPr>
      <w:r>
        <w:t>La variable du mot de passe est composée d’un mot de passe d’application généré aléatoirement par Google qui permet de se connecter à son compte Google depuis n’importe quelle application.</w:t>
      </w:r>
    </w:p>
    <w:p w14:paraId="38CB6613" w14:textId="1F50635E" w:rsidR="00AC122A" w:rsidRDefault="00AC122A" w:rsidP="00AC122A">
      <w:pPr>
        <w:pStyle w:val="Retraitcorpsdetexte3"/>
        <w:keepNext/>
      </w:pPr>
      <w:r w:rsidRPr="00AC122A">
        <w:rPr>
          <w:noProof/>
        </w:rPr>
        <w:drawing>
          <wp:inline distT="0" distB="0" distL="0" distR="0" wp14:anchorId="0B0B25AC" wp14:editId="715D04D3">
            <wp:extent cx="4610100" cy="286197"/>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8860" cy="294190"/>
                    </a:xfrm>
                    <a:prstGeom prst="rect">
                      <a:avLst/>
                    </a:prstGeom>
                  </pic:spPr>
                </pic:pic>
              </a:graphicData>
            </a:graphic>
          </wp:inline>
        </w:drawing>
      </w:r>
    </w:p>
    <w:p w14:paraId="3D180733" w14:textId="06983435" w:rsidR="00AC122A" w:rsidRDefault="00AC122A" w:rsidP="00AC122A">
      <w:pPr>
        <w:pStyle w:val="Retraitcorpsdetexte3"/>
        <w:keepNext/>
      </w:pPr>
      <w:r>
        <w:t>Le mot de passe Google est converti en string sécurisé, un type créé exprès pour les mots de passe. Sans ça, Google considérera que la connexion n’est pas sécurisée même avec SSL et le mail ne s’enverra pas. Comme le mot de passe est en clair dans le code ce n’est pas sécurisé.</w:t>
      </w:r>
    </w:p>
    <w:p w14:paraId="585E5131" w14:textId="1DD497B4" w:rsidR="00AC122A" w:rsidRDefault="00AC122A" w:rsidP="00AC122A">
      <w:pPr>
        <w:pStyle w:val="Retraitcorpsdetexte3"/>
        <w:keepNext/>
      </w:pPr>
      <w:r w:rsidRPr="00AC122A">
        <w:rPr>
          <w:noProof/>
        </w:rPr>
        <w:drawing>
          <wp:inline distT="0" distB="0" distL="0" distR="0" wp14:anchorId="7FCC944D" wp14:editId="646F1B78">
            <wp:extent cx="5197475" cy="9799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4893" cy="102466"/>
                    </a:xfrm>
                    <a:prstGeom prst="rect">
                      <a:avLst/>
                    </a:prstGeom>
                  </pic:spPr>
                </pic:pic>
              </a:graphicData>
            </a:graphic>
          </wp:inline>
        </w:drawing>
      </w:r>
    </w:p>
    <w:p w14:paraId="12B4E9FF" w14:textId="6F519A79" w:rsidR="00AC122A" w:rsidRDefault="00B04B89" w:rsidP="00AC122A">
      <w:pPr>
        <w:pStyle w:val="Retraitcorpsdetexte3"/>
        <w:keepNext/>
      </w:pPr>
      <w:r>
        <w:t xml:space="preserve">Un objet </w:t>
      </w:r>
      <w:r w:rsidR="00530479">
        <w:t xml:space="preserve">spécial pour les logins </w:t>
      </w:r>
      <w:r>
        <w:t xml:space="preserve">est créé prenant en paramètre le nom d’utilisateur et le mot de passe d’un compte. Ici, le compte est l’adresse </w:t>
      </w:r>
      <w:r w:rsidR="00530479">
        <w:t>électronique</w:t>
      </w:r>
      <w:r>
        <w:t>, d’où le $sender qui est utilisé, suivi par le mot de passe d’application Google.</w:t>
      </w:r>
    </w:p>
    <w:p w14:paraId="22FB4691" w14:textId="07633F70" w:rsidR="00AC122A" w:rsidRDefault="00530479" w:rsidP="00AC122A">
      <w:pPr>
        <w:pStyle w:val="Retraitcorpsdetexte3"/>
        <w:keepNext/>
      </w:pPr>
      <w:r w:rsidRPr="00530479">
        <w:rPr>
          <w:noProof/>
        </w:rPr>
        <w:drawing>
          <wp:inline distT="0" distB="0" distL="0" distR="0" wp14:anchorId="0585707A" wp14:editId="7A81BAB5">
            <wp:extent cx="5124450" cy="273685"/>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6302" cy="281795"/>
                    </a:xfrm>
                    <a:prstGeom prst="rect">
                      <a:avLst/>
                    </a:prstGeom>
                  </pic:spPr>
                </pic:pic>
              </a:graphicData>
            </a:graphic>
          </wp:inline>
        </w:drawing>
      </w:r>
    </w:p>
    <w:p w14:paraId="79FD40EA" w14:textId="7FE8D8B9" w:rsidR="00530479" w:rsidRPr="00596984" w:rsidRDefault="00530479" w:rsidP="00AC122A">
      <w:pPr>
        <w:pStyle w:val="Retraitcorpsdetexte3"/>
        <w:keepNext/>
      </w:pPr>
      <w:r>
        <w:t xml:space="preserve">Envoi du mail </w:t>
      </w:r>
      <w:r w:rsidR="005003EC">
        <w:t>en précisant le serveur smtp, son port, l’utilisation de SSL, l’adresse mail et son mot de passe, puis une précision de l’expéditeur ainsi que du destinataire. Le sujet du mail et le corps sont définis aussi.</w:t>
      </w:r>
    </w:p>
    <w:p w14:paraId="4FAB3EC8" w14:textId="6AE148BF" w:rsidR="0063472C" w:rsidRDefault="0063472C" w:rsidP="0063472C">
      <w:pPr>
        <w:pStyle w:val="Titre3"/>
      </w:pPr>
      <w:bookmarkStart w:id="38" w:name="_Toc167443394"/>
      <w:r>
        <w:t>Script 2</w:t>
      </w:r>
      <w:bookmarkEnd w:id="38"/>
    </w:p>
    <w:p w14:paraId="76F9DE1E" w14:textId="1331BB93" w:rsidR="0063472C" w:rsidRDefault="0063472C" w:rsidP="0063472C">
      <w:pPr>
        <w:pStyle w:val="Retraitcorpsdetexte3"/>
      </w:pPr>
      <w:r>
        <w:t xml:space="preserve">Le deuxième script se focalise sur une façon d’utiliser le premier. </w:t>
      </w:r>
      <w:r w:rsidR="00594B9B">
        <w:t>En effet, celui-ci copie le premier script depuis la machine locale et le colle dans un répertoire spécifique sur la ou les machines distantes (jusqu’à un maximum de 10). C’est par celui-ci que le projet a été commencé, jugé plus simple à implémenter et tester.</w:t>
      </w:r>
    </w:p>
    <w:p w14:paraId="19FF377E" w14:textId="77777777" w:rsidR="00812E94" w:rsidRDefault="00812E94" w:rsidP="00812E94">
      <w:pPr>
        <w:pStyle w:val="Retraitcorpsdetexte3"/>
        <w:keepNext/>
      </w:pPr>
      <w:r w:rsidRPr="00812E94">
        <w:rPr>
          <w:noProof/>
        </w:rPr>
        <w:drawing>
          <wp:inline distT="0" distB="0" distL="0" distR="0" wp14:anchorId="7D147CED" wp14:editId="16098F07">
            <wp:extent cx="2324424" cy="34294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24424" cy="342948"/>
                    </a:xfrm>
                    <a:prstGeom prst="rect">
                      <a:avLst/>
                    </a:prstGeom>
                  </pic:spPr>
                </pic:pic>
              </a:graphicData>
            </a:graphic>
          </wp:inline>
        </w:drawing>
      </w:r>
    </w:p>
    <w:p w14:paraId="00567D83" w14:textId="65E87C9B" w:rsidR="00812E94" w:rsidRDefault="00812E94" w:rsidP="00812E94">
      <w:pPr>
        <w:pStyle w:val="Lgende"/>
        <w:ind w:left="1106" w:firstLine="708"/>
        <w:jc w:val="both"/>
      </w:pPr>
      <w:r>
        <w:t xml:space="preserve">Figure </w:t>
      </w:r>
      <w:fldSimple w:instr=" SEQ Figure \* ARABIC ">
        <w:r w:rsidR="0093161B">
          <w:rPr>
            <w:noProof/>
          </w:rPr>
          <w:t>3</w:t>
        </w:r>
      </w:fldSimple>
      <w:r>
        <w:t xml:space="preserve"> - Instanciation du tableau</w:t>
      </w:r>
    </w:p>
    <w:p w14:paraId="6E904ADC" w14:textId="77777777" w:rsidR="000D7667" w:rsidRDefault="000D7667" w:rsidP="00812E94">
      <w:pPr>
        <w:pStyle w:val="Retraitcorpsdetexte3"/>
        <w:keepNext/>
        <w:rPr>
          <w:noProof/>
        </w:rPr>
      </w:pPr>
      <w:r>
        <w:t>Un tableau est créé comme paramètre afin de pouvoir mettre plusieurs adresses IP.</w:t>
      </w:r>
      <w:r w:rsidRPr="000D7667">
        <w:rPr>
          <w:noProof/>
        </w:rPr>
        <w:t xml:space="preserve"> </w:t>
      </w:r>
    </w:p>
    <w:p w14:paraId="663BC39A" w14:textId="77777777" w:rsidR="002E3679" w:rsidRDefault="000D7667" w:rsidP="002E3679">
      <w:pPr>
        <w:pStyle w:val="Retraitcorpsdetexte3"/>
        <w:keepNext/>
      </w:pPr>
      <w:r w:rsidRPr="000D7667">
        <w:rPr>
          <w:noProof/>
        </w:rPr>
        <w:drawing>
          <wp:inline distT="0" distB="0" distL="0" distR="0" wp14:anchorId="1CA95EBB" wp14:editId="28A3FAD6">
            <wp:extent cx="4201111" cy="333422"/>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01111" cy="333422"/>
                    </a:xfrm>
                    <a:prstGeom prst="rect">
                      <a:avLst/>
                    </a:prstGeom>
                  </pic:spPr>
                </pic:pic>
              </a:graphicData>
            </a:graphic>
          </wp:inline>
        </w:drawing>
      </w:r>
    </w:p>
    <w:p w14:paraId="11301927" w14:textId="68D4F767" w:rsidR="00812E94" w:rsidRDefault="002E3679" w:rsidP="002E3679">
      <w:pPr>
        <w:pStyle w:val="Lgende"/>
        <w:ind w:left="1106" w:firstLine="708"/>
        <w:jc w:val="both"/>
      </w:pPr>
      <w:r>
        <w:t xml:space="preserve">Figure </w:t>
      </w:r>
      <w:fldSimple w:instr=" SEQ Figure \* ARABIC ">
        <w:r w:rsidR="0093161B">
          <w:rPr>
            <w:noProof/>
          </w:rPr>
          <w:t>4</w:t>
        </w:r>
      </w:fldSimple>
      <w:r>
        <w:t xml:space="preserve"> - Instanciation d'un deuxième tableau</w:t>
      </w:r>
    </w:p>
    <w:p w14:paraId="62058E36" w14:textId="6765A8DE" w:rsidR="000D7667" w:rsidRDefault="000D7667" w:rsidP="00812E94">
      <w:pPr>
        <w:pStyle w:val="Retraitcorpsdetexte3"/>
        <w:keepNext/>
      </w:pPr>
      <w:r>
        <w:lastRenderedPageBreak/>
        <w:t>Un autre tableau d’une taille de 10 éléments est créé afin de pouvoir stocker les paramètres entrés dans $remoteip.</w:t>
      </w:r>
    </w:p>
    <w:p w14:paraId="683E8F96" w14:textId="77777777" w:rsidR="002E3679" w:rsidRDefault="00551970" w:rsidP="002E3679">
      <w:pPr>
        <w:pStyle w:val="Retraitcorpsdetexte3"/>
        <w:keepNext/>
      </w:pPr>
      <w:r w:rsidRPr="00551970">
        <w:rPr>
          <w:noProof/>
        </w:rPr>
        <w:drawing>
          <wp:inline distT="0" distB="0" distL="0" distR="0" wp14:anchorId="5AF847B1" wp14:editId="01E329CC">
            <wp:extent cx="3686689" cy="50489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689" cy="504895"/>
                    </a:xfrm>
                    <a:prstGeom prst="rect">
                      <a:avLst/>
                    </a:prstGeom>
                  </pic:spPr>
                </pic:pic>
              </a:graphicData>
            </a:graphic>
          </wp:inline>
        </w:drawing>
      </w:r>
    </w:p>
    <w:p w14:paraId="193FEBCC" w14:textId="6A8F95BD" w:rsidR="00CF6172" w:rsidRDefault="002E3679" w:rsidP="002E3679">
      <w:pPr>
        <w:pStyle w:val="Lgende"/>
        <w:ind w:left="1106" w:firstLine="708"/>
        <w:jc w:val="both"/>
      </w:pPr>
      <w:r>
        <w:t xml:space="preserve">Figure </w:t>
      </w:r>
      <w:fldSimple w:instr=" SEQ Figure \* ARABIC ">
        <w:r w:rsidR="0093161B">
          <w:rPr>
            <w:noProof/>
          </w:rPr>
          <w:t>5</w:t>
        </w:r>
      </w:fldSimple>
      <w:r>
        <w:t xml:space="preserve"> - placeholder - boucle foreach</w:t>
      </w:r>
    </w:p>
    <w:p w14:paraId="5A7022C2" w14:textId="474FBCFB" w:rsidR="00812E94" w:rsidRDefault="00CF6172" w:rsidP="00CF6172">
      <w:pPr>
        <w:pStyle w:val="Retraitcorpsdetexte3"/>
        <w:keepNext/>
      </w:pPr>
      <w:r>
        <w:t>La boucle foreach permet de naviguer dans le tableau $remoteip et de récupérer toutes les adresses IP pour les ajouter dans $computerList mentionné ci-dessus. Out-Null est utilisé afin de masquer l’output fait par la boucle</w:t>
      </w:r>
      <w:r w:rsidR="0039505A">
        <w:t xml:space="preserve"> à chaque passage dans celle-ci.</w:t>
      </w:r>
    </w:p>
    <w:p w14:paraId="05A87FD9" w14:textId="77777777" w:rsidR="007B2023" w:rsidRDefault="0039505A" w:rsidP="007B2023">
      <w:pPr>
        <w:pStyle w:val="Retraitcorpsdetexte3"/>
        <w:keepNext/>
      </w:pPr>
      <w:r w:rsidRPr="0039505A">
        <w:rPr>
          <w:noProof/>
        </w:rPr>
        <w:drawing>
          <wp:inline distT="0" distB="0" distL="0" distR="0" wp14:anchorId="0D8A65F7" wp14:editId="4CE8AF52">
            <wp:extent cx="5528659" cy="3524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5601" cy="353505"/>
                    </a:xfrm>
                    <a:prstGeom prst="rect">
                      <a:avLst/>
                    </a:prstGeom>
                  </pic:spPr>
                </pic:pic>
              </a:graphicData>
            </a:graphic>
          </wp:inline>
        </w:drawing>
      </w:r>
    </w:p>
    <w:p w14:paraId="1C171076" w14:textId="20D826EB" w:rsidR="0039505A" w:rsidRDefault="007B2023" w:rsidP="007B2023">
      <w:pPr>
        <w:pStyle w:val="Lgende"/>
        <w:ind w:left="1106" w:firstLine="708"/>
        <w:jc w:val="both"/>
      </w:pPr>
      <w:r>
        <w:t xml:space="preserve">Figure </w:t>
      </w:r>
      <w:fldSimple w:instr=" SEQ Figure \* ARABIC ">
        <w:r w:rsidR="0093161B">
          <w:rPr>
            <w:noProof/>
          </w:rPr>
          <w:t>6</w:t>
        </w:r>
      </w:fldSimple>
      <w:r>
        <w:t xml:space="preserve"> - Conversion du mot de passe</w:t>
      </w:r>
    </w:p>
    <w:p w14:paraId="6F20B7A1" w14:textId="77777777" w:rsidR="007B2023" w:rsidRDefault="0039505A" w:rsidP="00CF6172">
      <w:pPr>
        <w:pStyle w:val="Retraitcorpsdetexte3"/>
        <w:keepNext/>
        <w:rPr>
          <w:noProof/>
        </w:rPr>
      </w:pPr>
      <w:r>
        <w:t xml:space="preserve">C’est dans cette partie du script que le mot de passe est choisi et stocké pour l’utiliser par la suite. Cette instruction cause des problèmes de sécurité car avoir un mot de passe en clair permet à n’importe quelle personne ayant accès au script de voir le mot de passe. Pour palier à cette problématique, une solution serait de </w:t>
      </w:r>
      <w:r w:rsidR="002E3679">
        <w:t xml:space="preserve">créer un fichier avec les mots de passe hachés à l’intérieur, puis de venir le récupérer avec </w:t>
      </w:r>
      <w:r w:rsidR="007B2023">
        <w:t>une commande spécifique.</w:t>
      </w:r>
    </w:p>
    <w:p w14:paraId="3BDEE984" w14:textId="77777777" w:rsidR="007B2023" w:rsidRDefault="007B2023" w:rsidP="007B2023">
      <w:pPr>
        <w:pStyle w:val="Retraitcorpsdetexte3"/>
        <w:keepNext/>
      </w:pPr>
      <w:r w:rsidRPr="007B2023">
        <w:rPr>
          <w:noProof/>
        </w:rPr>
        <w:drawing>
          <wp:inline distT="0" distB="0" distL="0" distR="0" wp14:anchorId="35E76B98" wp14:editId="29A23E28">
            <wp:extent cx="4722495" cy="21243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7058" cy="234231"/>
                    </a:xfrm>
                    <a:prstGeom prst="rect">
                      <a:avLst/>
                    </a:prstGeom>
                  </pic:spPr>
                </pic:pic>
              </a:graphicData>
            </a:graphic>
          </wp:inline>
        </w:drawing>
      </w:r>
    </w:p>
    <w:p w14:paraId="7C169958" w14:textId="7EB24533" w:rsidR="0039505A" w:rsidRDefault="007B2023" w:rsidP="007B2023">
      <w:pPr>
        <w:pStyle w:val="Lgende"/>
        <w:ind w:left="1106" w:firstLine="708"/>
        <w:jc w:val="both"/>
      </w:pPr>
      <w:r>
        <w:t xml:space="preserve">Figure </w:t>
      </w:r>
      <w:fldSimple w:instr=" SEQ Figure \* ARABIC ">
        <w:r w:rsidR="0093161B">
          <w:rPr>
            <w:noProof/>
          </w:rPr>
          <w:t>7</w:t>
        </w:r>
      </w:fldSimple>
      <w:r>
        <w:t xml:space="preserve"> - Récupération du nom d'utilisateur</w:t>
      </w:r>
    </w:p>
    <w:p w14:paraId="5827A21C" w14:textId="4E34193A" w:rsidR="009E3090" w:rsidRDefault="007B2023" w:rsidP="009E3090">
      <w:pPr>
        <w:pStyle w:val="Retraitcorpsdetexte3"/>
        <w:keepNext/>
      </w:pPr>
      <w:r>
        <w:t xml:space="preserve">Le nom d’utilisateur est récupéré ici. Comme le mot de passe et le nom d’utilisateur sont identiques pour les 2 machines distantes, </w:t>
      </w:r>
      <w:r w:rsidR="009E3090">
        <w:t>ils sont renseignés en dur dans le script. Si ce n’était pas le cas, des paramètres auraient été utilisés.</w:t>
      </w:r>
      <w:r w:rsidR="00B83229">
        <w:t xml:space="preserve"> Cela crée un problème de sécurité similaire à celui du mot de mot de passe mentionné précédemment.</w:t>
      </w:r>
    </w:p>
    <w:p w14:paraId="75336429" w14:textId="77777777" w:rsidR="001B5B2E" w:rsidRDefault="009E3090" w:rsidP="001B5B2E">
      <w:pPr>
        <w:pStyle w:val="Retraitcorpsdetexte3"/>
        <w:keepNext/>
      </w:pPr>
      <w:r w:rsidRPr="009E3090">
        <w:rPr>
          <w:noProof/>
        </w:rPr>
        <w:drawing>
          <wp:inline distT="0" distB="0" distL="0" distR="0" wp14:anchorId="297F469A" wp14:editId="6993ED2D">
            <wp:extent cx="4600575" cy="508000"/>
            <wp:effectExtent l="0" t="0" r="9525"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25462" cy="510748"/>
                    </a:xfrm>
                    <a:prstGeom prst="rect">
                      <a:avLst/>
                    </a:prstGeom>
                  </pic:spPr>
                </pic:pic>
              </a:graphicData>
            </a:graphic>
          </wp:inline>
        </w:drawing>
      </w:r>
    </w:p>
    <w:p w14:paraId="02D57EB1" w14:textId="3A9EAED5" w:rsidR="009E3090" w:rsidRDefault="001B5B2E" w:rsidP="001B5B2E">
      <w:pPr>
        <w:pStyle w:val="Lgende"/>
        <w:ind w:left="1106" w:firstLine="708"/>
        <w:jc w:val="both"/>
      </w:pPr>
      <w:r>
        <w:t xml:space="preserve">Figure </w:t>
      </w:r>
      <w:fldSimple w:instr=" SEQ Figure \* ARABIC ">
        <w:r w:rsidR="0093161B">
          <w:rPr>
            <w:noProof/>
          </w:rPr>
          <w:t>8</w:t>
        </w:r>
      </w:fldSimple>
      <w:r>
        <w:t xml:space="preserve"> - Implantation des chemins</w:t>
      </w:r>
    </w:p>
    <w:p w14:paraId="2BEC4DA4" w14:textId="1C9AC1D5" w:rsidR="009E3090" w:rsidRDefault="009E3090" w:rsidP="00CF6172">
      <w:pPr>
        <w:pStyle w:val="Retraitcorpsdetexte3"/>
        <w:keepNext/>
      </w:pPr>
      <w:r>
        <w:t>Pour ce qui est des chemins, ils sont aussi en dur. Pour régler ce problème il faudra créer une valeur avec le nom du fichier et faire une concaténation avec $PWD pour rendre le script plus indépendant de la machine utilisée.</w:t>
      </w:r>
      <w:r w:rsidR="009C4EAD">
        <w:t xml:space="preserve"> $startpath est le chemin à optimiser</w:t>
      </w:r>
      <w:r w:rsidR="00B83229">
        <w:t>, pour que le script respecte entièrement le cahier des charges.</w:t>
      </w:r>
      <w:r w:rsidR="009C4EAD">
        <w:t xml:space="preserve"> C’est lui qui va chercher le script 1 pour le copier plus tard.</w:t>
      </w:r>
      <w:r w:rsidR="00D80C6C">
        <w:t xml:space="preserve"> $destinationPath est le chemin de destination où sera stocké le script copié plus tôt. La lettre C</w:t>
      </w:r>
      <w:r w:rsidR="00A45563">
        <w:t>:\</w:t>
      </w:r>
      <w:r w:rsidR="00D80C6C">
        <w:t xml:space="preserve"> a été choisie car c’est la lettre par défaut d’un stockage. On pourrait améliorer ça en </w:t>
      </w:r>
      <w:r w:rsidR="001B5B2E">
        <w:t>permettant à l’administrateur de choisir le chemin de destination via un paramètre.</w:t>
      </w:r>
    </w:p>
    <w:p w14:paraId="0DD3E138" w14:textId="77777777" w:rsidR="001B5B2E" w:rsidRDefault="001B5B2E" w:rsidP="001B5B2E">
      <w:pPr>
        <w:pStyle w:val="Retraitcorpsdetexte3"/>
        <w:keepNext/>
      </w:pPr>
      <w:r w:rsidRPr="001B5B2E">
        <w:rPr>
          <w:noProof/>
        </w:rPr>
        <w:drawing>
          <wp:inline distT="0" distB="0" distL="0" distR="0" wp14:anchorId="4876B90E" wp14:editId="79C9E4EA">
            <wp:extent cx="4600575" cy="453946"/>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26978" cy="456551"/>
                    </a:xfrm>
                    <a:prstGeom prst="rect">
                      <a:avLst/>
                    </a:prstGeom>
                  </pic:spPr>
                </pic:pic>
              </a:graphicData>
            </a:graphic>
          </wp:inline>
        </w:drawing>
      </w:r>
    </w:p>
    <w:p w14:paraId="3BA4137F" w14:textId="4D2B607C" w:rsidR="001B5B2E" w:rsidRDefault="001B5B2E" w:rsidP="001B5B2E">
      <w:pPr>
        <w:pStyle w:val="Lgende"/>
        <w:ind w:left="1106" w:firstLine="708"/>
        <w:jc w:val="both"/>
      </w:pPr>
      <w:r>
        <w:t xml:space="preserve">Figure </w:t>
      </w:r>
      <w:fldSimple w:instr=" SEQ Figure \* ARABIC ">
        <w:r w:rsidR="0093161B">
          <w:rPr>
            <w:noProof/>
          </w:rPr>
          <w:t>9</w:t>
        </w:r>
      </w:fldSimple>
      <w:r>
        <w:t xml:space="preserve"> - Début de la boucle</w:t>
      </w:r>
    </w:p>
    <w:p w14:paraId="682DEBAC" w14:textId="796B92A2" w:rsidR="001B5B2E" w:rsidRDefault="001B5B2E" w:rsidP="00CF6172">
      <w:pPr>
        <w:pStyle w:val="Retraitcorpsdetexte3"/>
        <w:keepNext/>
      </w:pPr>
      <w:r>
        <w:lastRenderedPageBreak/>
        <w:t>Cette boucle foreach commence par aller chercher le nom DNS des machines qui sera utile pour créer une session par la suite. C’est dans cette boucle qu’on utilise le tableau $computerList créé plus tôt.</w:t>
      </w:r>
    </w:p>
    <w:p w14:paraId="2EA854BB" w14:textId="77777777" w:rsidR="001B5B2E" w:rsidRDefault="001B5B2E" w:rsidP="00CF6172">
      <w:pPr>
        <w:pStyle w:val="Retraitcorpsdetexte3"/>
        <w:keepNext/>
      </w:pPr>
      <w:r w:rsidRPr="001B5B2E">
        <w:rPr>
          <w:noProof/>
        </w:rPr>
        <w:drawing>
          <wp:inline distT="0" distB="0" distL="0" distR="0" wp14:anchorId="154949B9" wp14:editId="70053D2E">
            <wp:extent cx="4600575" cy="2538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50505" cy="262097"/>
                    </a:xfrm>
                    <a:prstGeom prst="rect">
                      <a:avLst/>
                    </a:prstGeom>
                  </pic:spPr>
                </pic:pic>
              </a:graphicData>
            </a:graphic>
          </wp:inline>
        </w:drawing>
      </w:r>
    </w:p>
    <w:p w14:paraId="4E6F4806" w14:textId="62EE73C5" w:rsidR="001B5B2E" w:rsidRDefault="001B5B2E" w:rsidP="00CF6172">
      <w:pPr>
        <w:pStyle w:val="Retraitcorpsdetexte3"/>
        <w:keepNext/>
      </w:pPr>
      <w:r>
        <w:t xml:space="preserve">Une session est créée ici pour chaque passage dans la boucle décidé par le nombre d’éléments dans </w:t>
      </w:r>
      <w:r w:rsidR="008761DC">
        <w:t>le tableau $computerList cette session contient</w:t>
      </w:r>
      <w:r w:rsidR="0088317E">
        <w:t xml:space="preserve"> un id, un nom d’ordinateur, l’état de la connexion, le nom de la configuration qui s’apparente à comment la session a été configurée, et si la connexion et disponible ou non, comme le montre la capture d’écran ci-dessous.</w:t>
      </w:r>
    </w:p>
    <w:p w14:paraId="4AAE5EF3" w14:textId="7C47D040" w:rsidR="0088317E" w:rsidRDefault="0088317E" w:rsidP="00CF6172">
      <w:pPr>
        <w:pStyle w:val="Retraitcorpsdetexte3"/>
        <w:keepNext/>
      </w:pPr>
      <w:r w:rsidRPr="0088317E">
        <w:rPr>
          <w:noProof/>
        </w:rPr>
        <w:drawing>
          <wp:inline distT="0" distB="0" distL="0" distR="0" wp14:anchorId="6A0D226E" wp14:editId="38E1BF71">
            <wp:extent cx="4616450" cy="44637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10991" cy="455517"/>
                    </a:xfrm>
                    <a:prstGeom prst="rect">
                      <a:avLst/>
                    </a:prstGeom>
                  </pic:spPr>
                </pic:pic>
              </a:graphicData>
            </a:graphic>
          </wp:inline>
        </w:drawing>
      </w:r>
    </w:p>
    <w:p w14:paraId="35A06F96" w14:textId="77777777" w:rsidR="00F63B3B" w:rsidRDefault="00F63B3B" w:rsidP="00CF6172">
      <w:pPr>
        <w:pStyle w:val="Retraitcorpsdetexte3"/>
        <w:keepNext/>
      </w:pPr>
    </w:p>
    <w:p w14:paraId="33C4C915" w14:textId="78BCE89E" w:rsidR="0088317E" w:rsidRDefault="00F63B3B" w:rsidP="00CF6172">
      <w:pPr>
        <w:pStyle w:val="Retraitcorpsdetexte3"/>
        <w:keepNext/>
      </w:pPr>
      <w:r w:rsidRPr="00F63B3B">
        <w:rPr>
          <w:noProof/>
        </w:rPr>
        <w:drawing>
          <wp:inline distT="0" distB="0" distL="0" distR="0" wp14:anchorId="0234FB60" wp14:editId="370115E7">
            <wp:extent cx="4616450" cy="27204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7616" cy="279770"/>
                    </a:xfrm>
                    <a:prstGeom prst="rect">
                      <a:avLst/>
                    </a:prstGeom>
                  </pic:spPr>
                </pic:pic>
              </a:graphicData>
            </a:graphic>
          </wp:inline>
        </w:drawing>
      </w:r>
    </w:p>
    <w:p w14:paraId="2F136BA7" w14:textId="4C9FEDC1" w:rsidR="00F63B3B" w:rsidRDefault="00F63B3B" w:rsidP="00CF6172">
      <w:pPr>
        <w:pStyle w:val="Retraitcorpsdetexte3"/>
        <w:keepNext/>
      </w:pPr>
      <w:r>
        <w:t xml:space="preserve">Cette instruction copie le fichier situé au chemin de départ et se connecte à l’ordinateur distant grâce au l’instruction -ToSession, puis colle le script dans le chemin de destination situé </w:t>
      </w:r>
      <w:r w:rsidR="00562036">
        <w:t>dans l’ordinateur distant.</w:t>
      </w:r>
    </w:p>
    <w:p w14:paraId="3AD86BCE" w14:textId="55C9B674" w:rsidR="00562036" w:rsidRDefault="006F0C92" w:rsidP="00CF6172">
      <w:pPr>
        <w:pStyle w:val="Retraitcorpsdetexte3"/>
        <w:keepNext/>
      </w:pPr>
      <w:r w:rsidRPr="006F0C92">
        <w:drawing>
          <wp:inline distT="0" distB="0" distL="0" distR="0" wp14:anchorId="36696DE9" wp14:editId="67181DFE">
            <wp:extent cx="4676775" cy="3141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24543" cy="317320"/>
                    </a:xfrm>
                    <a:prstGeom prst="rect">
                      <a:avLst/>
                    </a:prstGeom>
                  </pic:spPr>
                </pic:pic>
              </a:graphicData>
            </a:graphic>
          </wp:inline>
        </w:drawing>
      </w:r>
    </w:p>
    <w:p w14:paraId="04C4A69A" w14:textId="0A88C124" w:rsidR="00562036" w:rsidRDefault="006F0C92" w:rsidP="00CF6172">
      <w:pPr>
        <w:pStyle w:val="Retraitcorpsdetexte3"/>
        <w:keepNext/>
      </w:pPr>
      <w:r>
        <w:t>Écriture du</w:t>
      </w:r>
      <w:r w:rsidR="00562036">
        <w:t xml:space="preserve"> chemin complet du script</w:t>
      </w:r>
      <w:r>
        <w:t xml:space="preserve"> dans une variable</w:t>
      </w:r>
      <w:r w:rsidR="00562036">
        <w:t xml:space="preserve"> afin de pouvoir l’utiliser comme argument pour créer une tâche planifiée par la suite</w:t>
      </w:r>
      <w:r w:rsidR="00A45563">
        <w:t xml:space="preserve"> à l’intérieur de « Invoke-Command ». Celle-ci permet d’exécuter une commande sur la machine distante d’une manière plus efficace que Enter-PSSession, car </w:t>
      </w:r>
      <w:r w:rsidR="00A45563" w:rsidRPr="00A45563">
        <w:rPr>
          <w:color w:val="FF0000"/>
        </w:rPr>
        <w:t>Enter PSSession doit d’abord se connecter à la machine distante, tandis que invoke-command</w:t>
      </w:r>
      <w:r w:rsidR="00A45563">
        <w:t xml:space="preserve"> permet de rester sur la machine locale.</w:t>
      </w:r>
      <w:r>
        <w:t xml:space="preserve"> Les guillemets simples permettent d’écrire les guillemets doubles et que ce ne soit pas considéré comme la façon d’écrire un string.</w:t>
      </w:r>
    </w:p>
    <w:p w14:paraId="0AD34654" w14:textId="0D0B97A4" w:rsidR="00A95F86" w:rsidRDefault="00A95F86" w:rsidP="00CF6172">
      <w:pPr>
        <w:pStyle w:val="Retraitcorpsdetexte3"/>
        <w:keepNext/>
      </w:pPr>
      <w:r w:rsidRPr="00A95F86">
        <w:rPr>
          <w:noProof/>
        </w:rPr>
        <w:drawing>
          <wp:inline distT="0" distB="0" distL="0" distR="0" wp14:anchorId="10C5390F" wp14:editId="01719473">
            <wp:extent cx="4676775" cy="290301"/>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47959" cy="294720"/>
                    </a:xfrm>
                    <a:prstGeom prst="rect">
                      <a:avLst/>
                    </a:prstGeom>
                  </pic:spPr>
                </pic:pic>
              </a:graphicData>
            </a:graphic>
          </wp:inline>
        </w:drawing>
      </w:r>
    </w:p>
    <w:p w14:paraId="4F601098" w14:textId="7BE8C987" w:rsidR="00A95F86" w:rsidRDefault="00A95F86" w:rsidP="00CF6172">
      <w:pPr>
        <w:pStyle w:val="Retraitcorpsdetexte3"/>
        <w:keepNext/>
      </w:pPr>
      <w:r>
        <w:t xml:space="preserve">Une variable de tâche dénommée $task est créée en utilisant New-ScheduledTaskAction. On précise que la tâche utilisera PowerShell en le notant dans -Execute et on précise le script </w:t>
      </w:r>
      <w:r w:rsidR="00556B02">
        <w:t>qui sera lancé grâce</w:t>
      </w:r>
      <w:r>
        <w:t xml:space="preserve"> à son chemin</w:t>
      </w:r>
      <w:r w:rsidR="00556B02">
        <w:t>.</w:t>
      </w:r>
    </w:p>
    <w:p w14:paraId="02F5B88D" w14:textId="2A5861F7" w:rsidR="00556B02" w:rsidRDefault="00556B02" w:rsidP="00CF6172">
      <w:pPr>
        <w:pStyle w:val="Retraitcorpsdetexte3"/>
        <w:keepNext/>
      </w:pPr>
      <w:r w:rsidRPr="00556B02">
        <w:rPr>
          <w:noProof/>
        </w:rPr>
        <w:drawing>
          <wp:inline distT="0" distB="0" distL="0" distR="0" wp14:anchorId="1BB31C9D" wp14:editId="415D792B">
            <wp:extent cx="4401164" cy="314369"/>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01164" cy="314369"/>
                    </a:xfrm>
                    <a:prstGeom prst="rect">
                      <a:avLst/>
                    </a:prstGeom>
                  </pic:spPr>
                </pic:pic>
              </a:graphicData>
            </a:graphic>
          </wp:inline>
        </w:drawing>
      </w:r>
    </w:p>
    <w:p w14:paraId="6A12BF81" w14:textId="57FA4E8A" w:rsidR="00556B02" w:rsidRDefault="00D02A26" w:rsidP="00CF6172">
      <w:pPr>
        <w:pStyle w:val="Retraitcorpsdetexte3"/>
        <w:keepNext/>
      </w:pPr>
      <w:r>
        <w:t>$taskInterval consiste à décider de la fréquence à laquelle le script sera exécuté. Il s’exécutera donc tous les jours à 16h00. La suite du script donne un nom à la tâche et le stocke dans une variable du nom de $taskName.</w:t>
      </w:r>
    </w:p>
    <w:p w14:paraId="0344F716" w14:textId="2158A071" w:rsidR="00D02A26" w:rsidRDefault="00D02A26" w:rsidP="00CF6172">
      <w:pPr>
        <w:pStyle w:val="Retraitcorpsdetexte3"/>
        <w:keepNext/>
      </w:pPr>
      <w:r w:rsidRPr="00D02A26">
        <w:rPr>
          <w:noProof/>
        </w:rPr>
        <w:drawing>
          <wp:inline distT="0" distB="0" distL="0" distR="0" wp14:anchorId="600FD2A2" wp14:editId="5C4EDDE9">
            <wp:extent cx="4676775" cy="647633"/>
            <wp:effectExtent l="0" t="0" r="0" b="63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61483" cy="659363"/>
                    </a:xfrm>
                    <a:prstGeom prst="rect">
                      <a:avLst/>
                    </a:prstGeom>
                  </pic:spPr>
                </pic:pic>
              </a:graphicData>
            </a:graphic>
          </wp:inline>
        </w:drawing>
      </w:r>
    </w:p>
    <w:p w14:paraId="2D044D6A" w14:textId="721D489B" w:rsidR="00D02A26" w:rsidRPr="00812E94" w:rsidRDefault="00D02A26" w:rsidP="00CF6172">
      <w:pPr>
        <w:pStyle w:val="Retraitcorpsdetexte3"/>
        <w:keepNext/>
      </w:pPr>
      <w:r>
        <w:t>Le script donne une description à la tâche, puis l’enregistre définitivement ensuite. Les 2 accolades permettent de refermer invoke-command ainsi que le foreach.</w:t>
      </w:r>
    </w:p>
    <w:p w14:paraId="2FA19B42"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65CE0DF0" w14:textId="77777777" w:rsidR="0037071E" w:rsidRDefault="007F30AE" w:rsidP="0015167D">
      <w:pPr>
        <w:pStyle w:val="Informations"/>
        <w:numPr>
          <w:ilvl w:val="6"/>
          <w:numId w:val="17"/>
        </w:numPr>
      </w:pPr>
      <w:r w:rsidRPr="0037071E">
        <w:t>Autant que possible de manière graphique</w:t>
      </w:r>
      <w:r w:rsidR="007211A1">
        <w:t>, imagée, tableaux, etc.</w:t>
      </w:r>
    </w:p>
    <w:p w14:paraId="2CF99DA9" w14:textId="77777777" w:rsidR="007F30AE" w:rsidRDefault="007F30AE" w:rsidP="0015167D">
      <w:pPr>
        <w:pStyle w:val="Informations"/>
        <w:numPr>
          <w:ilvl w:val="6"/>
          <w:numId w:val="17"/>
        </w:numPr>
      </w:pPr>
      <w:r w:rsidRPr="0037071E">
        <w:lastRenderedPageBreak/>
        <w:t>Tous les cas particuliers devraient y être spécifiés</w:t>
      </w:r>
      <w:r w:rsidR="00B147A7" w:rsidRPr="0037071E">
        <w:t>…</w:t>
      </w:r>
    </w:p>
    <w:p w14:paraId="7F221E54" w14:textId="77777777" w:rsidR="0037071E" w:rsidRPr="0037071E" w:rsidRDefault="00552D07" w:rsidP="0015167D">
      <w:pPr>
        <w:pStyle w:val="Informations"/>
        <w:numPr>
          <w:ilvl w:val="5"/>
          <w:numId w:val="17"/>
        </w:numPr>
      </w:pPr>
      <w:r>
        <w:t>Il s’agit d’y présenter le</w:t>
      </w:r>
      <w:r w:rsidR="0037071E">
        <w:t>s fonctionnalités à développer :</w:t>
      </w:r>
    </w:p>
    <w:p w14:paraId="5AF276B9" w14:textId="77777777" w:rsidR="0037071E" w:rsidRPr="0037071E" w:rsidRDefault="00552D07" w:rsidP="0015167D">
      <w:pPr>
        <w:pStyle w:val="Informations"/>
        <w:numPr>
          <w:ilvl w:val="6"/>
          <w:numId w:val="17"/>
        </w:numPr>
      </w:pPr>
      <w:r w:rsidRPr="0037071E">
        <w:t>Découpage en étapes, en modules, en fonctionnalités, etc.</w:t>
      </w:r>
    </w:p>
    <w:p w14:paraId="22C17AF0" w14:textId="77777777" w:rsidR="0037071E" w:rsidRPr="0037071E" w:rsidRDefault="00552D07" w:rsidP="0015167D">
      <w:pPr>
        <w:pStyle w:val="Informations"/>
        <w:numPr>
          <w:ilvl w:val="6"/>
          <w:numId w:val="17"/>
        </w:numPr>
      </w:pPr>
      <w:r w:rsidRPr="0037071E">
        <w:t>Formulaires, interfaces graphiques, pages web, etc.</w:t>
      </w:r>
    </w:p>
    <w:p w14:paraId="739619F5"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3E9F56A8" w14:textId="77777777" w:rsidR="004206A2" w:rsidRDefault="004206A2" w:rsidP="008E53F9">
      <w:pPr>
        <w:pStyle w:val="Titre2"/>
      </w:pPr>
      <w:bookmarkStart w:id="39" w:name="_Toc532179967"/>
      <w:bookmarkStart w:id="40" w:name="_Toc165969651"/>
      <w:bookmarkStart w:id="41" w:name="_Toc167443395"/>
      <w:r w:rsidRPr="007F30AE">
        <w:t>Conception des tests</w:t>
      </w:r>
      <w:bookmarkEnd w:id="39"/>
      <w:bookmarkEnd w:id="40"/>
      <w:bookmarkEnd w:id="41"/>
    </w:p>
    <w:p w14:paraId="7170213D" w14:textId="5178AE46" w:rsidR="002E1DB1" w:rsidRPr="002E1DB1" w:rsidRDefault="002E1DB1" w:rsidP="002E1DB1">
      <w:pPr>
        <w:pStyle w:val="Retraitcorpsdetexte"/>
      </w:pPr>
      <w:r>
        <w:t>La stratégie de test employée est triviale ; Chaque ligne est testée indépendamment des autres pour avoir une suite d’instructions qui fonctionnent. Une fois ces instructions mises ensembles, elles sont retestées par groupe jusqu’à qu’elles fonctionnent elles-aussi. Cette opération sera effectuée tant que le script ne fonctionne pas entièrement.</w:t>
      </w:r>
    </w:p>
    <w:p w14:paraId="1A8DBD32" w14:textId="77777777" w:rsidR="00505421" w:rsidRPr="007F30AE" w:rsidRDefault="008E53F9" w:rsidP="008E53F9">
      <w:pPr>
        <w:pStyle w:val="Titre2"/>
      </w:pPr>
      <w:bookmarkStart w:id="42" w:name="_Toc532179961"/>
      <w:bookmarkStart w:id="43" w:name="_Toc167443396"/>
      <w:r>
        <w:t>Planification</w:t>
      </w:r>
      <w:r w:rsidR="00505421">
        <w:t xml:space="preserve"> détaillé</w:t>
      </w:r>
      <w:r>
        <w:t>e</w:t>
      </w:r>
      <w:bookmarkEnd w:id="43"/>
    </w:p>
    <w:p w14:paraId="4A9FED72"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746516C9"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65281E32" w14:textId="77777777" w:rsidR="007F30AE" w:rsidRPr="007F30AE" w:rsidRDefault="007F30AE" w:rsidP="008E53F9">
      <w:pPr>
        <w:pStyle w:val="Titre1"/>
      </w:pPr>
      <w:bookmarkStart w:id="44" w:name="_Toc532179964"/>
      <w:bookmarkStart w:id="45" w:name="_Toc165969648"/>
      <w:bookmarkStart w:id="46" w:name="_Toc167443397"/>
      <w:bookmarkEnd w:id="42"/>
      <w:r w:rsidRPr="007F30AE">
        <w:t>Réalisation</w:t>
      </w:r>
      <w:bookmarkEnd w:id="44"/>
      <w:bookmarkEnd w:id="45"/>
      <w:bookmarkEnd w:id="46"/>
    </w:p>
    <w:p w14:paraId="4F1B43B2" w14:textId="77777777" w:rsidR="007F30AE" w:rsidRDefault="007F30AE" w:rsidP="008E53F9">
      <w:pPr>
        <w:pStyle w:val="Titre2"/>
      </w:pPr>
      <w:bookmarkStart w:id="47" w:name="_Toc532179965"/>
      <w:bookmarkStart w:id="48" w:name="_Toc165969649"/>
      <w:bookmarkStart w:id="49" w:name="_Toc167443398"/>
      <w:r w:rsidRPr="007F30AE">
        <w:t>Dossier de Réalisation</w:t>
      </w:r>
      <w:bookmarkEnd w:id="47"/>
      <w:bookmarkEnd w:id="48"/>
      <w:bookmarkEnd w:id="49"/>
    </w:p>
    <w:p w14:paraId="05EAF8ED" w14:textId="4960EDEA" w:rsidR="00426D95" w:rsidRDefault="00426D95" w:rsidP="00426D95">
      <w:pPr>
        <w:pStyle w:val="Titre3"/>
      </w:pPr>
      <w:bookmarkStart w:id="50" w:name="_Toc167443399"/>
      <w:r>
        <w:t>Version des outils logiciels utilisés</w:t>
      </w:r>
      <w:bookmarkEnd w:id="50"/>
    </w:p>
    <w:p w14:paraId="4BD41754" w14:textId="02CAA5CE" w:rsidR="00426D95" w:rsidRPr="00426D95" w:rsidRDefault="00426D95" w:rsidP="00426D95">
      <w:pPr>
        <w:pStyle w:val="Retraitcorpsdetexte3"/>
        <w:rPr>
          <w:u w:val="single"/>
        </w:rPr>
      </w:pPr>
      <w:r w:rsidRPr="00426D95">
        <w:rPr>
          <w:u w:val="single"/>
        </w:rPr>
        <w:t>Machine locale</w:t>
      </w:r>
    </w:p>
    <w:tbl>
      <w:tblPr>
        <w:tblStyle w:val="Grilledutableau"/>
        <w:tblW w:w="0" w:type="auto"/>
        <w:tblInd w:w="1814" w:type="dxa"/>
        <w:tblLook w:val="04A0" w:firstRow="1" w:lastRow="0" w:firstColumn="1" w:lastColumn="0" w:noHBand="0" w:noVBand="1"/>
      </w:tblPr>
      <w:tblGrid>
        <w:gridCol w:w="3572"/>
        <w:gridCol w:w="3674"/>
      </w:tblGrid>
      <w:tr w:rsidR="004B3139" w14:paraId="505A7536" w14:textId="77777777" w:rsidTr="004B3139">
        <w:tc>
          <w:tcPr>
            <w:tcW w:w="4530" w:type="dxa"/>
          </w:tcPr>
          <w:p w14:paraId="38519BAC" w14:textId="6FCC6E0F" w:rsidR="004B3139" w:rsidRPr="004B3139" w:rsidRDefault="004B3139" w:rsidP="004B3139">
            <w:pPr>
              <w:pStyle w:val="Retraitcorpsdetexte3"/>
              <w:ind w:left="0"/>
              <w:jc w:val="center"/>
              <w:rPr>
                <w:b/>
                <w:bCs/>
              </w:rPr>
            </w:pPr>
            <w:r w:rsidRPr="004B3139">
              <w:rPr>
                <w:b/>
                <w:bCs/>
              </w:rPr>
              <w:t>Logiciel</w:t>
            </w:r>
          </w:p>
        </w:tc>
        <w:tc>
          <w:tcPr>
            <w:tcW w:w="4530" w:type="dxa"/>
          </w:tcPr>
          <w:p w14:paraId="2DCDEF1A" w14:textId="4CAACDBF" w:rsidR="004B3139" w:rsidRPr="004B3139" w:rsidRDefault="004B3139" w:rsidP="004B3139">
            <w:pPr>
              <w:pStyle w:val="Retraitcorpsdetexte3"/>
              <w:ind w:left="0"/>
              <w:jc w:val="center"/>
              <w:rPr>
                <w:b/>
                <w:bCs/>
              </w:rPr>
            </w:pPr>
            <w:r w:rsidRPr="004B3139">
              <w:rPr>
                <w:b/>
                <w:bCs/>
              </w:rPr>
              <w:t>Version</w:t>
            </w:r>
          </w:p>
        </w:tc>
      </w:tr>
      <w:tr w:rsidR="004B3139" w14:paraId="28BC905B" w14:textId="77777777" w:rsidTr="004B3139">
        <w:tc>
          <w:tcPr>
            <w:tcW w:w="4530" w:type="dxa"/>
          </w:tcPr>
          <w:p w14:paraId="394F7E5F" w14:textId="04C2718B" w:rsidR="004B3139" w:rsidRDefault="004B3139" w:rsidP="00426D95">
            <w:pPr>
              <w:pStyle w:val="Retraitcorpsdetexte3"/>
              <w:ind w:left="0"/>
            </w:pPr>
            <w:r>
              <w:t>PowerShell Desktop</w:t>
            </w:r>
          </w:p>
        </w:tc>
        <w:tc>
          <w:tcPr>
            <w:tcW w:w="4530" w:type="dxa"/>
          </w:tcPr>
          <w:p w14:paraId="39AFCF9D" w14:textId="389D77BD" w:rsidR="004B3139" w:rsidRDefault="004B3139" w:rsidP="00426D95">
            <w:pPr>
              <w:pStyle w:val="Retraitcorpsdetexte3"/>
              <w:ind w:left="0"/>
            </w:pPr>
            <w:r w:rsidRPr="004B3139">
              <w:t>5.1.19041.4291</w:t>
            </w:r>
          </w:p>
        </w:tc>
      </w:tr>
    </w:tbl>
    <w:p w14:paraId="058FDB61" w14:textId="77777777" w:rsidR="00733603" w:rsidRDefault="00733603" w:rsidP="00426D95">
      <w:pPr>
        <w:pStyle w:val="Retraitcorpsdetexte3"/>
        <w:rPr>
          <w:u w:val="single"/>
        </w:rPr>
      </w:pPr>
    </w:p>
    <w:p w14:paraId="165D9BB9" w14:textId="71CDF729" w:rsidR="00426D95" w:rsidRDefault="004B3139" w:rsidP="00426D95">
      <w:pPr>
        <w:pStyle w:val="Retraitcorpsdetexte3"/>
        <w:rPr>
          <w:u w:val="single"/>
        </w:rPr>
      </w:pPr>
      <w:r w:rsidRPr="00ED5164">
        <w:rPr>
          <w:u w:val="single"/>
        </w:rPr>
        <w:t>Yann2k22srv</w:t>
      </w:r>
    </w:p>
    <w:tbl>
      <w:tblPr>
        <w:tblStyle w:val="Grilledutableau"/>
        <w:tblW w:w="0" w:type="auto"/>
        <w:tblInd w:w="1814" w:type="dxa"/>
        <w:tblLook w:val="04A0" w:firstRow="1" w:lastRow="0" w:firstColumn="1" w:lastColumn="0" w:noHBand="0" w:noVBand="1"/>
      </w:tblPr>
      <w:tblGrid>
        <w:gridCol w:w="3589"/>
        <w:gridCol w:w="3657"/>
      </w:tblGrid>
      <w:tr w:rsidR="00ED5164" w14:paraId="5E4CA9CC" w14:textId="77777777" w:rsidTr="00ED5164">
        <w:tc>
          <w:tcPr>
            <w:tcW w:w="3589" w:type="dxa"/>
          </w:tcPr>
          <w:p w14:paraId="27C9EE07" w14:textId="1229D145" w:rsidR="00ED5164" w:rsidRPr="00ED5164" w:rsidRDefault="00ED5164" w:rsidP="00ED5164">
            <w:pPr>
              <w:pStyle w:val="Retraitcorpsdetexte3"/>
              <w:ind w:left="0"/>
              <w:jc w:val="center"/>
              <w:rPr>
                <w:b/>
                <w:bCs/>
              </w:rPr>
            </w:pPr>
            <w:r w:rsidRPr="00ED5164">
              <w:rPr>
                <w:b/>
                <w:bCs/>
              </w:rPr>
              <w:t>Logiciel</w:t>
            </w:r>
          </w:p>
        </w:tc>
        <w:tc>
          <w:tcPr>
            <w:tcW w:w="3657" w:type="dxa"/>
          </w:tcPr>
          <w:p w14:paraId="08BD3952" w14:textId="2D74DD23" w:rsidR="00ED5164" w:rsidRPr="00ED5164" w:rsidRDefault="00ED5164" w:rsidP="00ED5164">
            <w:pPr>
              <w:pStyle w:val="Retraitcorpsdetexte3"/>
              <w:ind w:left="0"/>
              <w:jc w:val="center"/>
              <w:rPr>
                <w:b/>
                <w:bCs/>
              </w:rPr>
            </w:pPr>
            <w:r w:rsidRPr="00ED5164">
              <w:rPr>
                <w:b/>
                <w:bCs/>
              </w:rPr>
              <w:t>Version</w:t>
            </w:r>
          </w:p>
        </w:tc>
      </w:tr>
      <w:tr w:rsidR="00ED5164" w14:paraId="424E7004" w14:textId="77777777" w:rsidTr="00ED5164">
        <w:tc>
          <w:tcPr>
            <w:tcW w:w="3589" w:type="dxa"/>
          </w:tcPr>
          <w:p w14:paraId="3E1ADAFD" w14:textId="7327D84D" w:rsidR="00ED5164" w:rsidRPr="00ED5164" w:rsidRDefault="00ED5164" w:rsidP="00426D95">
            <w:pPr>
              <w:pStyle w:val="Retraitcorpsdetexte3"/>
              <w:ind w:left="0"/>
            </w:pPr>
            <w:r w:rsidRPr="00ED5164">
              <w:t>PowerShell Desktop</w:t>
            </w:r>
          </w:p>
        </w:tc>
        <w:tc>
          <w:tcPr>
            <w:tcW w:w="3657" w:type="dxa"/>
          </w:tcPr>
          <w:p w14:paraId="274FFA9F" w14:textId="6158D1FB" w:rsidR="00ED5164" w:rsidRDefault="00ED5164" w:rsidP="00426D95">
            <w:pPr>
              <w:pStyle w:val="Retraitcorpsdetexte3"/>
              <w:ind w:left="0"/>
              <w:rPr>
                <w:u w:val="single"/>
              </w:rPr>
            </w:pPr>
            <w:r w:rsidRPr="00ED5164">
              <w:t>5.1.20348.558</w:t>
            </w:r>
          </w:p>
        </w:tc>
      </w:tr>
    </w:tbl>
    <w:p w14:paraId="66CD6985" w14:textId="77777777" w:rsidR="00ED5164" w:rsidRDefault="00ED5164" w:rsidP="00426D95">
      <w:pPr>
        <w:pStyle w:val="Retraitcorpsdetexte3"/>
        <w:rPr>
          <w:u w:val="single"/>
        </w:rPr>
      </w:pPr>
    </w:p>
    <w:p w14:paraId="02C06876" w14:textId="56D48D97" w:rsidR="00733603" w:rsidRDefault="00733603" w:rsidP="00426D95">
      <w:pPr>
        <w:pStyle w:val="Retraitcorpsdetexte3"/>
        <w:rPr>
          <w:u w:val="single"/>
        </w:rPr>
      </w:pPr>
      <w:r>
        <w:rPr>
          <w:u w:val="single"/>
        </w:rPr>
        <w:t>Yann2k22srv2</w:t>
      </w:r>
    </w:p>
    <w:tbl>
      <w:tblPr>
        <w:tblStyle w:val="Grilledutableau"/>
        <w:tblW w:w="0" w:type="auto"/>
        <w:tblInd w:w="1814" w:type="dxa"/>
        <w:tblLook w:val="04A0" w:firstRow="1" w:lastRow="0" w:firstColumn="1" w:lastColumn="0" w:noHBand="0" w:noVBand="1"/>
      </w:tblPr>
      <w:tblGrid>
        <w:gridCol w:w="3589"/>
        <w:gridCol w:w="3657"/>
      </w:tblGrid>
      <w:tr w:rsidR="00733603" w:rsidRPr="004B3139" w14:paraId="049646D1" w14:textId="77777777" w:rsidTr="00331870">
        <w:tc>
          <w:tcPr>
            <w:tcW w:w="4530" w:type="dxa"/>
          </w:tcPr>
          <w:p w14:paraId="3CBD5018" w14:textId="77777777" w:rsidR="00733603" w:rsidRPr="004B3139" w:rsidRDefault="00733603" w:rsidP="00331870">
            <w:pPr>
              <w:pStyle w:val="Retraitcorpsdetexte3"/>
              <w:ind w:left="0"/>
              <w:jc w:val="center"/>
              <w:rPr>
                <w:b/>
                <w:bCs/>
              </w:rPr>
            </w:pPr>
            <w:r w:rsidRPr="004B3139">
              <w:rPr>
                <w:b/>
                <w:bCs/>
              </w:rPr>
              <w:t>Logiciel</w:t>
            </w:r>
          </w:p>
        </w:tc>
        <w:tc>
          <w:tcPr>
            <w:tcW w:w="4530" w:type="dxa"/>
          </w:tcPr>
          <w:p w14:paraId="45B67AEA" w14:textId="77777777" w:rsidR="00733603" w:rsidRPr="004B3139" w:rsidRDefault="00733603" w:rsidP="00331870">
            <w:pPr>
              <w:pStyle w:val="Retraitcorpsdetexte3"/>
              <w:ind w:left="0"/>
              <w:jc w:val="center"/>
              <w:rPr>
                <w:b/>
                <w:bCs/>
              </w:rPr>
            </w:pPr>
            <w:r w:rsidRPr="004B3139">
              <w:rPr>
                <w:b/>
                <w:bCs/>
              </w:rPr>
              <w:t>Version</w:t>
            </w:r>
          </w:p>
        </w:tc>
      </w:tr>
      <w:tr w:rsidR="00733603" w14:paraId="56269ECE" w14:textId="77777777" w:rsidTr="00331870">
        <w:tc>
          <w:tcPr>
            <w:tcW w:w="4530" w:type="dxa"/>
          </w:tcPr>
          <w:p w14:paraId="1427714E" w14:textId="77777777" w:rsidR="00733603" w:rsidRDefault="00733603" w:rsidP="00331870">
            <w:pPr>
              <w:pStyle w:val="Retraitcorpsdetexte3"/>
              <w:ind w:left="0"/>
            </w:pPr>
            <w:r>
              <w:t>PowerShell Desktop</w:t>
            </w:r>
          </w:p>
        </w:tc>
        <w:tc>
          <w:tcPr>
            <w:tcW w:w="4530" w:type="dxa"/>
          </w:tcPr>
          <w:p w14:paraId="48328BB6" w14:textId="69E36776" w:rsidR="00733603" w:rsidRDefault="00733603" w:rsidP="00331870">
            <w:pPr>
              <w:pStyle w:val="Retraitcorpsdetexte3"/>
              <w:ind w:left="0"/>
            </w:pPr>
            <w:r w:rsidRPr="00ED5164">
              <w:t>5.1.20348.558</w:t>
            </w:r>
          </w:p>
        </w:tc>
      </w:tr>
    </w:tbl>
    <w:p w14:paraId="0C3DDFBF" w14:textId="77777777" w:rsidR="00733603" w:rsidRDefault="00733603" w:rsidP="00426D95">
      <w:pPr>
        <w:pStyle w:val="Retraitcorpsdetexte3"/>
        <w:rPr>
          <w:u w:val="single"/>
        </w:rPr>
      </w:pPr>
    </w:p>
    <w:p w14:paraId="7F223D16" w14:textId="59BF1C7F" w:rsidR="00DC3DA5" w:rsidRDefault="00DC3DA5" w:rsidP="00DC3DA5">
      <w:pPr>
        <w:pStyle w:val="Titre3"/>
      </w:pPr>
      <w:bookmarkStart w:id="51" w:name="_Toc167443400"/>
      <w:r>
        <w:t>Configuration spéciale des serveurs</w:t>
      </w:r>
      <w:bookmarkEnd w:id="51"/>
    </w:p>
    <w:p w14:paraId="53B712BA" w14:textId="6C09D502" w:rsidR="00DC3DA5" w:rsidRDefault="00DC3DA5" w:rsidP="00DC3DA5">
      <w:pPr>
        <w:pStyle w:val="Retraitcorpsdetexte3"/>
      </w:pPr>
      <w:r>
        <w:t>Tout ce qui n’est pas précisé est un paramètre par défaut.</w:t>
      </w:r>
      <w:r w:rsidR="00354D4E">
        <w:t xml:space="preserve"> Les 3 machines ont la police d’exécution déterminée sur « Unrestricted »</w:t>
      </w:r>
    </w:p>
    <w:p w14:paraId="00428AF9" w14:textId="3A4C851C" w:rsidR="00DC3DA5" w:rsidRDefault="00DC3DA5" w:rsidP="00DC3DA5">
      <w:pPr>
        <w:pStyle w:val="Retraitcorpsdetexte3"/>
      </w:pPr>
      <w:r>
        <w:t>Les 2 machines distantes sont configurées de la même manière, la seule différence est que yann2k22srv2 a une autre adresse ip (192.168.10.53). Toutes les captures d’écran proviennent de yann2k22srv.</w:t>
      </w:r>
    </w:p>
    <w:p w14:paraId="7918180B" w14:textId="77777777" w:rsidR="0031140E" w:rsidRDefault="0031140E" w:rsidP="0031140E">
      <w:pPr>
        <w:pStyle w:val="Retraitcorpsdetexte3"/>
        <w:keepNext/>
      </w:pPr>
      <w:r>
        <w:rPr>
          <w:noProof/>
        </w:rPr>
        <w:lastRenderedPageBreak/>
        <w:drawing>
          <wp:inline distT="0" distB="0" distL="0" distR="0" wp14:anchorId="17E50E6D" wp14:editId="78CF3AF9">
            <wp:extent cx="4696480" cy="4848902"/>
            <wp:effectExtent l="0" t="0" r="8890" b="8890"/>
            <wp:docPr id="3"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10;&#10;Description générée automatiquement"/>
                    <pic:cNvPicPr/>
                  </pic:nvPicPr>
                  <pic:blipFill>
                    <a:blip r:embed="rId45">
                      <a:extLst>
                        <a:ext uri="{28A0092B-C50C-407E-A947-70E740481C1C}">
                          <a14:useLocalDpi xmlns:a14="http://schemas.microsoft.com/office/drawing/2010/main" val="0"/>
                        </a:ext>
                      </a:extLst>
                    </a:blip>
                    <a:stretch>
                      <a:fillRect/>
                    </a:stretch>
                  </pic:blipFill>
                  <pic:spPr>
                    <a:xfrm>
                      <a:off x="0" y="0"/>
                      <a:ext cx="4696480" cy="4848902"/>
                    </a:xfrm>
                    <a:prstGeom prst="rect">
                      <a:avLst/>
                    </a:prstGeom>
                  </pic:spPr>
                </pic:pic>
              </a:graphicData>
            </a:graphic>
          </wp:inline>
        </w:drawing>
      </w:r>
    </w:p>
    <w:p w14:paraId="6F5A47CA" w14:textId="5AC5FC14" w:rsidR="0031140E" w:rsidRDefault="0031140E" w:rsidP="0031140E">
      <w:pPr>
        <w:pStyle w:val="Lgende"/>
        <w:jc w:val="both"/>
      </w:pPr>
      <w:r>
        <w:t xml:space="preserve">Figure </w:t>
      </w:r>
      <w:fldSimple w:instr=" SEQ Figure \* ARABIC ">
        <w:r w:rsidR="0093161B">
          <w:rPr>
            <w:noProof/>
          </w:rPr>
          <w:t>10</w:t>
        </w:r>
      </w:fldSimple>
      <w:r>
        <w:t xml:space="preserve"> - Spécifications de Windows Server</w:t>
      </w:r>
    </w:p>
    <w:p w14:paraId="294D7736" w14:textId="77777777" w:rsidR="002E1DB1" w:rsidRPr="002E1DB1" w:rsidRDefault="002E1DB1" w:rsidP="002E1DB1"/>
    <w:p w14:paraId="69CE3017" w14:textId="77777777" w:rsidR="0031140E" w:rsidRDefault="0031140E" w:rsidP="0031140E">
      <w:pPr>
        <w:keepNext/>
      </w:pPr>
      <w:r>
        <w:rPr>
          <w:noProof/>
        </w:rPr>
        <w:lastRenderedPageBreak/>
        <w:drawing>
          <wp:inline distT="0" distB="0" distL="0" distR="0" wp14:anchorId="44B3C0AB" wp14:editId="0CCBFB09">
            <wp:extent cx="5759450" cy="4404995"/>
            <wp:effectExtent l="0" t="0" r="0" b="0"/>
            <wp:docPr id="4" name="Image 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nombre, Police&#10;&#10;Description générée automatiquement"/>
                    <pic:cNvPicPr/>
                  </pic:nvPicPr>
                  <pic:blipFill>
                    <a:blip r:embed="rId46">
                      <a:extLst>
                        <a:ext uri="{28A0092B-C50C-407E-A947-70E740481C1C}">
                          <a14:useLocalDpi xmlns:a14="http://schemas.microsoft.com/office/drawing/2010/main" val="0"/>
                        </a:ext>
                      </a:extLst>
                    </a:blip>
                    <a:stretch>
                      <a:fillRect/>
                    </a:stretch>
                  </pic:blipFill>
                  <pic:spPr>
                    <a:xfrm>
                      <a:off x="0" y="0"/>
                      <a:ext cx="5759450" cy="4404995"/>
                    </a:xfrm>
                    <a:prstGeom prst="rect">
                      <a:avLst/>
                    </a:prstGeom>
                  </pic:spPr>
                </pic:pic>
              </a:graphicData>
            </a:graphic>
          </wp:inline>
        </w:drawing>
      </w:r>
    </w:p>
    <w:p w14:paraId="1CD4AE2C" w14:textId="4D40657F" w:rsidR="0031140E" w:rsidRDefault="0031140E" w:rsidP="0031140E">
      <w:pPr>
        <w:pStyle w:val="Lgende"/>
      </w:pPr>
      <w:r>
        <w:t xml:space="preserve">Figure </w:t>
      </w:r>
      <w:fldSimple w:instr=" SEQ Figure \* ARABIC ">
        <w:r w:rsidR="0093161B">
          <w:rPr>
            <w:noProof/>
          </w:rPr>
          <w:t>11</w:t>
        </w:r>
      </w:fldSimple>
      <w:r>
        <w:t xml:space="preserve"> - Configuration du pare-feu</w:t>
      </w:r>
    </w:p>
    <w:p w14:paraId="280012C4" w14:textId="16B848F2" w:rsidR="00612B61" w:rsidRDefault="00612B61" w:rsidP="00612B61">
      <w:r>
        <w:t>Les pares-feux sont désactivés car ils bloquent l’utilisation de la commande</w:t>
      </w:r>
    </w:p>
    <w:p w14:paraId="63DF5A01" w14:textId="5F87AAFE" w:rsidR="00612B61" w:rsidRPr="00612B61" w:rsidRDefault="00612B61" w:rsidP="00612B61">
      <w:pPr>
        <w:shd w:val="clear" w:color="auto" w:fill="100D23"/>
        <w:spacing w:line="285" w:lineRule="atLeast"/>
        <w:rPr>
          <w:rFonts w:ascii="Consolas" w:hAnsi="Consolas"/>
          <w:color w:val="00FF9C"/>
          <w:sz w:val="21"/>
          <w:szCs w:val="21"/>
          <w:lang w:val="en-US"/>
        </w:rPr>
      </w:pPr>
      <w:r w:rsidRPr="00612B61">
        <w:rPr>
          <w:rFonts w:ascii="Consolas" w:hAnsi="Consolas"/>
          <w:color w:val="00B0FF"/>
          <w:sz w:val="21"/>
          <w:szCs w:val="21"/>
          <w:lang w:val="en-US"/>
        </w:rPr>
        <w:t>$</w:t>
      </w:r>
      <w:r w:rsidRPr="00612B61">
        <w:rPr>
          <w:rFonts w:ascii="Consolas" w:hAnsi="Consolas"/>
          <w:color w:val="EEFFFF"/>
          <w:sz w:val="21"/>
          <w:szCs w:val="21"/>
          <w:lang w:val="en-US"/>
        </w:rPr>
        <w:t>remotename</w:t>
      </w:r>
      <w:r w:rsidRPr="00612B61">
        <w:rPr>
          <w:rFonts w:ascii="Consolas" w:hAnsi="Consolas"/>
          <w:color w:val="00FF9C"/>
          <w:sz w:val="21"/>
          <w:szCs w:val="21"/>
          <w:lang w:val="en-US"/>
        </w:rPr>
        <w:t xml:space="preserve"> </w:t>
      </w:r>
      <w:r w:rsidRPr="00612B61">
        <w:rPr>
          <w:rFonts w:ascii="Consolas" w:hAnsi="Consolas"/>
          <w:color w:val="D57BFF"/>
          <w:sz w:val="21"/>
          <w:szCs w:val="21"/>
          <w:lang w:val="en-US"/>
        </w:rPr>
        <w:t>=</w:t>
      </w:r>
      <w:r w:rsidRPr="00612B61">
        <w:rPr>
          <w:rFonts w:ascii="Consolas" w:hAnsi="Consolas"/>
          <w:color w:val="00FF9C"/>
          <w:sz w:val="21"/>
          <w:szCs w:val="21"/>
          <w:lang w:val="en-US"/>
        </w:rPr>
        <w:t xml:space="preserve"> </w:t>
      </w:r>
      <w:r w:rsidRPr="00612B61">
        <w:rPr>
          <w:rFonts w:ascii="Consolas" w:hAnsi="Consolas"/>
          <w:color w:val="00B0FF"/>
          <w:sz w:val="21"/>
          <w:szCs w:val="21"/>
          <w:lang w:val="en-US"/>
        </w:rPr>
        <w:t>[</w:t>
      </w:r>
      <w:r w:rsidRPr="00612B61">
        <w:rPr>
          <w:rFonts w:ascii="Consolas" w:hAnsi="Consolas"/>
          <w:color w:val="D57BFF"/>
          <w:sz w:val="21"/>
          <w:szCs w:val="21"/>
          <w:lang w:val="en-US"/>
        </w:rPr>
        <w:t>System.Net.Dns</w:t>
      </w:r>
      <w:r w:rsidRPr="00612B61">
        <w:rPr>
          <w:rFonts w:ascii="Consolas" w:hAnsi="Consolas"/>
          <w:color w:val="00B0FF"/>
          <w:sz w:val="21"/>
          <w:szCs w:val="21"/>
          <w:lang w:val="en-US"/>
        </w:rPr>
        <w:t>]</w:t>
      </w:r>
      <w:r w:rsidRPr="00612B61">
        <w:rPr>
          <w:rFonts w:ascii="Consolas" w:hAnsi="Consolas"/>
          <w:color w:val="00FF9C"/>
          <w:sz w:val="21"/>
          <w:szCs w:val="21"/>
          <w:lang w:val="en-US"/>
        </w:rPr>
        <w:t>::GetHostByAddress</w:t>
      </w:r>
      <w:r w:rsidRPr="00612B61">
        <w:rPr>
          <w:rFonts w:ascii="Consolas" w:hAnsi="Consolas"/>
          <w:color w:val="00B0FF"/>
          <w:sz w:val="21"/>
          <w:szCs w:val="21"/>
          <w:lang w:val="en-US"/>
        </w:rPr>
        <w:t>($</w:t>
      </w:r>
      <w:r>
        <w:rPr>
          <w:rFonts w:ascii="Consolas" w:hAnsi="Consolas"/>
          <w:color w:val="EEFFFF"/>
          <w:sz w:val="21"/>
          <w:szCs w:val="21"/>
          <w:lang w:val="en-US"/>
        </w:rPr>
        <w:t>remoteip</w:t>
      </w:r>
      <w:r w:rsidRPr="00612B61">
        <w:rPr>
          <w:rFonts w:ascii="Consolas" w:hAnsi="Consolas"/>
          <w:color w:val="00B0FF"/>
          <w:sz w:val="21"/>
          <w:szCs w:val="21"/>
          <w:lang w:val="en-US"/>
        </w:rPr>
        <w:t>)</w:t>
      </w:r>
      <w:r w:rsidRPr="00612B61">
        <w:rPr>
          <w:rFonts w:ascii="Consolas" w:hAnsi="Consolas"/>
          <w:color w:val="00FF9C"/>
          <w:sz w:val="21"/>
          <w:szCs w:val="21"/>
          <w:lang w:val="en-US"/>
        </w:rPr>
        <w:t>.Hostname</w:t>
      </w:r>
    </w:p>
    <w:p w14:paraId="0D3D0BE6" w14:textId="7C253EAF" w:rsidR="00612B61" w:rsidRPr="00612B61" w:rsidRDefault="00612B61" w:rsidP="00612B61">
      <w:r w:rsidRPr="00612B61">
        <w:t>Cela empêche donc le s</w:t>
      </w:r>
      <w:r>
        <w:t xml:space="preserve">cript </w:t>
      </w:r>
      <w:r w:rsidR="003B75F5">
        <w:t xml:space="preserve">2 </w:t>
      </w:r>
      <w:r>
        <w:t xml:space="preserve">de </w:t>
      </w:r>
      <w:r w:rsidR="003B75F5">
        <w:t xml:space="preserve">résoudre le DNS et de récupérer le nom de la machine qui est utilisé par la suite pour </w:t>
      </w:r>
      <w:r w:rsidR="00A031B3">
        <w:t xml:space="preserve">créer une session dans laquelle il sera possible de coller le script 1. En bloquant le pare-feu, </w:t>
      </w:r>
      <w:r w:rsidR="00B4326C">
        <w:t>on s’affranchit des problèmes du genre. Malgré tout, cela cause d’normes problèmes de sécurité. Le plus optimal serait de créer une règle qui autoriserait la commande de s’exécuter, et dans le même temps il faudrait désactiver toutes les règles qui coupent le script.</w:t>
      </w:r>
    </w:p>
    <w:p w14:paraId="08089FEA" w14:textId="457A138B" w:rsidR="00354D4E" w:rsidRDefault="00D44BBB" w:rsidP="00354D4E">
      <w:pPr>
        <w:keepNext/>
      </w:pPr>
      <w:r w:rsidRPr="00D44BBB">
        <w:rPr>
          <w:noProof/>
        </w:rPr>
        <w:drawing>
          <wp:inline distT="0" distB="0" distL="0" distR="0" wp14:anchorId="774C933C" wp14:editId="5EA5195B">
            <wp:extent cx="5759450" cy="532765"/>
            <wp:effectExtent l="0" t="0" r="0" b="63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59450" cy="532765"/>
                    </a:xfrm>
                    <a:prstGeom prst="rect">
                      <a:avLst/>
                    </a:prstGeom>
                  </pic:spPr>
                </pic:pic>
              </a:graphicData>
            </a:graphic>
          </wp:inline>
        </w:drawing>
      </w:r>
    </w:p>
    <w:p w14:paraId="0FCB81CE" w14:textId="18E5963F" w:rsidR="00354D4E" w:rsidRDefault="00354D4E" w:rsidP="00354D4E">
      <w:pPr>
        <w:pStyle w:val="Lgende"/>
      </w:pPr>
      <w:r>
        <w:t xml:space="preserve">Figure </w:t>
      </w:r>
      <w:fldSimple w:instr=" SEQ Figure \* ARABIC ">
        <w:r w:rsidR="0093161B">
          <w:rPr>
            <w:noProof/>
          </w:rPr>
          <w:t>12</w:t>
        </w:r>
      </w:fldSimple>
      <w:r>
        <w:t xml:space="preserve"> - Configuration </w:t>
      </w:r>
      <w:r w:rsidR="00D44BBB">
        <w:t>des cartes réseau</w:t>
      </w:r>
    </w:p>
    <w:p w14:paraId="786AF4A6" w14:textId="2E058A00" w:rsidR="008D7D07" w:rsidRDefault="008D7D07" w:rsidP="008D7D07">
      <w:r>
        <w:t xml:space="preserve">La partie réseau est décidée par le </w:t>
      </w:r>
      <w:r w:rsidRPr="008D7D07">
        <w:rPr>
          <w:b/>
          <w:bCs/>
          <w:color w:val="548DD4" w:themeColor="text2" w:themeTint="99"/>
        </w:rPr>
        <w:t>réseau</w:t>
      </w:r>
      <w:r w:rsidRPr="008D7D07">
        <w:rPr>
          <w:color w:val="548DD4" w:themeColor="text2" w:themeTint="99"/>
        </w:rPr>
        <w:t xml:space="preserve"> </w:t>
      </w:r>
      <w:r>
        <w:t>de l’école et la partie hôte a été décidée arbitrairement. Comme c’est un masque /24, seulement la dernière partie est une partie hôte. Voici un tableau regroupant les adresses IP utilisées et à quelles machines elles correspondent :</w:t>
      </w:r>
    </w:p>
    <w:tbl>
      <w:tblPr>
        <w:tblStyle w:val="Grilledutableau"/>
        <w:tblW w:w="0" w:type="auto"/>
        <w:tblLook w:val="04A0" w:firstRow="1" w:lastRow="0" w:firstColumn="1" w:lastColumn="0" w:noHBand="0" w:noVBand="1"/>
      </w:tblPr>
      <w:tblGrid>
        <w:gridCol w:w="4530"/>
        <w:gridCol w:w="4530"/>
      </w:tblGrid>
      <w:tr w:rsidR="008D7D07" w14:paraId="3F8DAC40" w14:textId="77777777" w:rsidTr="008D7D07">
        <w:tc>
          <w:tcPr>
            <w:tcW w:w="4530" w:type="dxa"/>
          </w:tcPr>
          <w:p w14:paraId="0A8F8209" w14:textId="4C75901C" w:rsidR="008D7D07" w:rsidRDefault="008D7D07" w:rsidP="008D7D07">
            <w:r>
              <w:t>yann2k22srv</w:t>
            </w:r>
          </w:p>
        </w:tc>
        <w:tc>
          <w:tcPr>
            <w:tcW w:w="4530" w:type="dxa"/>
          </w:tcPr>
          <w:p w14:paraId="3E7C3F1A" w14:textId="2E17C8AA" w:rsidR="008D7D07" w:rsidRDefault="008D7D07" w:rsidP="008D7D07">
            <w:r w:rsidRPr="008D7D07">
              <w:rPr>
                <w:b/>
                <w:bCs/>
                <w:color w:val="548DD4" w:themeColor="text2" w:themeTint="99"/>
              </w:rPr>
              <w:t>192.168.10</w:t>
            </w:r>
            <w:r>
              <w:t>.51</w:t>
            </w:r>
          </w:p>
        </w:tc>
      </w:tr>
      <w:tr w:rsidR="008D7D07" w14:paraId="1F8B19FF" w14:textId="77777777" w:rsidTr="008D7D07">
        <w:tc>
          <w:tcPr>
            <w:tcW w:w="4530" w:type="dxa"/>
          </w:tcPr>
          <w:p w14:paraId="3915EAFE" w14:textId="41A239DF" w:rsidR="008D7D07" w:rsidRDefault="008D7D07" w:rsidP="008D7D07">
            <w:r w:rsidRPr="008D7D07">
              <w:t>INF-A13-M215</w:t>
            </w:r>
          </w:p>
        </w:tc>
        <w:tc>
          <w:tcPr>
            <w:tcW w:w="4530" w:type="dxa"/>
          </w:tcPr>
          <w:p w14:paraId="18E4E0A7" w14:textId="7F752E23" w:rsidR="008D7D07" w:rsidRDefault="008D7D07" w:rsidP="008D7D07">
            <w:r w:rsidRPr="008D7D07">
              <w:rPr>
                <w:b/>
                <w:bCs/>
                <w:color w:val="548DD4" w:themeColor="text2" w:themeTint="99"/>
              </w:rPr>
              <w:t>192.168.10</w:t>
            </w:r>
            <w:r>
              <w:t>.52</w:t>
            </w:r>
          </w:p>
        </w:tc>
      </w:tr>
      <w:tr w:rsidR="008D7D07" w14:paraId="623805EA" w14:textId="77777777" w:rsidTr="008D7D07">
        <w:tc>
          <w:tcPr>
            <w:tcW w:w="4530" w:type="dxa"/>
          </w:tcPr>
          <w:p w14:paraId="36710F5F" w14:textId="3C9F7874" w:rsidR="008D7D07" w:rsidRDefault="008D7D07" w:rsidP="008D7D07">
            <w:r>
              <w:t>yann2k22srv2</w:t>
            </w:r>
          </w:p>
        </w:tc>
        <w:tc>
          <w:tcPr>
            <w:tcW w:w="4530" w:type="dxa"/>
          </w:tcPr>
          <w:p w14:paraId="2A679125" w14:textId="7DC197CF" w:rsidR="008D7D07" w:rsidRDefault="008D7D07" w:rsidP="008D7D07">
            <w:r w:rsidRPr="008D7D07">
              <w:rPr>
                <w:b/>
                <w:bCs/>
                <w:color w:val="548DD4" w:themeColor="text2" w:themeTint="99"/>
              </w:rPr>
              <w:t>192.168.10</w:t>
            </w:r>
            <w:r>
              <w:t>.53</w:t>
            </w:r>
          </w:p>
        </w:tc>
      </w:tr>
    </w:tbl>
    <w:p w14:paraId="64F53BB3" w14:textId="77777777" w:rsidR="008D7D07" w:rsidRPr="008D7D07" w:rsidRDefault="008D7D07" w:rsidP="008D7D07"/>
    <w:p w14:paraId="2D53DF10" w14:textId="77777777" w:rsidR="00354D4E" w:rsidRDefault="00354D4E" w:rsidP="00354D4E">
      <w:pPr>
        <w:keepNext/>
      </w:pPr>
      <w:r>
        <w:rPr>
          <w:noProof/>
        </w:rPr>
        <w:lastRenderedPageBreak/>
        <w:drawing>
          <wp:inline distT="0" distB="0" distL="0" distR="0" wp14:anchorId="645B5DFC" wp14:editId="268743B8">
            <wp:extent cx="3686689" cy="1352739"/>
            <wp:effectExtent l="0" t="0" r="0" b="0"/>
            <wp:docPr id="6" name="Image 6" descr="Une image contenant texte, logiciel,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logiciel, Police, affichage&#10;&#10;Description générée automatiquement"/>
                    <pic:cNvPicPr/>
                  </pic:nvPicPr>
                  <pic:blipFill>
                    <a:blip r:embed="rId48">
                      <a:extLst>
                        <a:ext uri="{28A0092B-C50C-407E-A947-70E740481C1C}">
                          <a14:useLocalDpi xmlns:a14="http://schemas.microsoft.com/office/drawing/2010/main" val="0"/>
                        </a:ext>
                      </a:extLst>
                    </a:blip>
                    <a:stretch>
                      <a:fillRect/>
                    </a:stretch>
                  </pic:blipFill>
                  <pic:spPr>
                    <a:xfrm>
                      <a:off x="0" y="0"/>
                      <a:ext cx="3686689" cy="1352739"/>
                    </a:xfrm>
                    <a:prstGeom prst="rect">
                      <a:avLst/>
                    </a:prstGeom>
                  </pic:spPr>
                </pic:pic>
              </a:graphicData>
            </a:graphic>
          </wp:inline>
        </w:drawing>
      </w:r>
    </w:p>
    <w:p w14:paraId="65C29DC2" w14:textId="7A8E8F73" w:rsidR="00354D4E" w:rsidRDefault="00354D4E" w:rsidP="00354D4E">
      <w:pPr>
        <w:pStyle w:val="Lgende"/>
      </w:pPr>
      <w:r>
        <w:t xml:space="preserve">Figure </w:t>
      </w:r>
      <w:fldSimple w:instr=" SEQ Figure \* ARABIC ">
        <w:r w:rsidR="0093161B">
          <w:rPr>
            <w:noProof/>
          </w:rPr>
          <w:t>13</w:t>
        </w:r>
      </w:fldSimple>
      <w:r>
        <w:t xml:space="preserve"> - Protocole IPV6 désactivé</w:t>
      </w:r>
    </w:p>
    <w:p w14:paraId="6E2BCA06" w14:textId="454AE44F" w:rsidR="00354D4E" w:rsidRPr="00354D4E" w:rsidRDefault="00354D4E" w:rsidP="00354D4E">
      <w:r>
        <w:t xml:space="preserve">Le protocole IPV6 est désactivé afin d’éviter les </w:t>
      </w:r>
      <w:r w:rsidR="008D7D07">
        <w:t>problèmes d’incompatibilité</w:t>
      </w:r>
      <w:r w:rsidR="00A93AEB">
        <w:t xml:space="preserve"> </w:t>
      </w:r>
      <w:r>
        <w:t>qui pourraient survenir en utilisant winRM</w:t>
      </w:r>
    </w:p>
    <w:p w14:paraId="6400F434"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13A5685A"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4BA10908"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7BE4448E"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F26F4D1" w14:textId="77777777"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14:paraId="148AF23C" w14:textId="77777777" w:rsidR="00920F4E" w:rsidRPr="00920F4E" w:rsidRDefault="00552D07" w:rsidP="0015167D">
      <w:pPr>
        <w:pStyle w:val="Informations"/>
        <w:numPr>
          <w:ilvl w:val="6"/>
          <w:numId w:val="20"/>
        </w:numPr>
      </w:pPr>
      <w:r w:rsidRPr="00920F4E">
        <w:t>Modèle physique d’une base de données.</w:t>
      </w:r>
    </w:p>
    <w:p w14:paraId="317BA876"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6FFA8756"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7926F197" w14:textId="77777777" w:rsidR="00505421" w:rsidRPr="007F30AE" w:rsidRDefault="00505421" w:rsidP="008E53F9">
      <w:pPr>
        <w:pStyle w:val="Titre2"/>
      </w:pPr>
      <w:bookmarkStart w:id="52" w:name="_Toc532179960"/>
      <w:bookmarkStart w:id="53" w:name="_Toc165969644"/>
      <w:bookmarkStart w:id="54" w:name="_Toc167443401"/>
      <w:r w:rsidRPr="007F30AE">
        <w:t>Modifications</w:t>
      </w:r>
      <w:bookmarkEnd w:id="52"/>
      <w:bookmarkEnd w:id="53"/>
      <w:bookmarkEnd w:id="54"/>
    </w:p>
    <w:p w14:paraId="660F17BA"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6C0E2DBC" w14:textId="77777777" w:rsidR="00505421" w:rsidRPr="00920F4E" w:rsidRDefault="00505421" w:rsidP="0015167D">
      <w:pPr>
        <w:pStyle w:val="Informations"/>
        <w:numPr>
          <w:ilvl w:val="5"/>
          <w:numId w:val="21"/>
        </w:numPr>
      </w:pPr>
      <w:r>
        <w:t>Date, raison, description, etc.</w:t>
      </w:r>
    </w:p>
    <w:p w14:paraId="76FD661A" w14:textId="77777777" w:rsidR="007F30AE" w:rsidRPr="007F30AE" w:rsidRDefault="007F30AE" w:rsidP="008E53F9">
      <w:pPr>
        <w:pStyle w:val="Titre1"/>
      </w:pPr>
      <w:bookmarkStart w:id="55" w:name="_Toc532179966"/>
      <w:bookmarkStart w:id="56" w:name="_Toc165969650"/>
      <w:bookmarkStart w:id="57" w:name="_Toc167443402"/>
      <w:r w:rsidRPr="007F30AE">
        <w:t>Tests</w:t>
      </w:r>
      <w:bookmarkEnd w:id="55"/>
      <w:bookmarkEnd w:id="56"/>
      <w:bookmarkEnd w:id="57"/>
    </w:p>
    <w:p w14:paraId="7242E75B" w14:textId="77777777" w:rsidR="007F30AE" w:rsidRDefault="007F30AE" w:rsidP="008E53F9">
      <w:pPr>
        <w:pStyle w:val="Titre2"/>
      </w:pPr>
      <w:bookmarkStart w:id="58" w:name="_Toc532179968"/>
      <w:bookmarkStart w:id="59" w:name="_Toc165969652"/>
      <w:bookmarkStart w:id="60" w:name="_Ref308525868"/>
      <w:bookmarkStart w:id="61" w:name="_Toc167443403"/>
      <w:r w:rsidRPr="007F30AE">
        <w:t>Dossier des tests</w:t>
      </w:r>
      <w:bookmarkEnd w:id="58"/>
      <w:bookmarkEnd w:id="59"/>
      <w:bookmarkEnd w:id="60"/>
      <w:bookmarkEnd w:id="61"/>
    </w:p>
    <w:tbl>
      <w:tblPr>
        <w:tblStyle w:val="Grilledutableau"/>
        <w:tblW w:w="0" w:type="auto"/>
        <w:tblInd w:w="1134" w:type="dxa"/>
        <w:tblLook w:val="04A0" w:firstRow="1" w:lastRow="0" w:firstColumn="1" w:lastColumn="0" w:noHBand="0" w:noVBand="1"/>
      </w:tblPr>
      <w:tblGrid>
        <w:gridCol w:w="995"/>
        <w:gridCol w:w="2108"/>
        <w:gridCol w:w="1926"/>
        <w:gridCol w:w="1378"/>
        <w:gridCol w:w="1519"/>
      </w:tblGrid>
      <w:tr w:rsidR="00DE4149" w14:paraId="53A15066" w14:textId="77777777" w:rsidTr="00B578D2">
        <w:tc>
          <w:tcPr>
            <w:tcW w:w="279" w:type="dxa"/>
          </w:tcPr>
          <w:p w14:paraId="547B1FE5" w14:textId="730CA6E3" w:rsidR="00E40FAF" w:rsidRDefault="00E40FAF" w:rsidP="002E431E">
            <w:pPr>
              <w:pStyle w:val="Retraitcorpsdetexte"/>
              <w:ind w:left="0"/>
              <w:jc w:val="center"/>
            </w:pPr>
            <w:r>
              <w:t>Numéro</w:t>
            </w:r>
          </w:p>
        </w:tc>
        <w:tc>
          <w:tcPr>
            <w:tcW w:w="2679" w:type="dxa"/>
          </w:tcPr>
          <w:p w14:paraId="12836A5D" w14:textId="736F1FBF" w:rsidR="00E40FAF" w:rsidRDefault="00E40FAF" w:rsidP="002E431E">
            <w:pPr>
              <w:pStyle w:val="Retraitcorpsdetexte"/>
              <w:ind w:left="0"/>
              <w:jc w:val="center"/>
            </w:pPr>
            <w:r>
              <w:t>Description</w:t>
            </w:r>
          </w:p>
        </w:tc>
        <w:tc>
          <w:tcPr>
            <w:tcW w:w="2133" w:type="dxa"/>
          </w:tcPr>
          <w:p w14:paraId="569437EB" w14:textId="2F28E74A" w:rsidR="00E40FAF" w:rsidRDefault="00E40FAF" w:rsidP="002E431E">
            <w:pPr>
              <w:pStyle w:val="Retraitcorpsdetexte"/>
              <w:ind w:left="0"/>
              <w:jc w:val="center"/>
            </w:pPr>
            <w:r>
              <w:t>Procédure</w:t>
            </w:r>
          </w:p>
        </w:tc>
        <w:tc>
          <w:tcPr>
            <w:tcW w:w="1316" w:type="dxa"/>
          </w:tcPr>
          <w:p w14:paraId="0F320CD0" w14:textId="5C538738" w:rsidR="00E40FAF" w:rsidRDefault="00E40FAF" w:rsidP="00E40FAF">
            <w:pPr>
              <w:pStyle w:val="Retraitcorpsdetexte"/>
              <w:ind w:left="0"/>
            </w:pPr>
            <w:r>
              <w:t>Résultat attendu</w:t>
            </w:r>
          </w:p>
        </w:tc>
        <w:tc>
          <w:tcPr>
            <w:tcW w:w="1519" w:type="dxa"/>
          </w:tcPr>
          <w:p w14:paraId="0E224442" w14:textId="1CB90548" w:rsidR="00E40FAF" w:rsidRDefault="00E40FAF" w:rsidP="00E40FAF">
            <w:pPr>
              <w:pStyle w:val="Retraitcorpsdetexte"/>
              <w:ind w:left="0"/>
            </w:pPr>
            <w:r>
              <w:t>Résultat obtenu</w:t>
            </w:r>
          </w:p>
        </w:tc>
      </w:tr>
      <w:tr w:rsidR="00DE4149" w14:paraId="1AE326C9" w14:textId="77777777" w:rsidTr="00B578D2">
        <w:tc>
          <w:tcPr>
            <w:tcW w:w="279" w:type="dxa"/>
          </w:tcPr>
          <w:p w14:paraId="5753656A" w14:textId="1753A37F" w:rsidR="00E40FAF" w:rsidRDefault="00E40FAF" w:rsidP="008F1BD3">
            <w:pPr>
              <w:pStyle w:val="Retraitcorpsdetexte"/>
              <w:ind w:left="0"/>
              <w:jc w:val="left"/>
            </w:pPr>
            <w:r>
              <w:t>1</w:t>
            </w:r>
          </w:p>
        </w:tc>
        <w:tc>
          <w:tcPr>
            <w:tcW w:w="2679" w:type="dxa"/>
          </w:tcPr>
          <w:p w14:paraId="3566748A" w14:textId="775459AA" w:rsidR="00E40FAF" w:rsidRDefault="008F1BD3" w:rsidP="008F1BD3">
            <w:pPr>
              <w:pStyle w:val="Retraitcorpsdetexte"/>
              <w:ind w:left="0"/>
              <w:jc w:val="left"/>
            </w:pPr>
            <w:r>
              <w:t>Vérification synchronisation GitHub – GitHub desktop</w:t>
            </w:r>
          </w:p>
        </w:tc>
        <w:tc>
          <w:tcPr>
            <w:tcW w:w="2133" w:type="dxa"/>
          </w:tcPr>
          <w:p w14:paraId="3691B497" w14:textId="66B72CC2" w:rsidR="00E40FAF" w:rsidRDefault="00E40FAF" w:rsidP="008F1BD3">
            <w:pPr>
              <w:pStyle w:val="Retraitcorpsdetexte"/>
              <w:ind w:left="0"/>
              <w:jc w:val="left"/>
            </w:pPr>
            <w:r>
              <w:t xml:space="preserve">Faire un commit </w:t>
            </w:r>
            <w:r w:rsidR="008F1BD3">
              <w:t>GitHub</w:t>
            </w:r>
            <w:r>
              <w:t xml:space="preserve"> en utilisant </w:t>
            </w:r>
            <w:r w:rsidR="008F1BD3">
              <w:t>GitHub</w:t>
            </w:r>
            <w:r>
              <w:t xml:space="preserve"> </w:t>
            </w:r>
            <w:r w:rsidR="002E431E">
              <w:t>D</w:t>
            </w:r>
            <w:r>
              <w:t>esktop</w:t>
            </w:r>
            <w:r w:rsidR="008F1BD3">
              <w:t xml:space="preserve"> afin de voir si le commit passe bien sur GitHub</w:t>
            </w:r>
          </w:p>
        </w:tc>
        <w:tc>
          <w:tcPr>
            <w:tcW w:w="1316" w:type="dxa"/>
          </w:tcPr>
          <w:p w14:paraId="0EC9D242" w14:textId="58BCDF37" w:rsidR="00E40FAF" w:rsidRDefault="00E40FAF" w:rsidP="00E40FAF">
            <w:pPr>
              <w:pStyle w:val="Retraitcorpsdetexte"/>
              <w:ind w:left="0"/>
            </w:pPr>
            <w:r>
              <w:t>OK</w:t>
            </w:r>
          </w:p>
        </w:tc>
        <w:tc>
          <w:tcPr>
            <w:tcW w:w="1519" w:type="dxa"/>
          </w:tcPr>
          <w:p w14:paraId="6F93F9CD" w14:textId="11B1F604" w:rsidR="00E40FAF" w:rsidRDefault="00E40FAF" w:rsidP="00E40FAF">
            <w:pPr>
              <w:pStyle w:val="Retraitcorpsdetexte"/>
              <w:ind w:left="0"/>
            </w:pPr>
            <w:r>
              <w:t>OK</w:t>
            </w:r>
          </w:p>
        </w:tc>
      </w:tr>
      <w:tr w:rsidR="00DE4149" w14:paraId="3AD81A57" w14:textId="77777777" w:rsidTr="00B578D2">
        <w:tc>
          <w:tcPr>
            <w:tcW w:w="279" w:type="dxa"/>
          </w:tcPr>
          <w:p w14:paraId="5F0E0428" w14:textId="0F7746D6" w:rsidR="00D83C94" w:rsidRDefault="00D83C94" w:rsidP="008F1BD3">
            <w:pPr>
              <w:pStyle w:val="Retraitcorpsdetexte"/>
              <w:ind w:left="0"/>
              <w:jc w:val="left"/>
            </w:pPr>
            <w:r>
              <w:t>2</w:t>
            </w:r>
          </w:p>
        </w:tc>
        <w:tc>
          <w:tcPr>
            <w:tcW w:w="2679" w:type="dxa"/>
          </w:tcPr>
          <w:p w14:paraId="37C2500B" w14:textId="54B9B20E" w:rsidR="00D83C94" w:rsidRDefault="00D83C94" w:rsidP="008F1BD3">
            <w:pPr>
              <w:pStyle w:val="Retraitcorpsdetexte"/>
              <w:ind w:left="0"/>
              <w:jc w:val="left"/>
            </w:pPr>
            <w:r>
              <w:t>Lancement d’un script depuis son chemin à l’intérieur d’un autre script</w:t>
            </w:r>
          </w:p>
        </w:tc>
        <w:tc>
          <w:tcPr>
            <w:tcW w:w="2133" w:type="dxa"/>
          </w:tcPr>
          <w:p w14:paraId="348583D9" w14:textId="41C5748A" w:rsidR="00D83C94" w:rsidRDefault="00611152" w:rsidP="008F1BD3">
            <w:pPr>
              <w:pStyle w:val="Retraitcorpsdetexte"/>
              <w:ind w:left="0"/>
              <w:jc w:val="left"/>
            </w:pPr>
            <w:r>
              <w:t>Entrer la commande ./x-pappromail.ps1 pour voir si le script s’exécute</w:t>
            </w:r>
          </w:p>
        </w:tc>
        <w:tc>
          <w:tcPr>
            <w:tcW w:w="1316" w:type="dxa"/>
          </w:tcPr>
          <w:p w14:paraId="011FEB1C" w14:textId="0F0724B5" w:rsidR="00D83C94" w:rsidRDefault="00D83C94" w:rsidP="00E40FAF">
            <w:pPr>
              <w:pStyle w:val="Retraitcorpsdetexte"/>
              <w:ind w:left="0"/>
            </w:pPr>
            <w:r>
              <w:t>KO</w:t>
            </w:r>
          </w:p>
        </w:tc>
        <w:tc>
          <w:tcPr>
            <w:tcW w:w="1519" w:type="dxa"/>
          </w:tcPr>
          <w:p w14:paraId="408B4B64" w14:textId="4EE3A18E" w:rsidR="00D83C94" w:rsidRDefault="00D83C94" w:rsidP="00E40FAF">
            <w:pPr>
              <w:pStyle w:val="Retraitcorpsdetexte"/>
              <w:ind w:left="0"/>
            </w:pPr>
            <w:r>
              <w:t>OK</w:t>
            </w:r>
          </w:p>
        </w:tc>
      </w:tr>
      <w:tr w:rsidR="00DE4149" w14:paraId="1DE28EEB" w14:textId="77777777" w:rsidTr="00B578D2">
        <w:tc>
          <w:tcPr>
            <w:tcW w:w="279" w:type="dxa"/>
          </w:tcPr>
          <w:p w14:paraId="1A6E369B" w14:textId="430AA2E0" w:rsidR="00611152" w:rsidRDefault="00611152" w:rsidP="008F1BD3">
            <w:pPr>
              <w:pStyle w:val="Retraitcorpsdetexte"/>
              <w:ind w:left="0"/>
              <w:jc w:val="left"/>
            </w:pPr>
            <w:r>
              <w:t>3</w:t>
            </w:r>
          </w:p>
        </w:tc>
        <w:tc>
          <w:tcPr>
            <w:tcW w:w="2679" w:type="dxa"/>
          </w:tcPr>
          <w:p w14:paraId="11319F7E" w14:textId="70AD02E7" w:rsidR="00611152" w:rsidRDefault="00611152" w:rsidP="008F1BD3">
            <w:pPr>
              <w:pStyle w:val="Retraitcorpsdetexte"/>
              <w:ind w:left="0"/>
              <w:jc w:val="left"/>
            </w:pPr>
            <w:r>
              <w:t>Affichage de l’aide</w:t>
            </w:r>
            <w:r w:rsidR="00447821">
              <w:t xml:space="preserve"> (script 2)</w:t>
            </w:r>
          </w:p>
        </w:tc>
        <w:tc>
          <w:tcPr>
            <w:tcW w:w="2133" w:type="dxa"/>
          </w:tcPr>
          <w:p w14:paraId="4BF2CF1B" w14:textId="1A5E3D1A" w:rsidR="006C0F1F" w:rsidRDefault="00611152" w:rsidP="008F1BD3">
            <w:pPr>
              <w:pStyle w:val="Retraitcorpsdetexte"/>
              <w:ind w:left="0"/>
              <w:jc w:val="left"/>
            </w:pPr>
            <w:r>
              <w:t>Dans l’en</w:t>
            </w:r>
            <w:r w:rsidR="009402C4">
              <w:t>-</w:t>
            </w:r>
            <w:r>
              <w:t>tête des scripts, renseigner .SYNOPSIS, .DESCRIPTION, .EXAMPLE et .PARAMETER, puis faire les commandes</w:t>
            </w:r>
          </w:p>
          <w:p w14:paraId="15DB0C29" w14:textId="1B8F0592" w:rsidR="006C0F1F" w:rsidRDefault="006C0F1F" w:rsidP="008F1BD3">
            <w:pPr>
              <w:pStyle w:val="Retraitcorpsdetexte"/>
              <w:ind w:left="0"/>
              <w:jc w:val="left"/>
              <w:rPr>
                <w:lang w:val="en-US"/>
              </w:rPr>
            </w:pPr>
            <w:r w:rsidRPr="006C0F1F">
              <w:rPr>
                <w:lang w:val="en-US"/>
              </w:rPr>
              <w:t>Get-Help</w:t>
            </w:r>
            <w:r w:rsidR="00611152" w:rsidRPr="006C0F1F">
              <w:rPr>
                <w:lang w:val="en-US"/>
              </w:rPr>
              <w:t xml:space="preserve"> x-yanmangiagl-setup.ps1 et</w:t>
            </w:r>
          </w:p>
          <w:p w14:paraId="37C06DAE" w14:textId="0F6E3A38" w:rsidR="00611152" w:rsidRPr="006C0F1F" w:rsidRDefault="006C0F1F" w:rsidP="008F1BD3">
            <w:pPr>
              <w:pStyle w:val="Retraitcorpsdetexte"/>
              <w:ind w:left="0"/>
              <w:jc w:val="left"/>
              <w:rPr>
                <w:lang w:val="en-US"/>
              </w:rPr>
            </w:pPr>
            <w:r w:rsidRPr="006C0F1F">
              <w:rPr>
                <w:lang w:val="en-US"/>
              </w:rPr>
              <w:t xml:space="preserve">Get-Help </w:t>
            </w:r>
            <w:r w:rsidR="00611152" w:rsidRPr="006C0F1F">
              <w:rPr>
                <w:lang w:val="en-US"/>
              </w:rPr>
              <w:t>yanmangiagl-</w:t>
            </w:r>
            <w:r w:rsidR="00611152" w:rsidRPr="006C0F1F">
              <w:rPr>
                <w:lang w:val="en-US"/>
              </w:rPr>
              <w:lastRenderedPageBreak/>
              <w:t>setup.ps1 -Examples</w:t>
            </w:r>
          </w:p>
        </w:tc>
        <w:tc>
          <w:tcPr>
            <w:tcW w:w="1316" w:type="dxa"/>
          </w:tcPr>
          <w:p w14:paraId="6C3C7BEF" w14:textId="06866A3A" w:rsidR="00611152" w:rsidRDefault="00611152" w:rsidP="00E40FAF">
            <w:pPr>
              <w:pStyle w:val="Retraitcorpsdetexte"/>
              <w:ind w:left="0"/>
            </w:pPr>
            <w:r>
              <w:lastRenderedPageBreak/>
              <w:t>L’aide s’affiche sans problème</w:t>
            </w:r>
          </w:p>
        </w:tc>
        <w:tc>
          <w:tcPr>
            <w:tcW w:w="1519" w:type="dxa"/>
          </w:tcPr>
          <w:p w14:paraId="676B63DA" w14:textId="76921F93" w:rsidR="00611152" w:rsidRDefault="00611152" w:rsidP="00E40FAF">
            <w:pPr>
              <w:pStyle w:val="Retraitcorpsdetexte"/>
              <w:ind w:left="0"/>
            </w:pPr>
            <w:r>
              <w:t>L’aide s’affiche sans problème</w:t>
            </w:r>
          </w:p>
        </w:tc>
      </w:tr>
      <w:tr w:rsidR="00DE4149" w14:paraId="2F391116" w14:textId="77777777" w:rsidTr="00B578D2">
        <w:tc>
          <w:tcPr>
            <w:tcW w:w="279" w:type="dxa"/>
          </w:tcPr>
          <w:p w14:paraId="30A2B09B" w14:textId="3B5149FE" w:rsidR="00DE4149" w:rsidRDefault="00DE4149" w:rsidP="008F1BD3">
            <w:pPr>
              <w:pStyle w:val="Retraitcorpsdetexte"/>
              <w:ind w:left="0"/>
              <w:jc w:val="left"/>
            </w:pPr>
            <w:r>
              <w:t>4</w:t>
            </w:r>
          </w:p>
        </w:tc>
        <w:tc>
          <w:tcPr>
            <w:tcW w:w="2679" w:type="dxa"/>
          </w:tcPr>
          <w:p w14:paraId="6C5E07BE" w14:textId="0B654685" w:rsidR="00DE4149" w:rsidRDefault="00447821" w:rsidP="008F1BD3">
            <w:pPr>
              <w:pStyle w:val="Retraitcorpsdetexte"/>
              <w:ind w:left="0"/>
              <w:jc w:val="left"/>
            </w:pPr>
            <w:r>
              <w:t>Déplacement des variables (script 2)</w:t>
            </w:r>
          </w:p>
        </w:tc>
        <w:tc>
          <w:tcPr>
            <w:tcW w:w="2133" w:type="dxa"/>
          </w:tcPr>
          <w:p w14:paraId="6E5BF144" w14:textId="22033A73" w:rsidR="00DE4149" w:rsidRDefault="00447821" w:rsidP="008F1BD3">
            <w:pPr>
              <w:pStyle w:val="Retraitcorpsdetexte"/>
              <w:ind w:left="0"/>
              <w:jc w:val="left"/>
            </w:pPr>
            <w:r>
              <w:t xml:space="preserve">Faire bouger les variables $startPath et $destinationPath dans le scriptblock d’invoke command pour ne plus avoir de x dite $null alors qu’elle ne l’est pas </w:t>
            </w:r>
          </w:p>
        </w:tc>
        <w:tc>
          <w:tcPr>
            <w:tcW w:w="1316" w:type="dxa"/>
          </w:tcPr>
          <w:p w14:paraId="5843B79C" w14:textId="433F6DFA" w:rsidR="00DE4149" w:rsidRDefault="00DE4149" w:rsidP="00E40FAF">
            <w:pPr>
              <w:pStyle w:val="Retraitcorpsdetexte"/>
              <w:ind w:left="0"/>
            </w:pPr>
            <w:r>
              <w:t>Le</w:t>
            </w:r>
            <w:r w:rsidR="00447821">
              <w:t>s variables sont instanciées et permettent au script de passer à la suite</w:t>
            </w:r>
          </w:p>
        </w:tc>
        <w:tc>
          <w:tcPr>
            <w:tcW w:w="1519" w:type="dxa"/>
          </w:tcPr>
          <w:p w14:paraId="38E7C9E4" w14:textId="4A18B02D" w:rsidR="00DE4149" w:rsidRDefault="00DE4149" w:rsidP="00E40FAF">
            <w:pPr>
              <w:pStyle w:val="Retraitcorpsdetexte"/>
              <w:ind w:left="0"/>
            </w:pPr>
            <w:r>
              <w:t xml:space="preserve">Les 2 </w:t>
            </w:r>
            <w:r w:rsidR="00447821">
              <w:t xml:space="preserve">variables </w:t>
            </w:r>
            <w:r>
              <w:t>ont l’air de fonctionner maintenant mais $session est $null</w:t>
            </w:r>
          </w:p>
        </w:tc>
      </w:tr>
      <w:tr w:rsidR="00447821" w14:paraId="55DED8D5" w14:textId="77777777" w:rsidTr="00B578D2">
        <w:tc>
          <w:tcPr>
            <w:tcW w:w="279" w:type="dxa"/>
          </w:tcPr>
          <w:p w14:paraId="36F1EAB6" w14:textId="61313C3E" w:rsidR="00447821" w:rsidRDefault="00447821" w:rsidP="008F1BD3">
            <w:pPr>
              <w:pStyle w:val="Retraitcorpsdetexte"/>
              <w:ind w:left="0"/>
              <w:jc w:val="left"/>
            </w:pPr>
            <w:r>
              <w:t>5</w:t>
            </w:r>
          </w:p>
        </w:tc>
        <w:tc>
          <w:tcPr>
            <w:tcW w:w="2679" w:type="dxa"/>
          </w:tcPr>
          <w:p w14:paraId="79C62C25" w14:textId="63848C52" w:rsidR="00447821" w:rsidRDefault="0005165C" w:rsidP="008F1BD3">
            <w:pPr>
              <w:pStyle w:val="Retraitcorpsdetexte"/>
              <w:ind w:left="0"/>
              <w:jc w:val="left"/>
            </w:pPr>
            <w:r>
              <w:t>Supprimer invokecommand</w:t>
            </w:r>
          </w:p>
        </w:tc>
        <w:tc>
          <w:tcPr>
            <w:tcW w:w="2133" w:type="dxa"/>
          </w:tcPr>
          <w:p w14:paraId="42987416" w14:textId="77777777" w:rsidR="00447821" w:rsidRDefault="00447821" w:rsidP="008F1BD3">
            <w:pPr>
              <w:pStyle w:val="Retraitcorpsdetexte"/>
              <w:ind w:left="0"/>
              <w:jc w:val="left"/>
            </w:pPr>
          </w:p>
        </w:tc>
        <w:tc>
          <w:tcPr>
            <w:tcW w:w="1316" w:type="dxa"/>
          </w:tcPr>
          <w:p w14:paraId="6DAA5884" w14:textId="46BD5D73" w:rsidR="00447821" w:rsidRDefault="00B578D2" w:rsidP="00E40FAF">
            <w:pPr>
              <w:pStyle w:val="Retraitcorpsdetexte"/>
              <w:ind w:left="0"/>
            </w:pPr>
            <w:r>
              <w:t>OK</w:t>
            </w:r>
          </w:p>
        </w:tc>
        <w:tc>
          <w:tcPr>
            <w:tcW w:w="1519" w:type="dxa"/>
          </w:tcPr>
          <w:p w14:paraId="3B12A8B4" w14:textId="2958D01F" w:rsidR="00447821" w:rsidRDefault="00B578D2" w:rsidP="00E40FAF">
            <w:pPr>
              <w:pStyle w:val="Retraitcorpsdetexte"/>
              <w:ind w:left="0"/>
            </w:pPr>
            <w:r>
              <w:t>OK</w:t>
            </w:r>
          </w:p>
        </w:tc>
      </w:tr>
      <w:tr w:rsidR="00B36814" w14:paraId="03F6F3DA" w14:textId="77777777" w:rsidTr="00B578D2">
        <w:tc>
          <w:tcPr>
            <w:tcW w:w="279" w:type="dxa"/>
          </w:tcPr>
          <w:p w14:paraId="3382EE50" w14:textId="33F5B0C3" w:rsidR="00B36814" w:rsidRDefault="00B36814" w:rsidP="008F1BD3">
            <w:pPr>
              <w:pStyle w:val="Retraitcorpsdetexte"/>
              <w:ind w:left="0"/>
              <w:jc w:val="left"/>
            </w:pPr>
            <w:r>
              <w:t>6</w:t>
            </w:r>
          </w:p>
        </w:tc>
        <w:tc>
          <w:tcPr>
            <w:tcW w:w="2679" w:type="dxa"/>
          </w:tcPr>
          <w:p w14:paraId="40FD4A94" w14:textId="03BFB41E" w:rsidR="00B36814" w:rsidRDefault="00A43B6B" w:rsidP="008F1BD3">
            <w:pPr>
              <w:pStyle w:val="Retraitcorpsdetexte"/>
              <w:ind w:left="0"/>
              <w:jc w:val="left"/>
            </w:pPr>
            <w:r>
              <w:t>Tenter 192.168.10.53 sans l’autre comme paramètre du script 2 (.51 fonctionne)</w:t>
            </w:r>
          </w:p>
        </w:tc>
        <w:tc>
          <w:tcPr>
            <w:tcW w:w="2133" w:type="dxa"/>
          </w:tcPr>
          <w:p w14:paraId="5022EF99" w14:textId="233F5FEF" w:rsidR="00B36814" w:rsidRDefault="00AC7433" w:rsidP="008F1BD3">
            <w:pPr>
              <w:pStyle w:val="Retraitcorpsdetexte"/>
              <w:ind w:left="0"/>
              <w:jc w:val="left"/>
            </w:pPr>
            <w:r w:rsidRPr="00AC7433">
              <w:t>Restart-Service winrm</w:t>
            </w:r>
          </w:p>
        </w:tc>
        <w:tc>
          <w:tcPr>
            <w:tcW w:w="1316" w:type="dxa"/>
          </w:tcPr>
          <w:p w14:paraId="674EA6A2" w14:textId="1E1B6D12" w:rsidR="00B36814" w:rsidRDefault="007354A0" w:rsidP="00E40FAF">
            <w:pPr>
              <w:pStyle w:val="Retraitcorpsdetexte"/>
              <w:ind w:left="0"/>
            </w:pPr>
            <w:r>
              <w:t>Marche pour toujours</w:t>
            </w:r>
          </w:p>
        </w:tc>
        <w:tc>
          <w:tcPr>
            <w:tcW w:w="1519" w:type="dxa"/>
          </w:tcPr>
          <w:p w14:paraId="4F5B7DD3" w14:textId="22916543" w:rsidR="00B36814" w:rsidRDefault="007354A0" w:rsidP="00E40FAF">
            <w:pPr>
              <w:pStyle w:val="Retraitcorpsdetexte"/>
              <w:ind w:left="0"/>
            </w:pPr>
            <w:r>
              <w:t>Fonctionne seulement une fois après un redémarrage du serveur si la commande est faite assez vite</w:t>
            </w:r>
          </w:p>
        </w:tc>
      </w:tr>
      <w:tr w:rsidR="007354A0" w14:paraId="0C2FA57E" w14:textId="77777777" w:rsidTr="00B578D2">
        <w:tc>
          <w:tcPr>
            <w:tcW w:w="279" w:type="dxa"/>
          </w:tcPr>
          <w:p w14:paraId="30EF81C0" w14:textId="1AEC9803" w:rsidR="007354A0" w:rsidRDefault="007354A0" w:rsidP="008F1BD3">
            <w:pPr>
              <w:pStyle w:val="Retraitcorpsdetexte"/>
              <w:ind w:left="0"/>
              <w:jc w:val="left"/>
            </w:pPr>
            <w:r>
              <w:t>8</w:t>
            </w:r>
          </w:p>
        </w:tc>
        <w:tc>
          <w:tcPr>
            <w:tcW w:w="2679" w:type="dxa"/>
          </w:tcPr>
          <w:p w14:paraId="6F5160B7" w14:textId="4B19F1B1" w:rsidR="007354A0" w:rsidRDefault="007354A0" w:rsidP="008F1BD3">
            <w:pPr>
              <w:pStyle w:val="Retraitcorpsdetexte"/>
              <w:ind w:left="0"/>
              <w:jc w:val="left"/>
            </w:pPr>
            <w:r>
              <w:t>Désactiver pare-feu serveur 2</w:t>
            </w:r>
          </w:p>
        </w:tc>
        <w:tc>
          <w:tcPr>
            <w:tcW w:w="2133" w:type="dxa"/>
          </w:tcPr>
          <w:p w14:paraId="1FF82EA4" w14:textId="257BEC4A" w:rsidR="007354A0" w:rsidRPr="00AC7433" w:rsidRDefault="007354A0" w:rsidP="008F1BD3">
            <w:pPr>
              <w:pStyle w:val="Retraitcorpsdetexte"/>
              <w:ind w:left="0"/>
              <w:jc w:val="left"/>
            </w:pPr>
            <w:r>
              <w:t>La premier serveur a un pare-feu éteint et pas le deuxième, tester de le désactiver pour voir si ça fonctionne</w:t>
            </w:r>
          </w:p>
        </w:tc>
        <w:tc>
          <w:tcPr>
            <w:tcW w:w="1316" w:type="dxa"/>
          </w:tcPr>
          <w:p w14:paraId="0F21FB42" w14:textId="437650DA" w:rsidR="007354A0" w:rsidRDefault="007354A0" w:rsidP="00E40FAF">
            <w:pPr>
              <w:pStyle w:val="Retraitcorpsdetexte"/>
              <w:ind w:left="0"/>
            </w:pPr>
            <w:r>
              <w:t>Marche pour toujours</w:t>
            </w:r>
          </w:p>
        </w:tc>
        <w:tc>
          <w:tcPr>
            <w:tcW w:w="1519" w:type="dxa"/>
          </w:tcPr>
          <w:p w14:paraId="25B0D6DD" w14:textId="4448584D" w:rsidR="007354A0" w:rsidRDefault="007354A0" w:rsidP="00E40FAF">
            <w:pPr>
              <w:pStyle w:val="Retraitcorpsdetexte"/>
              <w:ind w:left="0"/>
            </w:pPr>
            <w:r>
              <w:t>Marche pour toujours</w:t>
            </w:r>
          </w:p>
        </w:tc>
      </w:tr>
      <w:tr w:rsidR="0082215E" w14:paraId="287C5CD0" w14:textId="77777777" w:rsidTr="00B578D2">
        <w:tc>
          <w:tcPr>
            <w:tcW w:w="279" w:type="dxa"/>
          </w:tcPr>
          <w:p w14:paraId="21C63236" w14:textId="460164BD" w:rsidR="0082215E" w:rsidRDefault="0082215E" w:rsidP="008F1BD3">
            <w:pPr>
              <w:pStyle w:val="Retraitcorpsdetexte"/>
              <w:ind w:left="0"/>
              <w:jc w:val="left"/>
            </w:pPr>
            <w:r>
              <w:t>9</w:t>
            </w:r>
          </w:p>
        </w:tc>
        <w:tc>
          <w:tcPr>
            <w:tcW w:w="2679" w:type="dxa"/>
          </w:tcPr>
          <w:p w14:paraId="4B80FB16" w14:textId="77777777" w:rsidR="0082215E" w:rsidRDefault="0082215E" w:rsidP="008F1BD3">
            <w:pPr>
              <w:pStyle w:val="Retraitcorpsdetexte"/>
              <w:ind w:left="0"/>
              <w:jc w:val="left"/>
            </w:pPr>
          </w:p>
        </w:tc>
        <w:tc>
          <w:tcPr>
            <w:tcW w:w="2133" w:type="dxa"/>
          </w:tcPr>
          <w:p w14:paraId="2E2D610C" w14:textId="77777777" w:rsidR="0082215E" w:rsidRDefault="0082215E" w:rsidP="008F1BD3">
            <w:pPr>
              <w:pStyle w:val="Retraitcorpsdetexte"/>
              <w:ind w:left="0"/>
              <w:jc w:val="left"/>
            </w:pPr>
          </w:p>
        </w:tc>
        <w:tc>
          <w:tcPr>
            <w:tcW w:w="1316" w:type="dxa"/>
          </w:tcPr>
          <w:p w14:paraId="1DF0CBF9" w14:textId="6A251A5A" w:rsidR="0082215E" w:rsidRDefault="0082215E" w:rsidP="00E40FAF">
            <w:pPr>
              <w:pStyle w:val="Retraitcorpsdetexte"/>
              <w:ind w:left="0"/>
            </w:pPr>
            <w:r>
              <w:t>La commande  peut s’exécuter sans problème</w:t>
            </w:r>
          </w:p>
        </w:tc>
        <w:tc>
          <w:tcPr>
            <w:tcW w:w="1519" w:type="dxa"/>
          </w:tcPr>
          <w:p w14:paraId="39CDD54A" w14:textId="7F5A1F24" w:rsidR="0082215E" w:rsidRDefault="0082215E" w:rsidP="00E40FAF">
            <w:pPr>
              <w:pStyle w:val="Retraitcorpsdetexte"/>
              <w:ind w:left="0"/>
            </w:pPr>
            <w:r>
              <w:t>La commande ne s’exécute pas et retourne une erreur</w:t>
            </w:r>
          </w:p>
        </w:tc>
      </w:tr>
      <w:tr w:rsidR="00B25670" w14:paraId="4A763EB1" w14:textId="77777777" w:rsidTr="00B578D2">
        <w:tc>
          <w:tcPr>
            <w:tcW w:w="279" w:type="dxa"/>
          </w:tcPr>
          <w:p w14:paraId="75E41E25" w14:textId="55EEFCBB" w:rsidR="00B25670" w:rsidRDefault="00B25670" w:rsidP="008F1BD3">
            <w:pPr>
              <w:pStyle w:val="Retraitcorpsdetexte"/>
              <w:ind w:left="0"/>
              <w:jc w:val="left"/>
            </w:pPr>
            <w:r>
              <w:t>10</w:t>
            </w:r>
          </w:p>
        </w:tc>
        <w:tc>
          <w:tcPr>
            <w:tcW w:w="2679" w:type="dxa"/>
          </w:tcPr>
          <w:p w14:paraId="4B656749" w14:textId="052F898D" w:rsidR="00B25670" w:rsidRDefault="00B25670" w:rsidP="008F1BD3">
            <w:pPr>
              <w:pStyle w:val="Retraitcorpsdetexte"/>
              <w:ind w:left="0"/>
              <w:jc w:val="left"/>
            </w:pPr>
            <w:r>
              <w:t>Encoder avec Powershell</w:t>
            </w:r>
          </w:p>
        </w:tc>
        <w:tc>
          <w:tcPr>
            <w:tcW w:w="2133" w:type="dxa"/>
          </w:tcPr>
          <w:p w14:paraId="0C383284" w14:textId="6CDDC67A" w:rsidR="00B25670" w:rsidRDefault="00B25670" w:rsidP="008F1BD3">
            <w:pPr>
              <w:pStyle w:val="Retraitcorpsdetexte"/>
              <w:ind w:left="0"/>
              <w:jc w:val="left"/>
            </w:pPr>
            <w:r>
              <w:t xml:space="preserve">Réaliser ce qui est fait sur </w:t>
            </w:r>
            <w:hyperlink r:id="rId49" w:history="1">
              <w:r w:rsidRPr="00B25670">
                <w:rPr>
                  <w:rStyle w:val="Lienhypertexte"/>
                </w:rPr>
                <w:t>cette page</w:t>
              </w:r>
            </w:hyperlink>
          </w:p>
        </w:tc>
        <w:tc>
          <w:tcPr>
            <w:tcW w:w="1316" w:type="dxa"/>
          </w:tcPr>
          <w:p w14:paraId="62F6A102" w14:textId="2AA4903D" w:rsidR="00B25670" w:rsidRDefault="00B25670" w:rsidP="00E40FAF">
            <w:pPr>
              <w:pStyle w:val="Retraitcorpsdetexte"/>
              <w:ind w:left="0"/>
            </w:pPr>
            <w:r>
              <w:t>Affichage de éà dans le mail</w:t>
            </w:r>
          </w:p>
        </w:tc>
        <w:tc>
          <w:tcPr>
            <w:tcW w:w="1519" w:type="dxa"/>
          </w:tcPr>
          <w:p w14:paraId="2A8BA644" w14:textId="2D27D667" w:rsidR="00B25670" w:rsidRDefault="00B25670" w:rsidP="00E40FAF">
            <w:pPr>
              <w:pStyle w:val="Retraitcorpsdetexte"/>
              <w:ind w:left="0"/>
            </w:pPr>
            <w:r>
              <w:t>Affichage de ?? dans le mail</w:t>
            </w:r>
          </w:p>
        </w:tc>
      </w:tr>
      <w:tr w:rsidR="00E232D4" w14:paraId="002AFB40" w14:textId="77777777" w:rsidTr="00B578D2">
        <w:tc>
          <w:tcPr>
            <w:tcW w:w="279" w:type="dxa"/>
          </w:tcPr>
          <w:p w14:paraId="290C5B21" w14:textId="656AEDCD" w:rsidR="00E232D4" w:rsidRDefault="00E232D4" w:rsidP="008F1BD3">
            <w:pPr>
              <w:pStyle w:val="Retraitcorpsdetexte"/>
              <w:ind w:left="0"/>
              <w:jc w:val="left"/>
            </w:pPr>
            <w:r>
              <w:t>11</w:t>
            </w:r>
          </w:p>
        </w:tc>
        <w:tc>
          <w:tcPr>
            <w:tcW w:w="2679" w:type="dxa"/>
          </w:tcPr>
          <w:p w14:paraId="5A10BF1A" w14:textId="77777777" w:rsidR="00E232D4" w:rsidRDefault="00E232D4" w:rsidP="008F1BD3">
            <w:pPr>
              <w:pStyle w:val="Retraitcorpsdetexte"/>
              <w:ind w:left="0"/>
              <w:jc w:val="left"/>
            </w:pPr>
          </w:p>
        </w:tc>
        <w:tc>
          <w:tcPr>
            <w:tcW w:w="2133" w:type="dxa"/>
          </w:tcPr>
          <w:p w14:paraId="4F80388A" w14:textId="7FF2261B" w:rsidR="00E232D4" w:rsidRDefault="00E232D4" w:rsidP="008F1BD3">
            <w:pPr>
              <w:pStyle w:val="Retraitcorpsdetexte"/>
              <w:ind w:left="0"/>
              <w:jc w:val="left"/>
            </w:pPr>
            <w:r>
              <w:t>Mise en commentaire de la commande mettant le vrai pourcentage et lancement du script 1 depuis la machine locale</w:t>
            </w:r>
          </w:p>
        </w:tc>
        <w:tc>
          <w:tcPr>
            <w:tcW w:w="1316" w:type="dxa"/>
          </w:tcPr>
          <w:p w14:paraId="0505D5C9" w14:textId="74437DDA" w:rsidR="00E232D4" w:rsidRDefault="00B57403" w:rsidP="00E40FAF">
            <w:pPr>
              <w:pStyle w:val="Retraitcorpsdetexte"/>
              <w:ind w:left="0"/>
            </w:pPr>
            <w:r>
              <w:t>Le script fonctionne comme prévu et le mail est envoyé</w:t>
            </w:r>
          </w:p>
        </w:tc>
        <w:tc>
          <w:tcPr>
            <w:tcW w:w="1519" w:type="dxa"/>
          </w:tcPr>
          <w:p w14:paraId="4BE736B7" w14:textId="6D560F4B" w:rsidR="00E232D4" w:rsidRDefault="00B57403" w:rsidP="00E40FAF">
            <w:pPr>
              <w:pStyle w:val="Retraitcorpsdetexte"/>
              <w:ind w:left="0"/>
            </w:pPr>
            <w:r>
              <w:t>Le script fonctionne comme prévu et le mail est envoyé</w:t>
            </w:r>
          </w:p>
        </w:tc>
      </w:tr>
      <w:tr w:rsidR="00E232D4" w14:paraId="4E16E53D" w14:textId="77777777" w:rsidTr="00B578D2">
        <w:tc>
          <w:tcPr>
            <w:tcW w:w="279" w:type="dxa"/>
          </w:tcPr>
          <w:p w14:paraId="49A6E9F7" w14:textId="1D349C23" w:rsidR="00E232D4" w:rsidRDefault="00E232D4" w:rsidP="008F1BD3">
            <w:pPr>
              <w:pStyle w:val="Retraitcorpsdetexte"/>
              <w:ind w:left="0"/>
              <w:jc w:val="left"/>
            </w:pPr>
            <w:r>
              <w:t>1</w:t>
            </w:r>
            <w:r w:rsidR="0093161B">
              <w:t>2</w:t>
            </w:r>
          </w:p>
        </w:tc>
        <w:tc>
          <w:tcPr>
            <w:tcW w:w="2679" w:type="dxa"/>
          </w:tcPr>
          <w:p w14:paraId="236A7F50" w14:textId="50B8E59E" w:rsidR="00E232D4" w:rsidRDefault="00E232D4" w:rsidP="008F1BD3">
            <w:pPr>
              <w:pStyle w:val="Retraitcorpsdetexte"/>
              <w:ind w:left="0"/>
              <w:jc w:val="left"/>
            </w:pPr>
            <w:r>
              <w:t>Exécution du script depuis la tâche planifiée</w:t>
            </w:r>
          </w:p>
        </w:tc>
        <w:tc>
          <w:tcPr>
            <w:tcW w:w="2133" w:type="dxa"/>
          </w:tcPr>
          <w:p w14:paraId="47A2E24D" w14:textId="5C6AC53D" w:rsidR="00E232D4" w:rsidRDefault="00E232D4" w:rsidP="008F1BD3">
            <w:pPr>
              <w:pStyle w:val="Retraitcorpsdetexte"/>
              <w:ind w:left="0"/>
              <w:jc w:val="left"/>
            </w:pPr>
            <w:r>
              <w:t>Même test mais sur yann2k22srv</w:t>
            </w:r>
          </w:p>
        </w:tc>
        <w:tc>
          <w:tcPr>
            <w:tcW w:w="1316" w:type="dxa"/>
          </w:tcPr>
          <w:p w14:paraId="4ED06D54" w14:textId="5C400004" w:rsidR="00E232D4" w:rsidRDefault="00B57403" w:rsidP="00E40FAF">
            <w:pPr>
              <w:pStyle w:val="Retraitcorpsdetexte"/>
              <w:ind w:left="0"/>
            </w:pPr>
            <w:r>
              <w:t xml:space="preserve">Le script fonctionne comme </w:t>
            </w:r>
            <w:r>
              <w:lastRenderedPageBreak/>
              <w:t>prévu et le mail est envoyé</w:t>
            </w:r>
          </w:p>
        </w:tc>
        <w:tc>
          <w:tcPr>
            <w:tcW w:w="1519" w:type="dxa"/>
          </w:tcPr>
          <w:p w14:paraId="2CFF02B0" w14:textId="0494E0B3" w:rsidR="00E232D4" w:rsidRDefault="00B57403" w:rsidP="00E40FAF">
            <w:pPr>
              <w:pStyle w:val="Retraitcorpsdetexte"/>
              <w:ind w:left="0"/>
            </w:pPr>
            <w:r>
              <w:lastRenderedPageBreak/>
              <w:t xml:space="preserve">Le mail n’arrive pas &gt; Problème </w:t>
            </w:r>
            <w:r>
              <w:lastRenderedPageBreak/>
              <w:t>vient sûrement de la création de la tâche dans script 2</w:t>
            </w:r>
          </w:p>
        </w:tc>
      </w:tr>
      <w:tr w:rsidR="00370BC8" w14:paraId="4E4C6BAC" w14:textId="77777777" w:rsidTr="00B578D2">
        <w:tc>
          <w:tcPr>
            <w:tcW w:w="279" w:type="dxa"/>
          </w:tcPr>
          <w:p w14:paraId="3857AFB8" w14:textId="16FC2BED" w:rsidR="00370BC8" w:rsidRDefault="00370BC8" w:rsidP="008F1BD3">
            <w:pPr>
              <w:pStyle w:val="Retraitcorpsdetexte"/>
              <w:ind w:left="0"/>
              <w:jc w:val="left"/>
            </w:pPr>
            <w:r>
              <w:lastRenderedPageBreak/>
              <w:t>1</w:t>
            </w:r>
            <w:r w:rsidR="0093161B">
              <w:t>3</w:t>
            </w:r>
          </w:p>
        </w:tc>
        <w:tc>
          <w:tcPr>
            <w:tcW w:w="2679" w:type="dxa"/>
          </w:tcPr>
          <w:p w14:paraId="16FCF831" w14:textId="13877947" w:rsidR="00370BC8" w:rsidRDefault="00370BC8" w:rsidP="008F1BD3">
            <w:pPr>
              <w:pStyle w:val="Retraitcorpsdetexte"/>
              <w:ind w:left="0"/>
              <w:jc w:val="left"/>
            </w:pPr>
            <w:r>
              <w:t>Création d’une tâche manuelle</w:t>
            </w:r>
          </w:p>
        </w:tc>
        <w:tc>
          <w:tcPr>
            <w:tcW w:w="2133" w:type="dxa"/>
          </w:tcPr>
          <w:p w14:paraId="01CA3B2F" w14:textId="47FA0426" w:rsidR="00370BC8" w:rsidRDefault="00370BC8" w:rsidP="008F1BD3">
            <w:pPr>
              <w:pStyle w:val="Retraitcorpsdetexte"/>
              <w:ind w:left="0"/>
              <w:jc w:val="left"/>
            </w:pPr>
            <w:r>
              <w:t>Création d’une tâche qui exécute le script manuellement pour comprendre d’où vient le problème en comparant les 2 tâches après</w:t>
            </w:r>
          </w:p>
        </w:tc>
        <w:tc>
          <w:tcPr>
            <w:tcW w:w="1316" w:type="dxa"/>
          </w:tcPr>
          <w:p w14:paraId="464D2336" w14:textId="77777777" w:rsidR="00370BC8" w:rsidRDefault="00370BC8" w:rsidP="00E40FAF">
            <w:pPr>
              <w:pStyle w:val="Retraitcorpsdetexte"/>
              <w:ind w:left="0"/>
            </w:pPr>
          </w:p>
        </w:tc>
        <w:tc>
          <w:tcPr>
            <w:tcW w:w="1519" w:type="dxa"/>
          </w:tcPr>
          <w:p w14:paraId="184C9DBF" w14:textId="77777777" w:rsidR="00370BC8" w:rsidRDefault="00370BC8" w:rsidP="00E40FAF">
            <w:pPr>
              <w:pStyle w:val="Retraitcorpsdetexte"/>
              <w:ind w:left="0"/>
            </w:pPr>
          </w:p>
        </w:tc>
      </w:tr>
      <w:tr w:rsidR="00C42680" w14:paraId="3F52B2FD" w14:textId="77777777" w:rsidTr="00B578D2">
        <w:tc>
          <w:tcPr>
            <w:tcW w:w="279" w:type="dxa"/>
          </w:tcPr>
          <w:p w14:paraId="427B84BA" w14:textId="6F7C835C" w:rsidR="00C42680" w:rsidRDefault="00C42680" w:rsidP="008F1BD3">
            <w:pPr>
              <w:pStyle w:val="Retraitcorpsdetexte"/>
              <w:ind w:left="0"/>
              <w:jc w:val="left"/>
            </w:pPr>
            <w:r>
              <w:t>1</w:t>
            </w:r>
            <w:r w:rsidR="0093161B">
              <w:t>4</w:t>
            </w:r>
          </w:p>
        </w:tc>
        <w:tc>
          <w:tcPr>
            <w:tcW w:w="2679" w:type="dxa"/>
          </w:tcPr>
          <w:p w14:paraId="179FB2CF" w14:textId="7275CA65" w:rsidR="00C42680" w:rsidRDefault="00C42680" w:rsidP="008F1BD3">
            <w:pPr>
              <w:pStyle w:val="Retraitcorpsdetexte"/>
              <w:ind w:left="0"/>
              <w:jc w:val="left"/>
            </w:pPr>
            <w:r>
              <w:t>Connecter serveur à internet</w:t>
            </w:r>
          </w:p>
        </w:tc>
        <w:tc>
          <w:tcPr>
            <w:tcW w:w="2133" w:type="dxa"/>
          </w:tcPr>
          <w:p w14:paraId="649B5D81" w14:textId="7C52066F" w:rsidR="00C42680" w:rsidRDefault="00C42680" w:rsidP="008F1BD3">
            <w:pPr>
              <w:pStyle w:val="Retraitcorpsdetexte"/>
              <w:ind w:left="0"/>
              <w:jc w:val="left"/>
            </w:pPr>
            <w:r>
              <w:t>Réactiver une des cartes réseau</w:t>
            </w:r>
          </w:p>
        </w:tc>
        <w:tc>
          <w:tcPr>
            <w:tcW w:w="1316" w:type="dxa"/>
          </w:tcPr>
          <w:p w14:paraId="375F0172" w14:textId="77777777" w:rsidR="00C42680" w:rsidRDefault="00C42680" w:rsidP="00E40FAF">
            <w:pPr>
              <w:pStyle w:val="Retraitcorpsdetexte"/>
              <w:ind w:left="0"/>
            </w:pPr>
          </w:p>
        </w:tc>
        <w:tc>
          <w:tcPr>
            <w:tcW w:w="1519" w:type="dxa"/>
          </w:tcPr>
          <w:p w14:paraId="52C73540" w14:textId="31C9B9F6" w:rsidR="00C42680" w:rsidRDefault="008C4BDA" w:rsidP="00E40FAF">
            <w:pPr>
              <w:pStyle w:val="Retraitcorpsdetexte"/>
              <w:ind w:left="0"/>
            </w:pPr>
            <w:r>
              <w:t>Si le script est activé à la main, fonctionne</w:t>
            </w:r>
          </w:p>
        </w:tc>
      </w:tr>
    </w:tbl>
    <w:p w14:paraId="50468874" w14:textId="77777777" w:rsidR="00E40FAF" w:rsidRPr="00E40FAF" w:rsidRDefault="00E40FAF" w:rsidP="00E40FAF">
      <w:pPr>
        <w:pStyle w:val="Retraitcorpsdetexte"/>
      </w:pPr>
    </w:p>
    <w:p w14:paraId="0BB28E44"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5C087216"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4B0D965A" w14:textId="77777777" w:rsidR="007F30AE" w:rsidRPr="00920F4E" w:rsidRDefault="00903FEF" w:rsidP="0015167D">
      <w:pPr>
        <w:pStyle w:val="Informations"/>
        <w:numPr>
          <w:ilvl w:val="6"/>
          <w:numId w:val="22"/>
        </w:numPr>
      </w:pPr>
      <w:r w:rsidRPr="00920F4E">
        <w:t>raison, décisions, etc.</w:t>
      </w:r>
    </w:p>
    <w:p w14:paraId="634DC4CC" w14:textId="77777777" w:rsidR="00920F4E" w:rsidRDefault="007F30AE" w:rsidP="0015167D">
      <w:pPr>
        <w:pStyle w:val="Informations"/>
        <w:numPr>
          <w:ilvl w:val="5"/>
          <w:numId w:val="22"/>
        </w:numPr>
      </w:pPr>
      <w:r w:rsidRPr="00920F4E">
        <w:t>Liste des bugs répertoriés avec la date de découverte et leur état:</w:t>
      </w:r>
    </w:p>
    <w:p w14:paraId="3983B89A"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0D4DB468" w14:textId="77777777" w:rsidR="007F30AE" w:rsidRPr="007F30AE" w:rsidRDefault="007F30AE" w:rsidP="008E53F9">
      <w:pPr>
        <w:pStyle w:val="Titre1"/>
      </w:pPr>
      <w:bookmarkStart w:id="62" w:name="_Toc165969653"/>
      <w:bookmarkStart w:id="63" w:name="_Toc167443404"/>
      <w:r w:rsidRPr="007F30AE">
        <w:t>Conclusion</w:t>
      </w:r>
      <w:bookmarkEnd w:id="62"/>
      <w:bookmarkEnd w:id="63"/>
    </w:p>
    <w:p w14:paraId="790E9FB1" w14:textId="77777777" w:rsidR="007F30AE" w:rsidRPr="00152A26" w:rsidRDefault="007F30AE" w:rsidP="008E53F9">
      <w:pPr>
        <w:pStyle w:val="Titre2"/>
      </w:pPr>
      <w:bookmarkStart w:id="64" w:name="_Toc165969654"/>
      <w:bookmarkStart w:id="65" w:name="_Toc167443405"/>
      <w:r w:rsidRPr="00152A26">
        <w:t xml:space="preserve">Bilan des </w:t>
      </w:r>
      <w:bookmarkEnd w:id="64"/>
      <w:r w:rsidR="008E53F9">
        <w:t>fonctionnalités demandées</w:t>
      </w:r>
      <w:bookmarkEnd w:id="65"/>
    </w:p>
    <w:p w14:paraId="4111460F"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EB9718F"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3B46590F" w14:textId="77777777" w:rsidR="007F30AE" w:rsidRPr="007F30AE" w:rsidRDefault="007F30AE" w:rsidP="008E53F9">
      <w:pPr>
        <w:pStyle w:val="Titre2"/>
      </w:pPr>
      <w:bookmarkStart w:id="66" w:name="_Toc165969655"/>
      <w:bookmarkStart w:id="67" w:name="_Toc167443406"/>
      <w:r w:rsidRPr="007F30AE">
        <w:t>Bilan de la planification</w:t>
      </w:r>
      <w:bookmarkEnd w:id="66"/>
      <w:bookmarkEnd w:id="67"/>
    </w:p>
    <w:p w14:paraId="14D373B0"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0F09D53F" w14:textId="77777777" w:rsidR="007F30AE" w:rsidRPr="007F30AE" w:rsidRDefault="007F30AE" w:rsidP="008E53F9">
      <w:pPr>
        <w:pStyle w:val="Titre2"/>
      </w:pPr>
      <w:bookmarkStart w:id="68" w:name="_Toc165969656"/>
      <w:bookmarkStart w:id="69" w:name="_Toc167443407"/>
      <w:r w:rsidRPr="007F30AE">
        <w:t>Bilan personnel</w:t>
      </w:r>
      <w:bookmarkEnd w:id="68"/>
      <w:bookmarkEnd w:id="69"/>
    </w:p>
    <w:p w14:paraId="07468F1B" w14:textId="77777777" w:rsidR="00920F4E" w:rsidRDefault="007F30AE" w:rsidP="0015167D">
      <w:pPr>
        <w:pStyle w:val="Informations"/>
        <w:numPr>
          <w:ilvl w:val="5"/>
          <w:numId w:val="24"/>
        </w:numPr>
      </w:pPr>
      <w:r w:rsidRPr="00920F4E">
        <w:t>Si c’était à refaire</w:t>
      </w:r>
      <w:r w:rsidR="00A3107E" w:rsidRPr="00920F4E">
        <w:t>:</w:t>
      </w:r>
    </w:p>
    <w:p w14:paraId="38ECC1A5"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DCDB1AD"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072638C8" w14:textId="77777777" w:rsidR="00A3107E" w:rsidRPr="00920F4E" w:rsidRDefault="00A3107E" w:rsidP="0015167D">
      <w:pPr>
        <w:pStyle w:val="Informations"/>
        <w:numPr>
          <w:ilvl w:val="5"/>
          <w:numId w:val="24"/>
        </w:numPr>
      </w:pPr>
      <w:r w:rsidRPr="00920F4E">
        <w:t>Qu’est que ce projet m’a appris ?</w:t>
      </w:r>
    </w:p>
    <w:p w14:paraId="605CF8BE" w14:textId="77777777" w:rsidR="004206A2" w:rsidRPr="00920F4E" w:rsidRDefault="004206A2" w:rsidP="0015167D">
      <w:pPr>
        <w:pStyle w:val="Informations"/>
        <w:numPr>
          <w:ilvl w:val="5"/>
          <w:numId w:val="24"/>
        </w:numPr>
      </w:pPr>
      <w:r w:rsidRPr="00920F4E">
        <w:t>Suite à donner, améliorations souhaitables, …</w:t>
      </w:r>
    </w:p>
    <w:p w14:paraId="69BF71AE" w14:textId="77777777" w:rsidR="00A3107E" w:rsidRPr="00920F4E" w:rsidRDefault="00A3107E" w:rsidP="0015167D">
      <w:pPr>
        <w:pStyle w:val="Informations"/>
        <w:numPr>
          <w:ilvl w:val="5"/>
          <w:numId w:val="24"/>
        </w:numPr>
      </w:pPr>
      <w:r w:rsidRPr="00920F4E">
        <w:t>Remerciements, signature, etc.</w:t>
      </w:r>
    </w:p>
    <w:p w14:paraId="70790630" w14:textId="77777777" w:rsidR="007F30AE" w:rsidRPr="007F30AE" w:rsidRDefault="007F30AE" w:rsidP="008E53F9">
      <w:pPr>
        <w:pStyle w:val="Titre1"/>
      </w:pPr>
      <w:bookmarkStart w:id="70" w:name="_Toc532179971"/>
      <w:bookmarkStart w:id="71" w:name="_Toc165969657"/>
      <w:bookmarkStart w:id="72" w:name="_Toc167443408"/>
      <w:r w:rsidRPr="007F30AE">
        <w:t>Divers</w:t>
      </w:r>
      <w:bookmarkEnd w:id="70"/>
      <w:bookmarkEnd w:id="71"/>
      <w:bookmarkEnd w:id="72"/>
    </w:p>
    <w:p w14:paraId="6DEF4171" w14:textId="77777777" w:rsidR="007F30AE" w:rsidRPr="007F30AE" w:rsidRDefault="007F30AE" w:rsidP="008E53F9">
      <w:pPr>
        <w:pStyle w:val="Titre2"/>
      </w:pPr>
      <w:bookmarkStart w:id="73" w:name="_Toc532179972"/>
      <w:bookmarkStart w:id="74" w:name="_Toc165969658"/>
      <w:bookmarkStart w:id="75" w:name="_Toc167443409"/>
      <w:r w:rsidRPr="007F30AE">
        <w:t>Journal de travail</w:t>
      </w:r>
      <w:bookmarkEnd w:id="73"/>
      <w:bookmarkEnd w:id="74"/>
      <w:bookmarkEnd w:id="75"/>
    </w:p>
    <w:p w14:paraId="0EAE7C5F"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56E606C7" w14:textId="77777777" w:rsidR="007F30AE" w:rsidRPr="007F30AE" w:rsidRDefault="00A3107E" w:rsidP="008E53F9">
      <w:pPr>
        <w:pStyle w:val="Titre2"/>
      </w:pPr>
      <w:bookmarkStart w:id="76" w:name="_Toc167443410"/>
      <w:r>
        <w:lastRenderedPageBreak/>
        <w:t>Bibliographie</w:t>
      </w:r>
      <w:bookmarkEnd w:id="76"/>
    </w:p>
    <w:p w14:paraId="519ED7F5"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55CFBFC6" w14:textId="77777777" w:rsidR="00903FEF" w:rsidRPr="007F30AE" w:rsidRDefault="00903FEF" w:rsidP="008E53F9">
      <w:pPr>
        <w:pStyle w:val="Titre2"/>
      </w:pPr>
      <w:bookmarkStart w:id="77" w:name="_Toc167443411"/>
      <w:r>
        <w:t>Webographie</w:t>
      </w:r>
      <w:bookmarkEnd w:id="77"/>
    </w:p>
    <w:p w14:paraId="1DFCECBE" w14:textId="77777777" w:rsidR="00903FEF" w:rsidRPr="00920F4E" w:rsidRDefault="00903FEF" w:rsidP="0015167D">
      <w:pPr>
        <w:pStyle w:val="Informations"/>
        <w:numPr>
          <w:ilvl w:val="5"/>
          <w:numId w:val="25"/>
        </w:numPr>
      </w:pPr>
      <w:r w:rsidRPr="00920F4E">
        <w:t>Références des sites Internet consultés durant le projet.</w:t>
      </w:r>
    </w:p>
    <w:p w14:paraId="0B12F863" w14:textId="77777777" w:rsidR="00903FEF" w:rsidRPr="007F30AE" w:rsidRDefault="00903FEF" w:rsidP="008E53F9">
      <w:pPr>
        <w:pStyle w:val="Titre1"/>
      </w:pPr>
      <w:bookmarkStart w:id="78" w:name="_Toc167443412"/>
      <w:r>
        <w:t>Annexes</w:t>
      </w:r>
      <w:bookmarkEnd w:id="78"/>
    </w:p>
    <w:p w14:paraId="71CFACC1" w14:textId="77777777" w:rsidR="00903FEF" w:rsidRPr="00920F4E" w:rsidRDefault="00B64C66" w:rsidP="0015167D">
      <w:pPr>
        <w:pStyle w:val="Informations"/>
        <w:numPr>
          <w:ilvl w:val="5"/>
          <w:numId w:val="25"/>
        </w:numPr>
      </w:pPr>
      <w:r w:rsidRPr="00920F4E">
        <w:t>Listing du code source (partiel ou, plus rarement complet)</w:t>
      </w:r>
    </w:p>
    <w:p w14:paraId="47234A32"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2FE2312A"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384D94C" w14:textId="26CAEA1D"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50"/>
      <w:footerReference w:type="default" r:id="rId5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5D415" w14:textId="77777777" w:rsidR="00002A7B" w:rsidRDefault="00002A7B">
      <w:r>
        <w:separator/>
      </w:r>
    </w:p>
  </w:endnote>
  <w:endnote w:type="continuationSeparator" w:id="0">
    <w:p w14:paraId="45197CA3" w14:textId="77777777" w:rsidR="00002A7B" w:rsidRDefault="0000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ED05CE9" w14:textId="77777777" w:rsidTr="00E52B61">
      <w:trPr>
        <w:trHeight w:hRule="exact" w:val="227"/>
        <w:jc w:val="center"/>
      </w:trPr>
      <w:tc>
        <w:tcPr>
          <w:tcW w:w="3510" w:type="dxa"/>
          <w:vAlign w:val="center"/>
        </w:tcPr>
        <w:p w14:paraId="4C99749D" w14:textId="6103FF5C" w:rsidR="00AA4393" w:rsidRDefault="00AA4393" w:rsidP="00742484">
          <w:pPr>
            <w:pStyle w:val="-Pieddepage"/>
          </w:pPr>
          <w:r w:rsidRPr="00742484">
            <w:t>Auteur</w:t>
          </w:r>
          <w:r w:rsidRPr="00000197">
            <w:rPr>
              <w:rFonts w:cs="Arial"/>
              <w:szCs w:val="16"/>
            </w:rPr>
            <w:t> :</w:t>
          </w:r>
          <w:fldSimple w:instr=" AUTHOR   \* MERGEFORMAT ">
            <w:r w:rsidR="0093161B" w:rsidRPr="0093161B">
              <w:rPr>
                <w:rFonts w:cs="Arial"/>
                <w:noProof/>
                <w:szCs w:val="16"/>
              </w:rPr>
              <w:t>Yann Mangiagli</w:t>
            </w:r>
          </w:fldSimple>
        </w:p>
        <w:p w14:paraId="361B8E17" w14:textId="77777777" w:rsidR="00AA4393" w:rsidRPr="00000197" w:rsidRDefault="00AA4393" w:rsidP="002D7D46">
          <w:pPr>
            <w:pStyle w:val="-Pieddepage"/>
            <w:rPr>
              <w:rFonts w:cs="Arial"/>
              <w:szCs w:val="16"/>
            </w:rPr>
          </w:pPr>
        </w:p>
      </w:tc>
      <w:tc>
        <w:tcPr>
          <w:tcW w:w="2680" w:type="dxa"/>
          <w:vAlign w:val="center"/>
        </w:tcPr>
        <w:p w14:paraId="5A26E723" w14:textId="77777777" w:rsidR="00AA4393" w:rsidRPr="00000197" w:rsidRDefault="00AA4393" w:rsidP="00955930">
          <w:pPr>
            <w:pStyle w:val="-Pieddepage"/>
            <w:jc w:val="center"/>
            <w:rPr>
              <w:rFonts w:cs="Arial"/>
              <w:szCs w:val="16"/>
            </w:rPr>
          </w:pPr>
        </w:p>
      </w:tc>
      <w:tc>
        <w:tcPr>
          <w:tcW w:w="3096" w:type="dxa"/>
          <w:vAlign w:val="center"/>
        </w:tcPr>
        <w:p w14:paraId="217E214D" w14:textId="50E8E428"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93161B">
            <w:rPr>
              <w:rFonts w:cs="Arial"/>
              <w:noProof/>
              <w:szCs w:val="16"/>
            </w:rPr>
            <w:t>23.05.2024</w:t>
          </w:r>
          <w:r w:rsidR="00A65F0B">
            <w:rPr>
              <w:rFonts w:cs="Arial"/>
              <w:szCs w:val="16"/>
            </w:rPr>
            <w:fldChar w:fldCharType="end"/>
          </w:r>
        </w:p>
      </w:tc>
    </w:tr>
    <w:tr w:rsidR="00AA4393" w:rsidRPr="00000197" w14:paraId="05481D1C" w14:textId="77777777" w:rsidTr="00E52B61">
      <w:trPr>
        <w:jc w:val="center"/>
      </w:trPr>
      <w:tc>
        <w:tcPr>
          <w:tcW w:w="3510" w:type="dxa"/>
          <w:vAlign w:val="center"/>
        </w:tcPr>
        <w:p w14:paraId="1A8963F6" w14:textId="4FFECC83"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93161B">
            <w:rPr>
              <w:noProof/>
            </w:rPr>
            <w:t>Yann Mangiagli</w:t>
          </w:r>
          <w:r w:rsidR="00A65F0B">
            <w:rPr>
              <w:rFonts w:cs="Arial"/>
              <w:noProof/>
              <w:szCs w:val="16"/>
            </w:rPr>
            <w:fldChar w:fldCharType="end"/>
          </w:r>
        </w:p>
      </w:tc>
      <w:tc>
        <w:tcPr>
          <w:tcW w:w="2680" w:type="dxa"/>
          <w:vAlign w:val="center"/>
        </w:tcPr>
        <w:p w14:paraId="23CC9E0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BD714DB" w14:textId="30171A11"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93161B">
            <w:rPr>
              <w:rFonts w:cs="Arial"/>
              <w:noProof/>
              <w:szCs w:val="16"/>
            </w:rPr>
            <w:t>04.09.2009 15:21</w:t>
          </w:r>
          <w:r w:rsidR="00A65F0B">
            <w:rPr>
              <w:rFonts w:cs="Arial"/>
              <w:szCs w:val="16"/>
            </w:rPr>
            <w:fldChar w:fldCharType="end"/>
          </w:r>
        </w:p>
      </w:tc>
    </w:tr>
    <w:tr w:rsidR="00AA4393" w:rsidRPr="006E6075" w14:paraId="06CC1E2D" w14:textId="77777777" w:rsidTr="00E52B61">
      <w:trPr>
        <w:jc w:val="center"/>
      </w:trPr>
      <w:tc>
        <w:tcPr>
          <w:tcW w:w="3510" w:type="dxa"/>
          <w:vAlign w:val="center"/>
        </w:tcPr>
        <w:p w14:paraId="3A915EEA" w14:textId="085430D8" w:rsidR="00AA4393" w:rsidRPr="00000197" w:rsidRDefault="00AA4393" w:rsidP="001764CE">
          <w:pPr>
            <w:pStyle w:val="-Pieddepage"/>
            <w:rPr>
              <w:rFonts w:cs="Arial"/>
              <w:szCs w:val="16"/>
            </w:rPr>
          </w:pPr>
          <w:r w:rsidRPr="00000197">
            <w:rPr>
              <w:rFonts w:cs="Arial"/>
              <w:szCs w:val="16"/>
            </w:rPr>
            <w:t xml:space="preserve">Version: </w:t>
          </w:r>
          <w:r w:rsidR="005C7A43">
            <w:t>4</w:t>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3161B">
            <w:rPr>
              <w:rFonts w:cs="Arial"/>
              <w:noProof/>
              <w:szCs w:val="16"/>
            </w:rPr>
            <w:t>24.05.2024 11:41</w:t>
          </w:r>
          <w:r w:rsidR="00A65F0B">
            <w:rPr>
              <w:rFonts w:cs="Arial"/>
              <w:szCs w:val="16"/>
            </w:rPr>
            <w:fldChar w:fldCharType="end"/>
          </w:r>
        </w:p>
      </w:tc>
      <w:tc>
        <w:tcPr>
          <w:tcW w:w="5776" w:type="dxa"/>
          <w:gridSpan w:val="2"/>
          <w:vAlign w:val="center"/>
        </w:tcPr>
        <w:p w14:paraId="75F30322" w14:textId="794FDE21" w:rsidR="00AA4393" w:rsidRPr="00204B91" w:rsidRDefault="00000000" w:rsidP="00955930">
          <w:pPr>
            <w:pStyle w:val="-Pieddepage"/>
            <w:jc w:val="right"/>
            <w:rPr>
              <w:rFonts w:cs="Arial"/>
              <w:szCs w:val="16"/>
              <w:lang w:val="en-US"/>
            </w:rPr>
          </w:pPr>
          <w:r>
            <w:fldChar w:fldCharType="begin"/>
          </w:r>
          <w:r w:rsidRPr="00204B91">
            <w:rPr>
              <w:lang w:val="en-US"/>
            </w:rPr>
            <w:instrText xml:space="preserve"> FILENAME  \* FirstCap  \* MERGEFORMAT </w:instrText>
          </w:r>
          <w:r>
            <w:fldChar w:fldCharType="separate"/>
          </w:r>
          <w:r w:rsidR="0093161B" w:rsidRPr="0093161B">
            <w:rPr>
              <w:rFonts w:cs="Arial"/>
              <w:noProof/>
              <w:szCs w:val="16"/>
              <w:lang w:val="en-US"/>
            </w:rPr>
            <w:t>R-yanmangiagl-maintenance-powershellV4.docx</w:t>
          </w:r>
          <w:r>
            <w:rPr>
              <w:rFonts w:cs="Arial"/>
              <w:noProof/>
              <w:szCs w:val="16"/>
            </w:rPr>
            <w:fldChar w:fldCharType="end"/>
          </w:r>
        </w:p>
      </w:tc>
    </w:tr>
  </w:tbl>
  <w:p w14:paraId="5FAE4A56" w14:textId="77777777" w:rsidR="00AA4393" w:rsidRPr="00204B91" w:rsidRDefault="00AA4393" w:rsidP="00000197">
    <w:pPr>
      <w:pStyle w:val="Pieddepage"/>
      <w:rPr>
        <w:sz w:val="2"/>
        <w:szCs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62D83" w14:textId="77777777" w:rsidR="00002A7B" w:rsidRDefault="00002A7B">
      <w:r>
        <w:separator/>
      </w:r>
    </w:p>
  </w:footnote>
  <w:footnote w:type="continuationSeparator" w:id="0">
    <w:p w14:paraId="7219C4E3" w14:textId="77777777" w:rsidR="00002A7B" w:rsidRDefault="00002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6AD6A64" w14:textId="77777777">
      <w:trPr>
        <w:trHeight w:val="536"/>
        <w:jc w:val="center"/>
      </w:trPr>
      <w:tc>
        <w:tcPr>
          <w:tcW w:w="2445" w:type="dxa"/>
          <w:vAlign w:val="center"/>
        </w:tcPr>
        <w:p w14:paraId="5AC2347A" w14:textId="77777777" w:rsidR="00AA4393" w:rsidRDefault="00AA4393" w:rsidP="00E12AE5">
          <w:pPr>
            <w:pStyle w:val="ETML"/>
          </w:pPr>
          <w:r w:rsidRPr="00B4738A">
            <w:t>ETML</w:t>
          </w:r>
        </w:p>
      </w:tc>
      <w:tc>
        <w:tcPr>
          <w:tcW w:w="4560" w:type="dxa"/>
          <w:vAlign w:val="center"/>
        </w:tcPr>
        <w:p w14:paraId="676405EF" w14:textId="77777777" w:rsidR="00AA4393" w:rsidRPr="00B4738A" w:rsidRDefault="00AA4393" w:rsidP="00B4738A"/>
      </w:tc>
      <w:tc>
        <w:tcPr>
          <w:tcW w:w="2283" w:type="dxa"/>
          <w:vAlign w:val="center"/>
        </w:tcPr>
        <w:p w14:paraId="034484F5" w14:textId="77777777" w:rsidR="00AA4393" w:rsidRDefault="00AA4393" w:rsidP="001D72BA">
          <w:pPr>
            <w:pStyle w:val="En-tte"/>
            <w:jc w:val="right"/>
          </w:pPr>
          <w:r>
            <w:rPr>
              <w:noProof/>
            </w:rPr>
            <w:drawing>
              <wp:inline distT="0" distB="0" distL="0" distR="0" wp14:anchorId="5E726639" wp14:editId="65C8788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5D771C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16C1598"/>
    <w:multiLevelType w:val="hybridMultilevel"/>
    <w:tmpl w:val="E0744CD2"/>
    <w:lvl w:ilvl="0" w:tplc="5066DE7C">
      <w:start w:val="14"/>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B54CD3"/>
    <w:multiLevelType w:val="hybridMultilevel"/>
    <w:tmpl w:val="5074C80E"/>
    <w:lvl w:ilvl="0" w:tplc="66F0804C">
      <w:start w:val="14"/>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2111433">
    <w:abstractNumId w:val="11"/>
  </w:num>
  <w:num w:numId="2" w16cid:durableId="1399134687">
    <w:abstractNumId w:val="18"/>
  </w:num>
  <w:num w:numId="3" w16cid:durableId="1081948331">
    <w:abstractNumId w:val="15"/>
  </w:num>
  <w:num w:numId="4" w16cid:durableId="107505973">
    <w:abstractNumId w:val="35"/>
  </w:num>
  <w:num w:numId="5" w16cid:durableId="126552092">
    <w:abstractNumId w:val="35"/>
  </w:num>
  <w:num w:numId="6" w16cid:durableId="1355040915">
    <w:abstractNumId w:val="15"/>
  </w:num>
  <w:num w:numId="7" w16cid:durableId="1418793246">
    <w:abstractNumId w:val="15"/>
  </w:num>
  <w:num w:numId="8" w16cid:durableId="1223905697">
    <w:abstractNumId w:val="15"/>
  </w:num>
  <w:num w:numId="9" w16cid:durableId="364446946">
    <w:abstractNumId w:val="15"/>
  </w:num>
  <w:num w:numId="10" w16cid:durableId="565799911">
    <w:abstractNumId w:val="35"/>
  </w:num>
  <w:num w:numId="11" w16cid:durableId="1526670298">
    <w:abstractNumId w:val="15"/>
  </w:num>
  <w:num w:numId="12" w16cid:durableId="300691071">
    <w:abstractNumId w:val="21"/>
  </w:num>
  <w:num w:numId="13" w16cid:durableId="2053844141">
    <w:abstractNumId w:val="20"/>
  </w:num>
  <w:num w:numId="14" w16cid:durableId="1127745571">
    <w:abstractNumId w:val="19"/>
  </w:num>
  <w:num w:numId="15" w16cid:durableId="331572630">
    <w:abstractNumId w:val="16"/>
  </w:num>
  <w:num w:numId="16" w16cid:durableId="1381787659">
    <w:abstractNumId w:val="32"/>
  </w:num>
  <w:num w:numId="17" w16cid:durableId="2086103184">
    <w:abstractNumId w:val="27"/>
  </w:num>
  <w:num w:numId="18" w16cid:durableId="1900899676">
    <w:abstractNumId w:val="41"/>
  </w:num>
  <w:num w:numId="19" w16cid:durableId="731924528">
    <w:abstractNumId w:val="38"/>
  </w:num>
  <w:num w:numId="20" w16cid:durableId="1226911532">
    <w:abstractNumId w:val="10"/>
  </w:num>
  <w:num w:numId="21" w16cid:durableId="897207196">
    <w:abstractNumId w:val="36"/>
  </w:num>
  <w:num w:numId="22" w16cid:durableId="1270771198">
    <w:abstractNumId w:val="25"/>
  </w:num>
  <w:num w:numId="23" w16cid:durableId="1206483013">
    <w:abstractNumId w:val="23"/>
  </w:num>
  <w:num w:numId="24" w16cid:durableId="158077601">
    <w:abstractNumId w:val="13"/>
  </w:num>
  <w:num w:numId="25" w16cid:durableId="15811786">
    <w:abstractNumId w:val="17"/>
  </w:num>
  <w:num w:numId="26" w16cid:durableId="1181318977">
    <w:abstractNumId w:val="12"/>
  </w:num>
  <w:num w:numId="27" w16cid:durableId="645546020">
    <w:abstractNumId w:val="31"/>
  </w:num>
  <w:num w:numId="28" w16cid:durableId="1660960277">
    <w:abstractNumId w:val="34"/>
  </w:num>
  <w:num w:numId="29" w16cid:durableId="277376862">
    <w:abstractNumId w:val="29"/>
  </w:num>
  <w:num w:numId="30" w16cid:durableId="1724282489">
    <w:abstractNumId w:val="30"/>
  </w:num>
  <w:num w:numId="31" w16cid:durableId="528104404">
    <w:abstractNumId w:val="37"/>
  </w:num>
  <w:num w:numId="32" w16cid:durableId="1303076778">
    <w:abstractNumId w:val="8"/>
  </w:num>
  <w:num w:numId="33" w16cid:durableId="1339624693">
    <w:abstractNumId w:val="3"/>
  </w:num>
  <w:num w:numId="34" w16cid:durableId="1296839677">
    <w:abstractNumId w:val="2"/>
  </w:num>
  <w:num w:numId="35" w16cid:durableId="1909614286">
    <w:abstractNumId w:val="1"/>
  </w:num>
  <w:num w:numId="36" w16cid:durableId="767314365">
    <w:abstractNumId w:val="0"/>
  </w:num>
  <w:num w:numId="37" w16cid:durableId="840899271">
    <w:abstractNumId w:val="9"/>
  </w:num>
  <w:num w:numId="38" w16cid:durableId="119766557">
    <w:abstractNumId w:val="7"/>
  </w:num>
  <w:num w:numId="39" w16cid:durableId="1346663708">
    <w:abstractNumId w:val="6"/>
  </w:num>
  <w:num w:numId="40" w16cid:durableId="2021083532">
    <w:abstractNumId w:val="5"/>
  </w:num>
  <w:num w:numId="41" w16cid:durableId="193077472">
    <w:abstractNumId w:val="4"/>
  </w:num>
  <w:num w:numId="42" w16cid:durableId="1485664627">
    <w:abstractNumId w:val="28"/>
  </w:num>
  <w:num w:numId="43" w16cid:durableId="1871455695">
    <w:abstractNumId w:val="24"/>
  </w:num>
  <w:num w:numId="44" w16cid:durableId="973565067">
    <w:abstractNumId w:val="40"/>
  </w:num>
  <w:num w:numId="45" w16cid:durableId="1669285449">
    <w:abstractNumId w:val="14"/>
  </w:num>
  <w:num w:numId="46" w16cid:durableId="1670988356">
    <w:abstractNumId w:val="22"/>
  </w:num>
  <w:num w:numId="47" w16cid:durableId="2060546189">
    <w:abstractNumId w:val="33"/>
  </w:num>
  <w:num w:numId="48" w16cid:durableId="1156799167">
    <w:abstractNumId w:val="26"/>
  </w:num>
  <w:num w:numId="49" w16cid:durableId="225801852">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29"/>
    <w:rsid w:val="00000197"/>
    <w:rsid w:val="00002A7B"/>
    <w:rsid w:val="00010B9A"/>
    <w:rsid w:val="0001209F"/>
    <w:rsid w:val="000154C5"/>
    <w:rsid w:val="00021D00"/>
    <w:rsid w:val="000316F0"/>
    <w:rsid w:val="00044099"/>
    <w:rsid w:val="00045A82"/>
    <w:rsid w:val="0005165C"/>
    <w:rsid w:val="00055DB3"/>
    <w:rsid w:val="000629BC"/>
    <w:rsid w:val="00063F97"/>
    <w:rsid w:val="00065971"/>
    <w:rsid w:val="00067419"/>
    <w:rsid w:val="00074540"/>
    <w:rsid w:val="00086114"/>
    <w:rsid w:val="00093617"/>
    <w:rsid w:val="000A1B63"/>
    <w:rsid w:val="000A7B4A"/>
    <w:rsid w:val="000B6BE0"/>
    <w:rsid w:val="000D2A57"/>
    <w:rsid w:val="000D7667"/>
    <w:rsid w:val="000E4864"/>
    <w:rsid w:val="000E7483"/>
    <w:rsid w:val="000F22B9"/>
    <w:rsid w:val="000F381C"/>
    <w:rsid w:val="000F5090"/>
    <w:rsid w:val="0010591C"/>
    <w:rsid w:val="00111811"/>
    <w:rsid w:val="00114120"/>
    <w:rsid w:val="0015167D"/>
    <w:rsid w:val="00152A26"/>
    <w:rsid w:val="001764CE"/>
    <w:rsid w:val="00183417"/>
    <w:rsid w:val="00190B80"/>
    <w:rsid w:val="001B5B2E"/>
    <w:rsid w:val="001C454D"/>
    <w:rsid w:val="001D44A3"/>
    <w:rsid w:val="001D4577"/>
    <w:rsid w:val="001D72BA"/>
    <w:rsid w:val="001F2420"/>
    <w:rsid w:val="001F54B5"/>
    <w:rsid w:val="001F6EEB"/>
    <w:rsid w:val="001F7FF2"/>
    <w:rsid w:val="00204B91"/>
    <w:rsid w:val="00231D6D"/>
    <w:rsid w:val="002770F3"/>
    <w:rsid w:val="002951BD"/>
    <w:rsid w:val="00297E2A"/>
    <w:rsid w:val="002A1AB4"/>
    <w:rsid w:val="002B6893"/>
    <w:rsid w:val="002C0EEF"/>
    <w:rsid w:val="002C6634"/>
    <w:rsid w:val="002D0DF2"/>
    <w:rsid w:val="002D7D46"/>
    <w:rsid w:val="002E0BD7"/>
    <w:rsid w:val="002E1DB1"/>
    <w:rsid w:val="002E3679"/>
    <w:rsid w:val="002E431E"/>
    <w:rsid w:val="002F038B"/>
    <w:rsid w:val="00310160"/>
    <w:rsid w:val="0031140E"/>
    <w:rsid w:val="0031563E"/>
    <w:rsid w:val="00331484"/>
    <w:rsid w:val="0034172E"/>
    <w:rsid w:val="00354D4E"/>
    <w:rsid w:val="0037071E"/>
    <w:rsid w:val="00370BC8"/>
    <w:rsid w:val="0039505A"/>
    <w:rsid w:val="003B75F5"/>
    <w:rsid w:val="003C6616"/>
    <w:rsid w:val="003D65C1"/>
    <w:rsid w:val="003E018B"/>
    <w:rsid w:val="003E32B9"/>
    <w:rsid w:val="003F1229"/>
    <w:rsid w:val="003F1870"/>
    <w:rsid w:val="00407333"/>
    <w:rsid w:val="0040782E"/>
    <w:rsid w:val="004202D8"/>
    <w:rsid w:val="004206A2"/>
    <w:rsid w:val="00426D95"/>
    <w:rsid w:val="0043666E"/>
    <w:rsid w:val="00436B90"/>
    <w:rsid w:val="00442B27"/>
    <w:rsid w:val="00447821"/>
    <w:rsid w:val="00454074"/>
    <w:rsid w:val="00473B11"/>
    <w:rsid w:val="004B3139"/>
    <w:rsid w:val="004C6BBA"/>
    <w:rsid w:val="004D08EE"/>
    <w:rsid w:val="004D5266"/>
    <w:rsid w:val="004F6B93"/>
    <w:rsid w:val="005003EC"/>
    <w:rsid w:val="00505421"/>
    <w:rsid w:val="00512A02"/>
    <w:rsid w:val="0052224B"/>
    <w:rsid w:val="00530479"/>
    <w:rsid w:val="005328B0"/>
    <w:rsid w:val="0054054F"/>
    <w:rsid w:val="00542CE3"/>
    <w:rsid w:val="00545179"/>
    <w:rsid w:val="005457E9"/>
    <w:rsid w:val="00551970"/>
    <w:rsid w:val="00552D07"/>
    <w:rsid w:val="0055647F"/>
    <w:rsid w:val="00556B02"/>
    <w:rsid w:val="00562036"/>
    <w:rsid w:val="0056665F"/>
    <w:rsid w:val="00571E4B"/>
    <w:rsid w:val="00574085"/>
    <w:rsid w:val="005926D0"/>
    <w:rsid w:val="00594B9B"/>
    <w:rsid w:val="00596984"/>
    <w:rsid w:val="005A14B6"/>
    <w:rsid w:val="005B27EF"/>
    <w:rsid w:val="005C7A43"/>
    <w:rsid w:val="005E6192"/>
    <w:rsid w:val="005E6B56"/>
    <w:rsid w:val="005F1CB2"/>
    <w:rsid w:val="00611152"/>
    <w:rsid w:val="00612B61"/>
    <w:rsid w:val="00615583"/>
    <w:rsid w:val="00625B1D"/>
    <w:rsid w:val="0063472C"/>
    <w:rsid w:val="00643BF2"/>
    <w:rsid w:val="00645760"/>
    <w:rsid w:val="00655CE9"/>
    <w:rsid w:val="00656974"/>
    <w:rsid w:val="006752EF"/>
    <w:rsid w:val="0068321E"/>
    <w:rsid w:val="006902A9"/>
    <w:rsid w:val="006966D0"/>
    <w:rsid w:val="006C0F1F"/>
    <w:rsid w:val="006C692F"/>
    <w:rsid w:val="006E132F"/>
    <w:rsid w:val="006E2CE8"/>
    <w:rsid w:val="006E4DA8"/>
    <w:rsid w:val="006E6075"/>
    <w:rsid w:val="006F0C92"/>
    <w:rsid w:val="007010E6"/>
    <w:rsid w:val="00706690"/>
    <w:rsid w:val="007118D3"/>
    <w:rsid w:val="00715319"/>
    <w:rsid w:val="007211A1"/>
    <w:rsid w:val="00733603"/>
    <w:rsid w:val="007354A0"/>
    <w:rsid w:val="00740375"/>
    <w:rsid w:val="00742484"/>
    <w:rsid w:val="00744762"/>
    <w:rsid w:val="0074498A"/>
    <w:rsid w:val="007476C9"/>
    <w:rsid w:val="00753A51"/>
    <w:rsid w:val="007561F1"/>
    <w:rsid w:val="0076280C"/>
    <w:rsid w:val="007700A7"/>
    <w:rsid w:val="00772341"/>
    <w:rsid w:val="007724F1"/>
    <w:rsid w:val="00772BC0"/>
    <w:rsid w:val="007737BB"/>
    <w:rsid w:val="007748A7"/>
    <w:rsid w:val="007B2023"/>
    <w:rsid w:val="007B6EF1"/>
    <w:rsid w:val="007C3547"/>
    <w:rsid w:val="007D0A71"/>
    <w:rsid w:val="007D2CDF"/>
    <w:rsid w:val="007D546C"/>
    <w:rsid w:val="007E5F3D"/>
    <w:rsid w:val="007F30AE"/>
    <w:rsid w:val="00807F84"/>
    <w:rsid w:val="00812E94"/>
    <w:rsid w:val="0081740D"/>
    <w:rsid w:val="0082215E"/>
    <w:rsid w:val="00845304"/>
    <w:rsid w:val="008468C8"/>
    <w:rsid w:val="00851A5E"/>
    <w:rsid w:val="00853E81"/>
    <w:rsid w:val="0085412A"/>
    <w:rsid w:val="008761DC"/>
    <w:rsid w:val="0088317E"/>
    <w:rsid w:val="00891718"/>
    <w:rsid w:val="008A464B"/>
    <w:rsid w:val="008C40C0"/>
    <w:rsid w:val="008C4BDA"/>
    <w:rsid w:val="008D55CF"/>
    <w:rsid w:val="008D7D07"/>
    <w:rsid w:val="008E05FB"/>
    <w:rsid w:val="008E13F2"/>
    <w:rsid w:val="008E53F9"/>
    <w:rsid w:val="008F0D30"/>
    <w:rsid w:val="008F1BD3"/>
    <w:rsid w:val="00901A37"/>
    <w:rsid w:val="00902523"/>
    <w:rsid w:val="0090391B"/>
    <w:rsid w:val="00903FEF"/>
    <w:rsid w:val="00904185"/>
    <w:rsid w:val="00913978"/>
    <w:rsid w:val="009142E2"/>
    <w:rsid w:val="00915B27"/>
    <w:rsid w:val="00920F4E"/>
    <w:rsid w:val="009211D9"/>
    <w:rsid w:val="009250B0"/>
    <w:rsid w:val="009265A8"/>
    <w:rsid w:val="0093161B"/>
    <w:rsid w:val="00932149"/>
    <w:rsid w:val="00934E66"/>
    <w:rsid w:val="009402C4"/>
    <w:rsid w:val="009440AB"/>
    <w:rsid w:val="00955930"/>
    <w:rsid w:val="0095639A"/>
    <w:rsid w:val="00961794"/>
    <w:rsid w:val="00970AFF"/>
    <w:rsid w:val="00970BC8"/>
    <w:rsid w:val="0099022A"/>
    <w:rsid w:val="00996F27"/>
    <w:rsid w:val="009A2376"/>
    <w:rsid w:val="009B009E"/>
    <w:rsid w:val="009B190E"/>
    <w:rsid w:val="009B2949"/>
    <w:rsid w:val="009B6FDC"/>
    <w:rsid w:val="009C4EAD"/>
    <w:rsid w:val="009C7895"/>
    <w:rsid w:val="009D1A69"/>
    <w:rsid w:val="009D28EA"/>
    <w:rsid w:val="009D480B"/>
    <w:rsid w:val="009D65AA"/>
    <w:rsid w:val="009E3090"/>
    <w:rsid w:val="009E5C9A"/>
    <w:rsid w:val="009F75DD"/>
    <w:rsid w:val="00A00028"/>
    <w:rsid w:val="00A031B3"/>
    <w:rsid w:val="00A3107E"/>
    <w:rsid w:val="00A4198C"/>
    <w:rsid w:val="00A43B6B"/>
    <w:rsid w:val="00A45563"/>
    <w:rsid w:val="00A65F0B"/>
    <w:rsid w:val="00A706B7"/>
    <w:rsid w:val="00A93AEB"/>
    <w:rsid w:val="00A95F86"/>
    <w:rsid w:val="00AA4393"/>
    <w:rsid w:val="00AB1CA6"/>
    <w:rsid w:val="00AC122A"/>
    <w:rsid w:val="00AC7433"/>
    <w:rsid w:val="00AE282D"/>
    <w:rsid w:val="00AF2F31"/>
    <w:rsid w:val="00AF58E1"/>
    <w:rsid w:val="00B04B89"/>
    <w:rsid w:val="00B147A7"/>
    <w:rsid w:val="00B20D38"/>
    <w:rsid w:val="00B241D2"/>
    <w:rsid w:val="00B25670"/>
    <w:rsid w:val="00B33505"/>
    <w:rsid w:val="00B36814"/>
    <w:rsid w:val="00B40A8E"/>
    <w:rsid w:val="00B42E55"/>
    <w:rsid w:val="00B4326C"/>
    <w:rsid w:val="00B44A78"/>
    <w:rsid w:val="00B4738A"/>
    <w:rsid w:val="00B57403"/>
    <w:rsid w:val="00B578D2"/>
    <w:rsid w:val="00B612B2"/>
    <w:rsid w:val="00B64C66"/>
    <w:rsid w:val="00B83229"/>
    <w:rsid w:val="00B95EC5"/>
    <w:rsid w:val="00B96AA1"/>
    <w:rsid w:val="00BA56D2"/>
    <w:rsid w:val="00BA7DF1"/>
    <w:rsid w:val="00BB1FE3"/>
    <w:rsid w:val="00BC0C90"/>
    <w:rsid w:val="00BD773C"/>
    <w:rsid w:val="00BD7D2F"/>
    <w:rsid w:val="00BE185C"/>
    <w:rsid w:val="00BF7A15"/>
    <w:rsid w:val="00C20939"/>
    <w:rsid w:val="00C23AA7"/>
    <w:rsid w:val="00C329D7"/>
    <w:rsid w:val="00C33C51"/>
    <w:rsid w:val="00C42680"/>
    <w:rsid w:val="00C90570"/>
    <w:rsid w:val="00CA384B"/>
    <w:rsid w:val="00CB41C9"/>
    <w:rsid w:val="00CB54B3"/>
    <w:rsid w:val="00CB712D"/>
    <w:rsid w:val="00CD1A2D"/>
    <w:rsid w:val="00CF6172"/>
    <w:rsid w:val="00D02A26"/>
    <w:rsid w:val="00D14587"/>
    <w:rsid w:val="00D15AE6"/>
    <w:rsid w:val="00D160DD"/>
    <w:rsid w:val="00D174BC"/>
    <w:rsid w:val="00D26CAE"/>
    <w:rsid w:val="00D275C6"/>
    <w:rsid w:val="00D405C9"/>
    <w:rsid w:val="00D44BBB"/>
    <w:rsid w:val="00D64B85"/>
    <w:rsid w:val="00D64F19"/>
    <w:rsid w:val="00D64FA8"/>
    <w:rsid w:val="00D80C6C"/>
    <w:rsid w:val="00D82BEB"/>
    <w:rsid w:val="00D83C94"/>
    <w:rsid w:val="00DB1DCD"/>
    <w:rsid w:val="00DC3DA5"/>
    <w:rsid w:val="00DC4E6C"/>
    <w:rsid w:val="00DE4149"/>
    <w:rsid w:val="00E015B8"/>
    <w:rsid w:val="00E1012A"/>
    <w:rsid w:val="00E12AE5"/>
    <w:rsid w:val="00E232D4"/>
    <w:rsid w:val="00E40FAF"/>
    <w:rsid w:val="00E416AC"/>
    <w:rsid w:val="00E41BC2"/>
    <w:rsid w:val="00E52B61"/>
    <w:rsid w:val="00E61B66"/>
    <w:rsid w:val="00E658ED"/>
    <w:rsid w:val="00E747D6"/>
    <w:rsid w:val="00E81328"/>
    <w:rsid w:val="00E940DE"/>
    <w:rsid w:val="00EB0CCD"/>
    <w:rsid w:val="00EC677D"/>
    <w:rsid w:val="00ED5164"/>
    <w:rsid w:val="00ED6F41"/>
    <w:rsid w:val="00ED6F46"/>
    <w:rsid w:val="00EE16F0"/>
    <w:rsid w:val="00EE431D"/>
    <w:rsid w:val="00EE4EC4"/>
    <w:rsid w:val="00EE55F0"/>
    <w:rsid w:val="00EE59FE"/>
    <w:rsid w:val="00EF10A8"/>
    <w:rsid w:val="00EF3FE2"/>
    <w:rsid w:val="00F1003D"/>
    <w:rsid w:val="00F15233"/>
    <w:rsid w:val="00F465DD"/>
    <w:rsid w:val="00F512A6"/>
    <w:rsid w:val="00F63B3B"/>
    <w:rsid w:val="00F664DF"/>
    <w:rsid w:val="00F90FB4"/>
    <w:rsid w:val="00F93513"/>
    <w:rsid w:val="00F941D6"/>
    <w:rsid w:val="00FA60C8"/>
    <w:rsid w:val="00FB1CD6"/>
    <w:rsid w:val="00FE69F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CF00C"/>
  <w15:docId w15:val="{11B0A666-7333-491C-AAF7-EACB0017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F465DD"/>
    <w:pPr>
      <w:spacing w:after="200"/>
    </w:pPr>
    <w:rPr>
      <w:i/>
      <w:iCs/>
      <w:color w:val="1F497D" w:themeColor="text2"/>
      <w:sz w:val="18"/>
      <w:szCs w:val="18"/>
    </w:rPr>
  </w:style>
  <w:style w:type="character" w:styleId="Mentionnonrsolue">
    <w:name w:val="Unresolved Mention"/>
    <w:basedOn w:val="Policepardfaut"/>
    <w:uiPriority w:val="99"/>
    <w:semiHidden/>
    <w:unhideWhenUsed/>
    <w:rsid w:val="00FA6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17277">
      <w:bodyDiv w:val="1"/>
      <w:marLeft w:val="0"/>
      <w:marRight w:val="0"/>
      <w:marTop w:val="0"/>
      <w:marBottom w:val="0"/>
      <w:divBdr>
        <w:top w:val="none" w:sz="0" w:space="0" w:color="auto"/>
        <w:left w:val="none" w:sz="0" w:space="0" w:color="auto"/>
        <w:bottom w:val="none" w:sz="0" w:space="0" w:color="auto"/>
        <w:right w:val="none" w:sz="0" w:space="0" w:color="auto"/>
      </w:divBdr>
      <w:divsChild>
        <w:div w:id="772164981">
          <w:marLeft w:val="0"/>
          <w:marRight w:val="0"/>
          <w:marTop w:val="0"/>
          <w:marBottom w:val="0"/>
          <w:divBdr>
            <w:top w:val="none" w:sz="0" w:space="0" w:color="auto"/>
            <w:left w:val="none" w:sz="0" w:space="0" w:color="auto"/>
            <w:bottom w:val="none" w:sz="0" w:space="0" w:color="auto"/>
            <w:right w:val="none" w:sz="0" w:space="0" w:color="auto"/>
          </w:divBdr>
          <w:divsChild>
            <w:div w:id="11421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6594">
      <w:bodyDiv w:val="1"/>
      <w:marLeft w:val="0"/>
      <w:marRight w:val="0"/>
      <w:marTop w:val="0"/>
      <w:marBottom w:val="0"/>
      <w:divBdr>
        <w:top w:val="none" w:sz="0" w:space="0" w:color="auto"/>
        <w:left w:val="none" w:sz="0" w:space="0" w:color="auto"/>
        <w:bottom w:val="none" w:sz="0" w:space="0" w:color="auto"/>
        <w:right w:val="none" w:sz="0" w:space="0" w:color="auto"/>
      </w:divBdr>
      <w:divsChild>
        <w:div w:id="124154247">
          <w:marLeft w:val="0"/>
          <w:marRight w:val="0"/>
          <w:marTop w:val="0"/>
          <w:marBottom w:val="0"/>
          <w:divBdr>
            <w:top w:val="none" w:sz="0" w:space="0" w:color="auto"/>
            <w:left w:val="none" w:sz="0" w:space="0" w:color="auto"/>
            <w:bottom w:val="none" w:sz="0" w:space="0" w:color="auto"/>
            <w:right w:val="none" w:sz="0" w:space="0" w:color="auto"/>
          </w:divBdr>
          <w:divsChild>
            <w:div w:id="17873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stackoverflow.com/questions/23256911/encode-a-string-in-utf-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FIN22-24\FIN2\00-TPI\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marques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6" ma:contentTypeDescription="Crée un document." ma:contentTypeScope="" ma:versionID="7e33f3fb8e8a902b819704ae86bc8cc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4dcb9333dcdb9781abd560dd25a078d"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Remarques"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Remarques" ma:index="19" nillable="true" ma:displayName="Remarques" ma:format="Dropdown" ma:internalName="Remarques">
      <xsd:simpleType>
        <xsd:restriction base="dms:Text">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bbfd50-d8a0-46f5-b551-5265065f1ed3}"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A9952E-F8D6-4A85-B197-3F8F07BDE3C0}">
  <ds:schemaRefs>
    <ds:schemaRef ds:uri="http://schemas.microsoft.com/sharepoint/v3/contenttype/forms"/>
  </ds:schemaRefs>
</ds:datastoreItem>
</file>

<file path=customXml/itemProps2.xml><?xml version="1.0" encoding="utf-8"?>
<ds:datastoreItem xmlns:ds="http://schemas.openxmlformats.org/officeDocument/2006/customXml" ds:itemID="{FB447948-9F8B-4CEC-9384-D9CAC06C7BC2}">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56F2DE36-EFAE-4484-B3F2-59B446012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672</TotalTime>
  <Pages>20</Pages>
  <Words>5286</Words>
  <Characters>29076</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34294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Yann Mangiagli</dc:creator>
  <cp:lastModifiedBy>Yann Mangiagli</cp:lastModifiedBy>
  <cp:revision>18</cp:revision>
  <cp:lastPrinted>2009-09-04T13:21:00Z</cp:lastPrinted>
  <dcterms:created xsi:type="dcterms:W3CDTF">2024-05-23T06:04:00Z</dcterms:created>
  <dcterms:modified xsi:type="dcterms:W3CDTF">2024-05-24T09:46:00Z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